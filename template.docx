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2A37" w14:textId="77777777" w:rsidR="0097706D" w:rsidRPr="000F0670" w:rsidRDefault="0097706D" w:rsidP="00D941C8"/>
    <w:p w14:paraId="45B85EB1" w14:textId="77777777" w:rsidR="00761D69" w:rsidRPr="000F0670" w:rsidRDefault="001C03D6" w:rsidP="00D941C8">
      <w:r w:rsidRPr="000F0670">
        <w:rPr>
          <w:noProof/>
          <w:lang w:eastAsia="en-US"/>
        </w:rPr>
        <mc:AlternateContent>
          <mc:Choice Requires="wps">
            <w:drawing>
              <wp:anchor distT="0" distB="0" distL="114300" distR="114300" simplePos="0" relativeHeight="251658240" behindDoc="1" locked="0" layoutInCell="1" allowOverlap="1" wp14:anchorId="5ADDB374" wp14:editId="063A5D82">
                <wp:simplePos x="0" y="0"/>
                <wp:positionH relativeFrom="page">
                  <wp:align>right</wp:align>
                </wp:positionH>
                <wp:positionV relativeFrom="paragraph">
                  <wp:posOffset>140970</wp:posOffset>
                </wp:positionV>
                <wp:extent cx="3395345" cy="3543300"/>
                <wp:effectExtent l="0" t="0" r="14605" b="19050"/>
                <wp:wrapNone/>
                <wp:docPr id="1028" name="Forme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5345" cy="3543300"/>
                        </a:xfrm>
                        <a:custGeom>
                          <a:avLst/>
                          <a:gdLst>
                            <a:gd name="T0" fmla="*/ 0 w 5347"/>
                            <a:gd name="T1" fmla="*/ 0 h 5580"/>
                            <a:gd name="T2" fmla="*/ 124176121 w 5347"/>
                            <a:gd name="T3" fmla="*/ 7242815 h 5580"/>
                            <a:gd name="T4" fmla="*/ 297270109 w 5347"/>
                            <a:gd name="T5" fmla="*/ 28971260 h 5580"/>
                            <a:gd name="T6" fmla="*/ 459075358 w 5347"/>
                            <a:gd name="T7" fmla="*/ 54321113 h 5580"/>
                            <a:gd name="T8" fmla="*/ 681087211 w 5347"/>
                            <a:gd name="T9" fmla="*/ 94156597 h 5580"/>
                            <a:gd name="T10" fmla="*/ 839129548 w 5347"/>
                            <a:gd name="T11" fmla="*/ 126749265 h 5580"/>
                            <a:gd name="T12" fmla="*/ 933202367 w 5347"/>
                            <a:gd name="T13" fmla="*/ 148477710 h 5580"/>
                            <a:gd name="T14" fmla="*/ 1102533442 w 5347"/>
                            <a:gd name="T15" fmla="*/ 195556008 h 5580"/>
                            <a:gd name="T16" fmla="*/ 1294441993 w 5347"/>
                            <a:gd name="T17" fmla="*/ 260741344 h 5580"/>
                            <a:gd name="T18" fmla="*/ 1422381027 w 5347"/>
                            <a:gd name="T19" fmla="*/ 311441050 h 5580"/>
                            <a:gd name="T20" fmla="*/ 1572897538 w 5347"/>
                            <a:gd name="T21" fmla="*/ 376626386 h 5580"/>
                            <a:gd name="T22" fmla="*/ 1738465700 w 5347"/>
                            <a:gd name="T23" fmla="*/ 459918760 h 5580"/>
                            <a:gd name="T24" fmla="*/ 1968003379 w 5347"/>
                            <a:gd name="T25" fmla="*/ 604775062 h 5580"/>
                            <a:gd name="T26" fmla="*/ 2147483647 w 5347"/>
                            <a:gd name="T27" fmla="*/ 767738403 h 5580"/>
                            <a:gd name="T28" fmla="*/ 2147483647 w 5347"/>
                            <a:gd name="T29" fmla="*/ 872759222 h 5580"/>
                            <a:gd name="T30" fmla="*/ 2147483647 w 5347"/>
                            <a:gd name="T31" fmla="*/ 999508486 h 5580"/>
                            <a:gd name="T32" fmla="*/ 2147483647 w 5347"/>
                            <a:gd name="T33" fmla="*/ 1147986196 h 5580"/>
                            <a:gd name="T34" fmla="*/ 2147483647 w 5347"/>
                            <a:gd name="T35" fmla="*/ 1260249831 h 5580"/>
                            <a:gd name="T36" fmla="*/ 2147483647 w 5347"/>
                            <a:gd name="T37" fmla="*/ 1412348948 h 5580"/>
                            <a:gd name="T38" fmla="*/ 2147483647 w 5347"/>
                            <a:gd name="T39" fmla="*/ 1658604662 h 5580"/>
                            <a:gd name="T40" fmla="*/ 2147483647 w 5347"/>
                            <a:gd name="T41" fmla="*/ 1836053633 h 5580"/>
                            <a:gd name="T42" fmla="*/ 2147483647 w 5347"/>
                            <a:gd name="T43" fmla="*/ 1897617561 h 5580"/>
                            <a:gd name="T44" fmla="*/ 2147483647 w 5347"/>
                            <a:gd name="T45" fmla="*/ 1984531342 h 5580"/>
                            <a:gd name="T46" fmla="*/ 2147483647 w 5347"/>
                            <a:gd name="T47" fmla="*/ 2111280607 h 5580"/>
                            <a:gd name="T48" fmla="*/ 2147483647 w 5347"/>
                            <a:gd name="T49" fmla="*/ 2147483647 h 5580"/>
                            <a:gd name="T50" fmla="*/ 2147483647 w 5347"/>
                            <a:gd name="T51" fmla="*/ 2147483647 h 5580"/>
                            <a:gd name="T52" fmla="*/ 2147483647 w 5347"/>
                            <a:gd name="T53" fmla="*/ 2147483647 h 5580"/>
                            <a:gd name="T54" fmla="*/ 2147483647 w 5347"/>
                            <a:gd name="T55" fmla="*/ 2147483647 h 5580"/>
                            <a:gd name="T56" fmla="*/ 2147483647 w 5347"/>
                            <a:gd name="T57" fmla="*/ 2147483647 h 5580"/>
                            <a:gd name="T58" fmla="*/ 2147483647 w 5347"/>
                            <a:gd name="T59" fmla="*/ 2147483647 h 5580"/>
                            <a:gd name="T60" fmla="*/ 2147483647 w 5347"/>
                            <a:gd name="T61" fmla="*/ 2147483647 h 5580"/>
                            <a:gd name="T62" fmla="*/ 2147483647 w 5347"/>
                            <a:gd name="T63" fmla="*/ 2147483647 h 5580"/>
                            <a:gd name="T64" fmla="*/ 2009395419 w 5347"/>
                            <a:gd name="T65" fmla="*/ 2147483647 h 5580"/>
                            <a:gd name="T66" fmla="*/ 1877693472 w 5347"/>
                            <a:gd name="T67" fmla="*/ 2147483647 h 5580"/>
                            <a:gd name="T68" fmla="*/ 1723414049 w 5347"/>
                            <a:gd name="T69" fmla="*/ 2147483647 h 5580"/>
                            <a:gd name="T70" fmla="*/ 1610526666 w 5347"/>
                            <a:gd name="T71" fmla="*/ 2147483647 h 5580"/>
                            <a:gd name="T72" fmla="*/ 1512690934 w 5347"/>
                            <a:gd name="T73" fmla="*/ 2147483647 h 5580"/>
                            <a:gd name="T74" fmla="*/ 1317019470 w 5347"/>
                            <a:gd name="T75" fmla="*/ 2147483647 h 5580"/>
                            <a:gd name="T76" fmla="*/ 1117585093 w 5347"/>
                            <a:gd name="T77" fmla="*/ 2147483647 h 5580"/>
                            <a:gd name="T78" fmla="*/ 884284501 w 5347"/>
                            <a:gd name="T79" fmla="*/ 2147483647 h 5580"/>
                            <a:gd name="T80" fmla="*/ 699901775 w 5347"/>
                            <a:gd name="T81" fmla="*/ 2147483647 h 5580"/>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5347" h="5580">
                              <a:moveTo>
                                <a:pt x="5221" y="4"/>
                              </a:moveTo>
                              <a:cubicBezTo>
                                <a:pt x="5145" y="9"/>
                                <a:pt x="4992" y="21"/>
                                <a:pt x="4890" y="30"/>
                              </a:cubicBezTo>
                              <a:cubicBezTo>
                                <a:pt x="4788" y="39"/>
                                <a:pt x="4722" y="46"/>
                                <a:pt x="4611" y="60"/>
                              </a:cubicBezTo>
                              <a:lnTo>
                                <a:pt x="4224" y="117"/>
                              </a:lnTo>
                              <a:cubicBezTo>
                                <a:pt x="4108" y="137"/>
                                <a:pt x="4034" y="151"/>
                                <a:pt x="3914" y="180"/>
                              </a:cubicBezTo>
                              <a:cubicBezTo>
                                <a:pt x="3794" y="209"/>
                                <a:pt x="3630" y="250"/>
                                <a:pt x="3504" y="290"/>
                              </a:cubicBezTo>
                              <a:cubicBezTo>
                                <a:pt x="3378" y="330"/>
                                <a:pt x="3275" y="373"/>
                                <a:pt x="3160" y="420"/>
                              </a:cubicBezTo>
                              <a:cubicBezTo>
                                <a:pt x="3045" y="467"/>
                                <a:pt x="2916" y="525"/>
                                <a:pt x="2816" y="572"/>
                              </a:cubicBezTo>
                              <a:cubicBezTo>
                                <a:pt x="2716" y="619"/>
                                <a:pt x="2643" y="656"/>
                                <a:pt x="2560" y="700"/>
                              </a:cubicBezTo>
                              <a:cubicBezTo>
                                <a:pt x="2477" y="744"/>
                                <a:pt x="2418" y="777"/>
                                <a:pt x="2315" y="839"/>
                              </a:cubicBezTo>
                              <a:cubicBezTo>
                                <a:pt x="2212" y="901"/>
                                <a:pt x="2054" y="997"/>
                                <a:pt x="1939" y="1072"/>
                              </a:cubicBezTo>
                              <a:cubicBezTo>
                                <a:pt x="1824" y="1147"/>
                                <a:pt x="1724" y="1218"/>
                                <a:pt x="1626" y="1291"/>
                              </a:cubicBezTo>
                              <a:lnTo>
                                <a:pt x="1351" y="1512"/>
                              </a:lnTo>
                              <a:lnTo>
                                <a:pt x="1113" y="1707"/>
                              </a:lnTo>
                              <a:lnTo>
                                <a:pt x="860" y="1930"/>
                              </a:lnTo>
                              <a:lnTo>
                                <a:pt x="560" y="2212"/>
                              </a:lnTo>
                              <a:lnTo>
                                <a:pt x="260" y="2520"/>
                              </a:lnTo>
                              <a:lnTo>
                                <a:pt x="0" y="2810"/>
                              </a:lnTo>
                              <a:lnTo>
                                <a:pt x="417" y="3249"/>
                              </a:lnTo>
                              <a:cubicBezTo>
                                <a:pt x="549" y="3382"/>
                                <a:pt x="678" y="3502"/>
                                <a:pt x="794" y="3609"/>
                              </a:cubicBezTo>
                              <a:cubicBezTo>
                                <a:pt x="910" y="3716"/>
                                <a:pt x="1022" y="3816"/>
                                <a:pt x="1113" y="3893"/>
                              </a:cubicBezTo>
                              <a:cubicBezTo>
                                <a:pt x="1204" y="3970"/>
                                <a:pt x="1231" y="3987"/>
                                <a:pt x="1340" y="4070"/>
                              </a:cubicBezTo>
                              <a:lnTo>
                                <a:pt x="1767" y="4390"/>
                              </a:lnTo>
                              <a:lnTo>
                                <a:pt x="2217" y="4689"/>
                              </a:lnTo>
                              <a:lnTo>
                                <a:pt x="2675" y="4938"/>
                              </a:lnTo>
                              <a:lnTo>
                                <a:pt x="3144" y="5142"/>
                              </a:lnTo>
                              <a:lnTo>
                                <a:pt x="3560" y="5290"/>
                              </a:lnTo>
                              <a:lnTo>
                                <a:pt x="4000" y="5409"/>
                              </a:lnTo>
                              <a:lnTo>
                                <a:pt x="4365" y="5486"/>
                              </a:lnTo>
                              <a:lnTo>
                                <a:pt x="4789" y="5546"/>
                              </a:lnTo>
                              <a:cubicBezTo>
                                <a:pt x="4936" y="5562"/>
                                <a:pt x="5157" y="5575"/>
                                <a:pt x="5248" y="5580"/>
                              </a:cubicBezTo>
                              <a:lnTo>
                                <a:pt x="5337" y="5579"/>
                              </a:lnTo>
                              <a:lnTo>
                                <a:pt x="5342" y="5134"/>
                              </a:lnTo>
                              <a:cubicBezTo>
                                <a:pt x="5343" y="5009"/>
                                <a:pt x="5342" y="4901"/>
                                <a:pt x="5342" y="4827"/>
                              </a:cubicBezTo>
                              <a:lnTo>
                                <a:pt x="5342" y="4688"/>
                              </a:lnTo>
                              <a:lnTo>
                                <a:pt x="5342" y="3841"/>
                              </a:lnTo>
                              <a:lnTo>
                                <a:pt x="5347" y="0"/>
                              </a:lnTo>
                              <a:lnTo>
                                <a:pt x="5221" y="4"/>
                              </a:lnTo>
                              <a:close/>
                            </a:path>
                          </a:pathLst>
                        </a:custGeom>
                        <a:noFill/>
                        <a:ln w="12700" cap="flat" cmpd="sng">
                          <a:solidFill>
                            <a:schemeClr val="bg1">
                              <a:lumMod val="85000"/>
                            </a:schemeClr>
                          </a:solidFill>
                          <a:prstDash val="solid"/>
                          <a:round/>
                          <a:headEnd/>
                          <a:tailEnd/>
                        </a:ln>
                      </wps:spPr>
                      <wps:txbx>
                        <w:txbxContent>
                          <w:p w14:paraId="7ED50E19" w14:textId="77777777" w:rsidR="002C1D63" w:rsidRDefault="002C1D63" w:rsidP="00A30B0D">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DDB374" id="Forme libre 9" o:spid="_x0000_s1026" style="position:absolute;left:0;text-align:left;margin-left:216.15pt;margin-top:11.1pt;width:267.35pt;height:279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middle" coordsize="5347,5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" adj="-11796480,,5400" path="m5221,4v-76,5,-229,17,-331,26c4788,39,4722,46,4611,60r-387,57c4108,137,4034,151,3914,180v-120,29,-284,70,-410,110c3378,330,3275,373,3160,420v-115,47,-244,105,-344,152c2716,619,2643,656,2560,700v-83,44,-142,77,-245,139c2212,901,2054,997,1939,1072v-115,75,-215,146,-313,219l1351,1512r-238,195l860,1930,560,2212,260,2520,,2810r417,439c549,3382,678,3502,794,3609v116,107,228,207,319,284c1204,3970,1231,3987,1340,4070r427,320l2217,4689r458,249l3144,5142r416,148l4000,5409r365,77l4789,5546v147,16,368,29,459,34l5337,5579r5,-445c5343,5009,5342,4901,5342,4827r,-139l5342,3841,5347,,5221,4xe" filled="f" strokecolor="#d8d8d8 [2732]" strokeweight="1pt">
                <v:stroke joinstyle="round"/>
                <v:formulas/>
                <v:path arrowok="t" o:connecttype="custom" o:connectlocs="0,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 textboxrect="0,0,5347,5580"/>
                <v:textbox>
                  <w:txbxContent>
                    <w:p w14:paraId="7ED50E19" w14:textId="77777777" w:rsidR="002C1D63" w:rsidRDefault="002C1D63" w:rsidP="00A30B0D">
                      <w:pPr>
                        <w:jc w:val="center"/>
                      </w:pPr>
                    </w:p>
                  </w:txbxContent>
                </v:textbox>
                <w10:wrap anchorx="page"/>
              </v:shape>
            </w:pict>
          </mc:Fallback>
        </mc:AlternateContent>
      </w:r>
    </w:p>
    <w:p w14:paraId="4D15768E" w14:textId="77777777" w:rsidR="00BF7502" w:rsidRPr="000F0670" w:rsidRDefault="00BF7502" w:rsidP="003976B0">
      <w:pPr>
        <w:pStyle w:val="Nom"/>
        <w:rPr>
          <w:b w:val="0"/>
          <w:color w:val="auto"/>
          <w:sz w:val="20"/>
        </w:rPr>
      </w:pPr>
    </w:p>
    <w:p w14:paraId="22F8BF71" w14:textId="77777777" w:rsidR="008F1462" w:rsidRDefault="003F5565" w:rsidP="008F1462">
      <w:pPr>
        <w:suppressLineNumbers w:val="0"/>
        <w:spacing w:before="0"/>
        <w:jc w:val="left"/>
        <w:rPr>
          <w:noProof/>
        </w:rPr>
      </w:pPr>
      <w:r>
        <w:rPr>
          <w:noProof/>
        </w:rPr>
        <w:t xml:space="preserve"> </w:t>
      </w:r>
    </w:p>
    <w:p w14:paraId="770B14A9" w14:textId="1656DF33" w:rsidR="008F1462" w:rsidRDefault="008F1462" w:rsidP="008F1462">
      <w:pPr>
        <w:suppressLineNumbers w:val="0"/>
        <w:spacing w:before="0"/>
        <w:jc w:val="left"/>
        <w:rPr>
          <w:b/>
          <w:color w:val="005EB8" w:themeColor="text2"/>
          <w:sz w:val="48"/>
        </w:rPr>
      </w:pPr>
    </w:p>
    <w:p w14:paraId="44CBCB1E" w14:textId="5331AA3E" w:rsidR="00BF7502" w:rsidRPr="000F0670" w:rsidRDefault="00BF7502" w:rsidP="00A33184">
      <w:pPr>
        <w:suppressLineNumbers w:val="0"/>
        <w:spacing w:before="0"/>
        <w:jc w:val="left"/>
      </w:pPr>
    </w:p>
    <w:p w14:paraId="7D5FC53A" w14:textId="750668D2" w:rsidR="00C1030B" w:rsidRDefault="005622D4" w:rsidP="00B9412F">
      <w:pPr>
        <w:pStyle w:val="Nom"/>
        <w:rPr>
          <w:sz w:val="56"/>
        </w:rPr>
      </w:pPr>
      <w:bookmarkStart w:id="0" w:name="_Toc482275853"/>
      <w:bookmarkStart w:id="1" w:name="_Toc486603433"/>
      <w:bookmarkStart w:id="2" w:name="_Toc488044919"/>
      <w:bookmarkStart w:id="3" w:name="_Toc488930761"/>
      <w:bookmarkStart w:id="4" w:name="_Toc488932170"/>
      <w:bookmarkStart w:id="5" w:name="_Toc488932346"/>
      <w:bookmarkStart w:id="6" w:name="_Toc488940951"/>
      <w:bookmarkStart w:id="7" w:name="_Toc488944165"/>
      <w:bookmarkStart w:id="8" w:name="_Toc493360207"/>
      <w:bookmarkStart w:id="9" w:name="_Toc493492528"/>
      <w:bookmarkStart w:id="10" w:name="_Toc504032876"/>
      <w:bookmarkStart w:id="11" w:name="_Toc508742773"/>
      <w:r>
        <w:rPr>
          <w:sz w:val="56"/>
        </w:rPr>
        <w:t>{{client}}</w:t>
      </w:r>
    </w:p>
    <w:p w14:paraId="76DBF921" w14:textId="3D432E35" w:rsidR="00A33184" w:rsidRPr="00376EDE" w:rsidRDefault="00A072E9" w:rsidP="00B9412F">
      <w:pPr>
        <w:pStyle w:val="Nom"/>
        <w:rPr>
          <w:sz w:val="56"/>
        </w:rPr>
      </w:pPr>
      <w:r>
        <w:rPr>
          <w:sz w:val="56"/>
        </w:rPr>
        <w:t>{{projet}}</w:t>
      </w:r>
    </w:p>
    <w:p w14:paraId="593C115E" w14:textId="68B0A265" w:rsidR="00A33575" w:rsidRPr="00A33184" w:rsidRDefault="00244A03" w:rsidP="008F1462">
      <w:pPr>
        <w:pStyle w:val="Nom"/>
        <w:rPr>
          <w:sz w:val="56"/>
        </w:rPr>
      </w:pPr>
      <w:r>
        <w:rPr>
          <w:sz w:val="56"/>
        </w:rPr>
        <w:t>Cahier de recette</w:t>
      </w:r>
    </w:p>
    <w:p w14:paraId="70732A52" w14:textId="54691947" w:rsidR="00A33575" w:rsidRDefault="00A33575" w:rsidP="00A33575"/>
    <w:p w14:paraId="2F1407DC" w14:textId="440A6FEE" w:rsidR="00D865DE" w:rsidRDefault="00D865DE" w:rsidP="00A33575"/>
    <w:p w14:paraId="0D2B9091" w14:textId="1C7D2EF2" w:rsidR="00A33575" w:rsidRDefault="00A33575" w:rsidP="00A33575"/>
    <w:p w14:paraId="5B55B90E" w14:textId="33A326A1" w:rsidR="00A33575" w:rsidRDefault="00A33575" w:rsidP="00A33575">
      <w:pPr>
        <w:pStyle w:val="Typededocument"/>
        <w:rPr>
          <w:sz w:val="40"/>
        </w:rPr>
      </w:pPr>
    </w:p>
    <w:p w14:paraId="3D3669FD" w14:textId="647F1851" w:rsidR="00A33184" w:rsidRDefault="00A33184" w:rsidP="00A33184"/>
    <w:p w14:paraId="1831663C" w14:textId="4E40A0E7" w:rsidR="00A33184" w:rsidRDefault="00A33184" w:rsidP="00A33184"/>
    <w:p w14:paraId="3AD737CB" w14:textId="6D8435A5" w:rsidR="00A33184" w:rsidRDefault="00A33184" w:rsidP="00A33184"/>
    <w:p w14:paraId="040ADF0D" w14:textId="301B9C9D" w:rsidR="00A33184" w:rsidRDefault="00A33184" w:rsidP="00A33184"/>
    <w:p w14:paraId="2E53F0ED" w14:textId="654E8F49" w:rsidR="00A33184" w:rsidRDefault="00A33184" w:rsidP="00A33184"/>
    <w:p w14:paraId="11DBBF89" w14:textId="364FA058" w:rsidR="00A33184" w:rsidRDefault="00A33184" w:rsidP="00A33184"/>
    <w:p w14:paraId="27C724F0" w14:textId="1DE0E448" w:rsidR="00A33184" w:rsidRDefault="00A33184" w:rsidP="00A33184"/>
    <w:p w14:paraId="57A25082" w14:textId="08F76778" w:rsidR="00A33184" w:rsidRDefault="00A33184" w:rsidP="00A33184"/>
    <w:p w14:paraId="16490AB6" w14:textId="0B2CB0BA" w:rsidR="00A33184" w:rsidRDefault="00A33184" w:rsidP="00A33184"/>
    <w:p w14:paraId="4C84836C" w14:textId="12B29463" w:rsidR="00A33184" w:rsidRDefault="00A33184" w:rsidP="00A33184"/>
    <w:p w14:paraId="67F35EBF" w14:textId="7E86BBD8" w:rsidR="00A33184" w:rsidRDefault="00A33184" w:rsidP="00A33184"/>
    <w:p w14:paraId="11E15458" w14:textId="77777777" w:rsidR="00A33184" w:rsidRPr="00A33184" w:rsidRDefault="00A33184" w:rsidP="00A33184"/>
    <w:p w14:paraId="02A938A3" w14:textId="77777777" w:rsidR="00A33575" w:rsidRDefault="00A33575" w:rsidP="00A33575"/>
    <w:p w14:paraId="588EBC36" w14:textId="11B972B4" w:rsidR="000858B7" w:rsidRPr="008F1462" w:rsidRDefault="00244A03" w:rsidP="00A33575">
      <w:pPr>
        <w:rPr>
          <w:color w:val="FFFFFF" w:themeColor="background1"/>
          <w:sz w:val="40"/>
        </w:rPr>
      </w:pPr>
      <w:r>
        <w:rPr>
          <w:color w:val="FFFFFF" w:themeColor="background1"/>
          <w:sz w:val="40"/>
        </w:rPr>
        <w:t>Cahier de recette</w:t>
      </w:r>
    </w:p>
    <w:p w14:paraId="3BFE506D" w14:textId="77777777" w:rsidR="000858B7" w:rsidRDefault="000858B7" w:rsidP="00A33575">
      <w:pPr>
        <w:rPr>
          <w:color w:val="FFFFFF" w:themeColor="background1"/>
          <w:sz w:val="28"/>
        </w:rPr>
      </w:pPr>
    </w:p>
    <w:p w14:paraId="52102428" w14:textId="77777777" w:rsidR="000858B7" w:rsidRDefault="000858B7" w:rsidP="00A33575">
      <w:pPr>
        <w:rPr>
          <w:color w:val="FFFFFF" w:themeColor="background1"/>
          <w:sz w:val="28"/>
        </w:rPr>
      </w:pPr>
    </w:p>
    <w:p w14:paraId="0C1DCAD0" w14:textId="6CC52606" w:rsidR="00A92489" w:rsidRPr="008C4F61" w:rsidRDefault="00A92489" w:rsidP="00A92489">
      <w:pPr>
        <w:rPr>
          <w:color w:val="FFFFFF" w:themeColor="background1"/>
          <w:sz w:val="28"/>
        </w:rPr>
      </w:pPr>
      <w:r>
        <w:rPr>
          <w:color w:val="FFFFFF" w:themeColor="background1"/>
          <w:sz w:val="28"/>
        </w:rPr>
        <w:t xml:space="preserve">Date de Rédaction initiale : </w:t>
      </w:r>
      <w:r>
        <w:rPr>
          <w:color w:val="FFFFFF" w:themeColor="background1"/>
          <w:sz w:val="28"/>
        </w:rPr>
        <w:tab/>
      </w:r>
      <w:r w:rsidR="00CE3EC5">
        <w:rPr>
          <w:color w:val="FFFFFF" w:themeColor="background1"/>
          <w:sz w:val="28"/>
        </w:rPr>
        <w:t>{{</w:t>
      </w:r>
      <w:proofErr w:type="spellStart"/>
      <w:r w:rsidR="00CE3EC5">
        <w:rPr>
          <w:color w:val="FFFFFF" w:themeColor="background1"/>
          <w:sz w:val="28"/>
        </w:rPr>
        <w:t>day</w:t>
      </w:r>
      <w:proofErr w:type="spellEnd"/>
      <w:r w:rsidR="00CE3EC5">
        <w:rPr>
          <w:color w:val="FFFFFF" w:themeColor="background1"/>
          <w:sz w:val="28"/>
        </w:rPr>
        <w:t>}}</w:t>
      </w:r>
      <w:r w:rsidR="00F32BB0">
        <w:rPr>
          <w:color w:val="FFFFFF" w:themeColor="background1"/>
          <w:sz w:val="28"/>
        </w:rPr>
        <w:t>/</w:t>
      </w:r>
      <w:r w:rsidR="00CE3EC5">
        <w:rPr>
          <w:color w:val="FFFFFF" w:themeColor="background1"/>
          <w:sz w:val="28"/>
        </w:rPr>
        <w:t>{{</w:t>
      </w:r>
      <w:proofErr w:type="spellStart"/>
      <w:r w:rsidR="00CE3EC5">
        <w:rPr>
          <w:color w:val="FFFFFF" w:themeColor="background1"/>
          <w:sz w:val="28"/>
        </w:rPr>
        <w:t>month</w:t>
      </w:r>
      <w:proofErr w:type="spellEnd"/>
      <w:r w:rsidR="00CE3EC5">
        <w:rPr>
          <w:color w:val="FFFFFF" w:themeColor="background1"/>
          <w:sz w:val="28"/>
        </w:rPr>
        <w:t>}}</w:t>
      </w:r>
      <w:r w:rsidR="00546FA0">
        <w:rPr>
          <w:color w:val="FFFFFF" w:themeColor="background1"/>
          <w:sz w:val="28"/>
        </w:rPr>
        <w:t>/</w:t>
      </w:r>
      <w:r w:rsidR="00CE3EC5">
        <w:rPr>
          <w:color w:val="FFFFFF" w:themeColor="background1"/>
          <w:sz w:val="28"/>
        </w:rPr>
        <w:t>{{</w:t>
      </w:r>
      <w:proofErr w:type="spellStart"/>
      <w:r w:rsidR="00CE3EC5">
        <w:rPr>
          <w:color w:val="FFFFFF" w:themeColor="background1"/>
          <w:sz w:val="28"/>
        </w:rPr>
        <w:t>year</w:t>
      </w:r>
      <w:proofErr w:type="spellEnd"/>
      <w:r w:rsidR="00CE3EC5">
        <w:rPr>
          <w:color w:val="FFFFFF" w:themeColor="background1"/>
          <w:sz w:val="28"/>
        </w:rPr>
        <w:t>}}</w:t>
      </w:r>
    </w:p>
    <w:p w14:paraId="3374B410" w14:textId="77777777" w:rsidR="00CE3EC5" w:rsidRPr="008C4F61" w:rsidRDefault="003F5565" w:rsidP="00CE3EC5">
      <w:pPr>
        <w:rPr>
          <w:color w:val="FFFFFF" w:themeColor="background1"/>
          <w:sz w:val="28"/>
        </w:rPr>
      </w:pPr>
      <w:r>
        <w:rPr>
          <w:color w:val="FFFFFF" w:themeColor="background1"/>
          <w:sz w:val="28"/>
        </w:rPr>
        <w:t>Date</w:t>
      </w:r>
      <w:r w:rsidR="008C4F61">
        <w:rPr>
          <w:color w:val="FFFFFF" w:themeColor="background1"/>
          <w:sz w:val="28"/>
        </w:rPr>
        <w:t xml:space="preserve"> </w:t>
      </w:r>
      <w:r w:rsidR="00D9732B">
        <w:rPr>
          <w:color w:val="FFFFFF" w:themeColor="background1"/>
          <w:sz w:val="28"/>
        </w:rPr>
        <w:t>de MAJ</w:t>
      </w:r>
      <w:r>
        <w:rPr>
          <w:color w:val="FFFFFF" w:themeColor="background1"/>
          <w:sz w:val="28"/>
        </w:rPr>
        <w:t xml:space="preserve"> : </w:t>
      </w:r>
      <w:r w:rsidR="00A92489">
        <w:rPr>
          <w:color w:val="FFFFFF" w:themeColor="background1"/>
          <w:sz w:val="28"/>
        </w:rPr>
        <w:tab/>
      </w:r>
      <w:r w:rsidR="00A92489">
        <w:rPr>
          <w:color w:val="FFFFFF" w:themeColor="background1"/>
          <w:sz w:val="28"/>
        </w:rPr>
        <w:tab/>
      </w:r>
      <w:r w:rsidR="00A92489">
        <w:rPr>
          <w:color w:val="FFFFFF" w:themeColor="background1"/>
          <w:sz w:val="28"/>
        </w:rPr>
        <w:tab/>
      </w:r>
      <w:r w:rsidR="00CE3EC5">
        <w:rPr>
          <w:color w:val="FFFFFF" w:themeColor="background1"/>
          <w:sz w:val="28"/>
        </w:rPr>
        <w:t>{{</w:t>
      </w:r>
      <w:proofErr w:type="spellStart"/>
      <w:r w:rsidR="00CE3EC5">
        <w:rPr>
          <w:color w:val="FFFFFF" w:themeColor="background1"/>
          <w:sz w:val="28"/>
        </w:rPr>
        <w:t>day</w:t>
      </w:r>
      <w:proofErr w:type="spellEnd"/>
      <w:r w:rsidR="00CE3EC5">
        <w:rPr>
          <w:color w:val="FFFFFF" w:themeColor="background1"/>
          <w:sz w:val="28"/>
        </w:rPr>
        <w:t>}}/{{</w:t>
      </w:r>
      <w:proofErr w:type="spellStart"/>
      <w:r w:rsidR="00CE3EC5">
        <w:rPr>
          <w:color w:val="FFFFFF" w:themeColor="background1"/>
          <w:sz w:val="28"/>
        </w:rPr>
        <w:t>month</w:t>
      </w:r>
      <w:proofErr w:type="spellEnd"/>
      <w:r w:rsidR="00CE3EC5">
        <w:rPr>
          <w:color w:val="FFFFFF" w:themeColor="background1"/>
          <w:sz w:val="28"/>
        </w:rPr>
        <w:t>}}/{{</w:t>
      </w:r>
      <w:proofErr w:type="spellStart"/>
      <w:r w:rsidR="00CE3EC5">
        <w:rPr>
          <w:color w:val="FFFFFF" w:themeColor="background1"/>
          <w:sz w:val="28"/>
        </w:rPr>
        <w:t>year</w:t>
      </w:r>
      <w:proofErr w:type="spellEnd"/>
      <w:r w:rsidR="00CE3EC5">
        <w:rPr>
          <w:color w:val="FFFFFF" w:themeColor="background1"/>
          <w:sz w:val="28"/>
        </w:rPr>
        <w:t>}}</w:t>
      </w:r>
    </w:p>
    <w:p w14:paraId="023CFD19" w14:textId="1F2CA693" w:rsidR="00A33575" w:rsidRDefault="004219B8" w:rsidP="00A33575">
      <w:pPr>
        <w:rPr>
          <w:color w:val="FFFFFF" w:themeColor="background1"/>
          <w:sz w:val="28"/>
        </w:rPr>
      </w:pPr>
      <w:r w:rsidRPr="00744CD4">
        <w:rPr>
          <w:color w:val="FFFFFF" w:themeColor="background1"/>
          <w:sz w:val="28"/>
        </w:rPr>
        <w:t>Versi</w:t>
      </w:r>
      <w:r w:rsidR="003F5565" w:rsidRPr="00744CD4">
        <w:rPr>
          <w:color w:val="FFFFFF" w:themeColor="background1"/>
          <w:sz w:val="28"/>
        </w:rPr>
        <w:t>on du</w:t>
      </w:r>
      <w:r w:rsidR="003F5565">
        <w:rPr>
          <w:color w:val="FFFFFF" w:themeColor="background1"/>
          <w:sz w:val="28"/>
        </w:rPr>
        <w:t xml:space="preserve"> document</w:t>
      </w:r>
      <w:r w:rsidR="00AB6E38">
        <w:rPr>
          <w:color w:val="FFFFFF" w:themeColor="background1"/>
          <w:sz w:val="28"/>
        </w:rPr>
        <w:t> </w:t>
      </w:r>
      <w:r w:rsidR="003F5565">
        <w:rPr>
          <w:color w:val="FFFFFF" w:themeColor="background1"/>
          <w:sz w:val="28"/>
        </w:rPr>
        <w:t xml:space="preserve">: </w:t>
      </w:r>
      <w:r w:rsidR="00A92489">
        <w:rPr>
          <w:color w:val="FFFFFF" w:themeColor="background1"/>
          <w:sz w:val="28"/>
        </w:rPr>
        <w:tab/>
      </w:r>
      <w:r w:rsidR="00A92489">
        <w:rPr>
          <w:color w:val="FFFFFF" w:themeColor="background1"/>
          <w:sz w:val="28"/>
        </w:rPr>
        <w:tab/>
      </w:r>
      <w:r w:rsidR="003F5565">
        <w:rPr>
          <w:color w:val="FFFFFF" w:themeColor="background1"/>
          <w:sz w:val="28"/>
        </w:rPr>
        <w:t>V.</w:t>
      </w:r>
      <w:r w:rsidR="00510872">
        <w:rPr>
          <w:color w:val="FFFFFF" w:themeColor="background1"/>
          <w:sz w:val="28"/>
        </w:rPr>
        <w:t>1</w:t>
      </w:r>
      <w:r w:rsidR="006F44E7">
        <w:rPr>
          <w:color w:val="FFFFFF" w:themeColor="background1"/>
          <w:sz w:val="28"/>
        </w:rPr>
        <w:t>.</w:t>
      </w:r>
      <w:r w:rsidR="00B9412F">
        <w:rPr>
          <w:color w:val="FFFFFF" w:themeColor="background1"/>
          <w:sz w:val="28"/>
        </w:rPr>
        <w:t>0</w:t>
      </w:r>
    </w:p>
    <w:p w14:paraId="6219A11F" w14:textId="7E98267F" w:rsidR="008C4F61" w:rsidRPr="003A74D5" w:rsidRDefault="008C4F61" w:rsidP="00A33575">
      <w:pPr>
        <w:rPr>
          <w:color w:val="FFFFFF" w:themeColor="background1"/>
          <w:sz w:val="28"/>
        </w:rPr>
      </w:pPr>
    </w:p>
    <w:p w14:paraId="7F05AFC7" w14:textId="39F9BB2A" w:rsidR="000400C6" w:rsidRPr="000858B7" w:rsidRDefault="00A33575" w:rsidP="000858B7">
      <w:pPr>
        <w:suppressLineNumbers w:val="0"/>
        <w:spacing w:before="0"/>
        <w:jc w:val="left"/>
        <w:rPr>
          <w:color w:val="FFFFFF" w:themeColor="background1"/>
          <w:sz w:val="32"/>
        </w:rPr>
      </w:pPr>
      <w:r>
        <w:rPr>
          <w:color w:val="FFFFFF" w:themeColor="background1"/>
          <w:sz w:val="32"/>
        </w:rPr>
        <w:br w:type="page"/>
      </w:r>
      <w:bookmarkEnd w:id="0"/>
      <w:bookmarkEnd w:id="1"/>
      <w:bookmarkEnd w:id="2"/>
      <w:bookmarkEnd w:id="3"/>
      <w:bookmarkEnd w:id="4"/>
      <w:bookmarkEnd w:id="5"/>
      <w:bookmarkEnd w:id="6"/>
      <w:bookmarkEnd w:id="7"/>
      <w:bookmarkEnd w:id="8"/>
      <w:bookmarkEnd w:id="9"/>
      <w:bookmarkEnd w:id="10"/>
      <w:bookmarkEnd w:id="11"/>
    </w:p>
    <w:p w14:paraId="080AB91F" w14:textId="412D2C25" w:rsidR="00D9732B" w:rsidRDefault="00D9732B" w:rsidP="00D9732B">
      <w:pPr>
        <w:pStyle w:val="AnnexeTitre2"/>
      </w:pPr>
      <w:bookmarkStart w:id="12" w:name="_Toc530662539"/>
      <w:bookmarkStart w:id="13" w:name="_Toc525892274"/>
      <w:bookmarkStart w:id="14" w:name="_Toc525888714"/>
      <w:bookmarkStart w:id="15" w:name="_Toc534648631"/>
      <w:bookmarkStart w:id="16" w:name="_Toc534696643"/>
      <w:bookmarkStart w:id="17" w:name="_Toc97813840"/>
      <w:bookmarkStart w:id="18" w:name="_Toc486603440"/>
      <w:bookmarkStart w:id="19" w:name="_Toc488044926"/>
      <w:bookmarkStart w:id="20" w:name="_Toc488930768"/>
      <w:bookmarkStart w:id="21" w:name="_Toc488932177"/>
      <w:bookmarkStart w:id="22" w:name="_Toc488932353"/>
      <w:bookmarkStart w:id="23" w:name="_Toc488940958"/>
      <w:bookmarkStart w:id="24" w:name="_Toc488944172"/>
      <w:bookmarkStart w:id="25" w:name="_Toc493360214"/>
      <w:bookmarkStart w:id="26" w:name="_Toc493492535"/>
      <w:bookmarkStart w:id="27" w:name="_Toc504032883"/>
      <w:bookmarkStart w:id="28" w:name="_Toc508742779"/>
      <w:bookmarkStart w:id="29" w:name="_Toc534696649"/>
      <w:r>
        <w:lastRenderedPageBreak/>
        <w:t>Confidentialité</w:t>
      </w:r>
      <w:bookmarkEnd w:id="12"/>
      <w:bookmarkEnd w:id="13"/>
      <w:bookmarkEnd w:id="14"/>
      <w:bookmarkEnd w:id="15"/>
      <w:bookmarkEnd w:id="16"/>
      <w:bookmarkEnd w:id="17"/>
    </w:p>
    <w:p w14:paraId="1E6C808D" w14:textId="1FE6E663" w:rsidR="00D9732B" w:rsidRDefault="00D9732B" w:rsidP="00D9732B">
      <w:r>
        <w:t xml:space="preserve">Ce document produit sous la marque </w:t>
      </w:r>
      <w:r>
        <w:fldChar w:fldCharType="begin"/>
      </w:r>
      <w:r>
        <w:instrText>DOCPROPERTY  "Marque"</w:instrText>
      </w:r>
      <w:r>
        <w:fldChar w:fldCharType="separate"/>
      </w:r>
      <w:r>
        <w:t>Axians</w:t>
      </w:r>
      <w:r>
        <w:fldChar w:fldCharType="end"/>
      </w:r>
      <w:r>
        <w:t xml:space="preserve"> est la propriété de la société </w:t>
      </w:r>
      <w:r>
        <w:fldChar w:fldCharType="begin"/>
      </w:r>
      <w:r>
        <w:instrText>DOCPROPERTY "Nom société"</w:instrText>
      </w:r>
      <w:r>
        <w:fldChar w:fldCharType="separate"/>
      </w:r>
      <w:r>
        <w:t>IPSICOM</w:t>
      </w:r>
      <w:r>
        <w:fldChar w:fldCharType="end"/>
      </w:r>
      <w:r>
        <w:t>. Il est confidentiel et ne peut être communiqué à des tiers. Toute reproduction même partielle, tout transfert à un tiers, sous quelque forme que ce soit, sont strictement interdits sans autorisation écrite d’</w:t>
      </w:r>
      <w:r>
        <w:fldChar w:fldCharType="begin"/>
      </w:r>
      <w:r>
        <w:instrText>DOCPROPERTY "Nom société"</w:instrText>
      </w:r>
      <w:r>
        <w:fldChar w:fldCharType="separate"/>
      </w:r>
      <w:r>
        <w:t>IPSICOM</w:t>
      </w:r>
      <w:r>
        <w:fldChar w:fldCharType="end"/>
      </w:r>
      <w:r>
        <w:t>.</w:t>
      </w:r>
    </w:p>
    <w:p w14:paraId="7E4E9282" w14:textId="77777777" w:rsidR="00D9732B" w:rsidRDefault="00D9732B" w:rsidP="00D9732B">
      <w:pPr>
        <w:pStyle w:val="AnnexeTitre2"/>
      </w:pPr>
      <w:bookmarkStart w:id="30" w:name="_Toc530662540"/>
      <w:bookmarkStart w:id="31" w:name="_Toc525892275"/>
      <w:bookmarkStart w:id="32" w:name="_Toc525888715"/>
      <w:bookmarkStart w:id="33" w:name="_Toc508742774"/>
      <w:bookmarkStart w:id="34" w:name="_Toc504032877"/>
      <w:bookmarkStart w:id="35" w:name="_Toc493492529"/>
      <w:bookmarkStart w:id="36" w:name="_Toc493360208"/>
      <w:bookmarkStart w:id="37" w:name="_Toc488944166"/>
      <w:bookmarkStart w:id="38" w:name="_Toc488940952"/>
      <w:bookmarkStart w:id="39" w:name="_Toc488932347"/>
      <w:bookmarkStart w:id="40" w:name="_Toc488932171"/>
      <w:bookmarkStart w:id="41" w:name="_Toc488930762"/>
      <w:bookmarkStart w:id="42" w:name="_Toc488044920"/>
      <w:bookmarkStart w:id="43" w:name="_Toc486603434"/>
      <w:bookmarkStart w:id="44" w:name="_Toc482275854"/>
      <w:bookmarkStart w:id="45" w:name="_Toc534648632"/>
      <w:bookmarkStart w:id="46" w:name="_Toc534696644"/>
      <w:bookmarkStart w:id="47" w:name="_Toc97813841"/>
      <w:r>
        <w:t xml:space="preserve">Circuit de validation interne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fldChar w:fldCharType="begin"/>
      </w:r>
      <w:r>
        <w:instrText>DOCPROPERTY  "Marque"</w:instrText>
      </w:r>
      <w:r>
        <w:fldChar w:fldCharType="separate"/>
      </w:r>
      <w:r>
        <w:t>Axians</w:t>
      </w:r>
      <w:bookmarkEnd w:id="47"/>
      <w:r>
        <w:fldChar w:fldCharType="end"/>
      </w:r>
    </w:p>
    <w:p w14:paraId="2757849B" w14:textId="77777777" w:rsidR="00D9732B" w:rsidRDefault="00D9732B" w:rsidP="00D9732B"/>
    <w:tbl>
      <w:tblPr>
        <w:tblW w:w="9708" w:type="dxa"/>
        <w:tblBorders>
          <w:top w:val="single" w:sz="8" w:space="0" w:color="336699"/>
          <w:left w:val="single" w:sz="8" w:space="0" w:color="336699"/>
          <w:bottom w:val="single" w:sz="8" w:space="0" w:color="336699"/>
          <w:right w:val="single" w:sz="8" w:space="0" w:color="336699"/>
          <w:insideH w:val="single" w:sz="8" w:space="0" w:color="336699"/>
          <w:insideV w:val="single" w:sz="8" w:space="0" w:color="336699"/>
        </w:tblBorders>
        <w:tblLook w:val="01E0" w:firstRow="1" w:lastRow="1" w:firstColumn="1" w:lastColumn="1" w:noHBand="0" w:noVBand="0"/>
      </w:tblPr>
      <w:tblGrid>
        <w:gridCol w:w="1540"/>
        <w:gridCol w:w="2705"/>
        <w:gridCol w:w="2403"/>
        <w:gridCol w:w="1873"/>
        <w:gridCol w:w="1187"/>
      </w:tblGrid>
      <w:tr w:rsidR="00D9732B" w14:paraId="500A2E4A" w14:textId="77777777" w:rsidTr="00273353">
        <w:trPr>
          <w:trHeight w:val="340"/>
        </w:trPr>
        <w:tc>
          <w:tcPr>
            <w:tcW w:w="156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tcPr>
          <w:p w14:paraId="6387000E" w14:textId="77777777" w:rsidR="00D9732B" w:rsidRDefault="00D9732B" w:rsidP="00273353">
            <w:pPr>
              <w:pStyle w:val="Tableau-titre"/>
              <w:rPr>
                <w:color w:val="FFFFFF" w:themeColor="background1"/>
              </w:rPr>
            </w:pPr>
          </w:p>
        </w:tc>
        <w:tc>
          <w:tcPr>
            <w:tcW w:w="2807"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4D19F971" w14:textId="77777777" w:rsidR="00D9732B" w:rsidRDefault="00D9732B" w:rsidP="00273353">
            <w:pPr>
              <w:pStyle w:val="Tableau-titre"/>
              <w:jc w:val="left"/>
              <w:rPr>
                <w:color w:val="FFFFFF" w:themeColor="background1"/>
              </w:rPr>
            </w:pPr>
            <w:r>
              <w:rPr>
                <w:color w:val="FFFFFF" w:themeColor="background1"/>
              </w:rPr>
              <w:t>Nom/Prénom</w:t>
            </w:r>
          </w:p>
        </w:tc>
        <w:tc>
          <w:tcPr>
            <w:tcW w:w="2507"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78835484" w14:textId="77777777" w:rsidR="00D9732B" w:rsidRDefault="00D9732B" w:rsidP="00273353">
            <w:pPr>
              <w:pStyle w:val="Tableau-titre"/>
              <w:jc w:val="left"/>
              <w:rPr>
                <w:color w:val="FFFFFF" w:themeColor="background1"/>
              </w:rPr>
            </w:pPr>
            <w:r>
              <w:rPr>
                <w:color w:val="FFFFFF" w:themeColor="background1"/>
              </w:rPr>
              <w:t>Fonction</w:t>
            </w:r>
          </w:p>
        </w:tc>
        <w:tc>
          <w:tcPr>
            <w:tcW w:w="1591"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614E3E71" w14:textId="77777777" w:rsidR="00D9732B" w:rsidRDefault="00D9732B" w:rsidP="00273353">
            <w:pPr>
              <w:pStyle w:val="Tableau-titre"/>
              <w:rPr>
                <w:color w:val="FFFFFF" w:themeColor="background1"/>
              </w:rPr>
            </w:pPr>
            <w:r>
              <w:rPr>
                <w:color w:val="FFFFFF" w:themeColor="background1"/>
              </w:rPr>
              <w:t>Date</w:t>
            </w:r>
          </w:p>
        </w:tc>
        <w:tc>
          <w:tcPr>
            <w:tcW w:w="1235"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11BE63DF" w14:textId="77777777" w:rsidR="00D9732B" w:rsidRDefault="00D9732B" w:rsidP="00273353">
            <w:pPr>
              <w:pStyle w:val="Tableau-titre"/>
              <w:rPr>
                <w:color w:val="FFFFFF" w:themeColor="background1"/>
              </w:rPr>
            </w:pPr>
            <w:r>
              <w:rPr>
                <w:color w:val="FFFFFF" w:themeColor="background1"/>
              </w:rPr>
              <w:t xml:space="preserve">Visa </w:t>
            </w:r>
          </w:p>
        </w:tc>
      </w:tr>
      <w:tr w:rsidR="00A33184" w14:paraId="61F22575" w14:textId="77777777" w:rsidTr="008616A6">
        <w:trPr>
          <w:trHeight w:val="340"/>
        </w:trPr>
        <w:tc>
          <w:tcPr>
            <w:tcW w:w="156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7442576E" w14:textId="0EF2603E" w:rsidR="00A33184" w:rsidRDefault="00C34AF6" w:rsidP="00A33184">
            <w:pPr>
              <w:pStyle w:val="Tableau-titreColonne"/>
              <w:rPr>
                <w:color w:val="FFFFFF" w:themeColor="background1"/>
              </w:rPr>
            </w:pPr>
            <w:r>
              <w:rPr>
                <w:color w:val="FFFFFF" w:themeColor="background1"/>
              </w:rPr>
              <w:t>Rédaction</w:t>
            </w:r>
          </w:p>
        </w:tc>
        <w:tc>
          <w:tcPr>
            <w:tcW w:w="2807" w:type="dxa"/>
            <w:tcBorders>
              <w:top w:val="single" w:sz="8" w:space="0" w:color="336699"/>
              <w:left w:val="single" w:sz="8" w:space="0" w:color="336699"/>
              <w:bottom w:val="single" w:sz="8" w:space="0" w:color="336699"/>
              <w:right w:val="single" w:sz="8" w:space="0" w:color="336699"/>
            </w:tcBorders>
            <w:vAlign w:val="center"/>
          </w:tcPr>
          <w:p w14:paraId="30211092" w14:textId="06B336B7" w:rsidR="00A33184" w:rsidRDefault="00AD108C" w:rsidP="002C1D63">
            <w:pPr>
              <w:pStyle w:val="Tableau-ligne"/>
              <w:jc w:val="center"/>
            </w:pPr>
            <w:r>
              <w:t>{{</w:t>
            </w:r>
            <w:proofErr w:type="spellStart"/>
            <w:r>
              <w:t>nom_r</w:t>
            </w:r>
            <w:proofErr w:type="spellEnd"/>
            <w:r>
              <w:t>}} {{</w:t>
            </w:r>
            <w:proofErr w:type="spellStart"/>
            <w:r>
              <w:t>prenom_r</w:t>
            </w:r>
            <w:proofErr w:type="spellEnd"/>
            <w:r>
              <w:t>}}</w:t>
            </w:r>
          </w:p>
        </w:tc>
        <w:tc>
          <w:tcPr>
            <w:tcW w:w="2507" w:type="dxa"/>
            <w:tcBorders>
              <w:top w:val="single" w:sz="8" w:space="0" w:color="336699"/>
              <w:left w:val="single" w:sz="8" w:space="0" w:color="336699"/>
              <w:bottom w:val="single" w:sz="8" w:space="0" w:color="336699"/>
              <w:right w:val="single" w:sz="8" w:space="0" w:color="336699"/>
            </w:tcBorders>
            <w:vAlign w:val="center"/>
          </w:tcPr>
          <w:p w14:paraId="7F858362" w14:textId="32498A29" w:rsidR="00A33184" w:rsidRDefault="00AD108C" w:rsidP="002C1D63">
            <w:pPr>
              <w:pStyle w:val="Tableau-ligne"/>
              <w:jc w:val="center"/>
            </w:pPr>
            <w:r>
              <w:t>{{fonction}}</w:t>
            </w:r>
          </w:p>
        </w:tc>
        <w:tc>
          <w:tcPr>
            <w:tcW w:w="1591" w:type="dxa"/>
            <w:tcBorders>
              <w:top w:val="single" w:sz="8" w:space="0" w:color="336699"/>
              <w:left w:val="single" w:sz="8" w:space="0" w:color="336699"/>
              <w:bottom w:val="single" w:sz="8" w:space="0" w:color="336699"/>
              <w:right w:val="single" w:sz="8" w:space="0" w:color="336699"/>
            </w:tcBorders>
            <w:vAlign w:val="center"/>
          </w:tcPr>
          <w:p w14:paraId="400E3858" w14:textId="4B2818DD" w:rsidR="00A33184" w:rsidRPr="00AD108C" w:rsidRDefault="00AD108C" w:rsidP="002C1D63">
            <w:pPr>
              <w:pStyle w:val="Tableau-ligne"/>
              <w:jc w:val="center"/>
            </w:pPr>
            <w:r w:rsidRPr="00AD108C">
              <w:t>{{</w:t>
            </w:r>
            <w:proofErr w:type="spellStart"/>
            <w:r w:rsidRPr="00AD108C">
              <w:t>day</w:t>
            </w:r>
            <w:proofErr w:type="spellEnd"/>
            <w:r w:rsidRPr="00AD108C">
              <w:t>}}/{{</w:t>
            </w:r>
            <w:proofErr w:type="spellStart"/>
            <w:r w:rsidRPr="00AD108C">
              <w:t>month</w:t>
            </w:r>
            <w:proofErr w:type="spellEnd"/>
            <w:r w:rsidRPr="00AD108C">
              <w:t>}}/{{</w:t>
            </w:r>
            <w:proofErr w:type="spellStart"/>
            <w:r w:rsidRPr="00AD108C">
              <w:t>year</w:t>
            </w:r>
            <w:proofErr w:type="spellEnd"/>
            <w:r w:rsidRPr="00AD108C">
              <w:t>}</w:t>
            </w:r>
            <w:r>
              <w:t>}</w:t>
            </w:r>
          </w:p>
        </w:tc>
        <w:tc>
          <w:tcPr>
            <w:tcW w:w="1235" w:type="dxa"/>
            <w:tcBorders>
              <w:top w:val="single" w:sz="8" w:space="0" w:color="336699"/>
              <w:left w:val="single" w:sz="8" w:space="0" w:color="336699"/>
              <w:bottom w:val="single" w:sz="8" w:space="0" w:color="336699"/>
              <w:right w:val="single" w:sz="8" w:space="0" w:color="336699"/>
            </w:tcBorders>
            <w:vAlign w:val="center"/>
          </w:tcPr>
          <w:p w14:paraId="7C94579D" w14:textId="23B16E13" w:rsidR="00A33184" w:rsidRDefault="00A33184" w:rsidP="002C1D63">
            <w:pPr>
              <w:pStyle w:val="Tableau-ligne"/>
              <w:jc w:val="center"/>
            </w:pPr>
          </w:p>
        </w:tc>
      </w:tr>
      <w:tr w:rsidR="00B9412F" w14:paraId="6CA2EE8D" w14:textId="77777777" w:rsidTr="008616A6">
        <w:trPr>
          <w:trHeight w:val="340"/>
        </w:trPr>
        <w:tc>
          <w:tcPr>
            <w:tcW w:w="156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tcPr>
          <w:p w14:paraId="7E8DB6FE" w14:textId="0DD0A4F4" w:rsidR="00B9412F" w:rsidRDefault="00153577" w:rsidP="00A33184">
            <w:pPr>
              <w:pStyle w:val="Tableau-titreColonne"/>
              <w:rPr>
                <w:color w:val="FFFFFF" w:themeColor="background1"/>
              </w:rPr>
            </w:pPr>
            <w:r>
              <w:rPr>
                <w:color w:val="FFFFFF" w:themeColor="background1"/>
              </w:rPr>
              <w:t>Rédaction</w:t>
            </w:r>
          </w:p>
        </w:tc>
        <w:tc>
          <w:tcPr>
            <w:tcW w:w="2807" w:type="dxa"/>
            <w:tcBorders>
              <w:top w:val="single" w:sz="8" w:space="0" w:color="336699"/>
              <w:left w:val="single" w:sz="8" w:space="0" w:color="336699"/>
              <w:bottom w:val="single" w:sz="8" w:space="0" w:color="336699"/>
              <w:right w:val="single" w:sz="8" w:space="0" w:color="336699"/>
            </w:tcBorders>
            <w:vAlign w:val="center"/>
          </w:tcPr>
          <w:p w14:paraId="1DB22C9B" w14:textId="4230C986" w:rsidR="00B9412F" w:rsidRDefault="00B9412F" w:rsidP="002C1D63">
            <w:pPr>
              <w:pStyle w:val="Tableau-ligne"/>
              <w:jc w:val="center"/>
            </w:pPr>
          </w:p>
        </w:tc>
        <w:tc>
          <w:tcPr>
            <w:tcW w:w="2507" w:type="dxa"/>
            <w:tcBorders>
              <w:top w:val="single" w:sz="8" w:space="0" w:color="336699"/>
              <w:left w:val="single" w:sz="8" w:space="0" w:color="336699"/>
              <w:bottom w:val="single" w:sz="8" w:space="0" w:color="336699"/>
              <w:right w:val="single" w:sz="8" w:space="0" w:color="336699"/>
            </w:tcBorders>
            <w:vAlign w:val="center"/>
          </w:tcPr>
          <w:p w14:paraId="5765F360" w14:textId="5179A160" w:rsidR="00B9412F" w:rsidRDefault="00B9412F" w:rsidP="002C1D63">
            <w:pPr>
              <w:pStyle w:val="Tableau-ligne"/>
              <w:jc w:val="center"/>
            </w:pPr>
          </w:p>
        </w:tc>
        <w:tc>
          <w:tcPr>
            <w:tcW w:w="1591" w:type="dxa"/>
            <w:tcBorders>
              <w:top w:val="single" w:sz="8" w:space="0" w:color="336699"/>
              <w:left w:val="single" w:sz="8" w:space="0" w:color="336699"/>
              <w:bottom w:val="single" w:sz="8" w:space="0" w:color="336699"/>
              <w:right w:val="single" w:sz="8" w:space="0" w:color="336699"/>
            </w:tcBorders>
            <w:vAlign w:val="center"/>
          </w:tcPr>
          <w:p w14:paraId="7D368522" w14:textId="644EF562" w:rsidR="00B9412F" w:rsidRDefault="00B9412F" w:rsidP="002C1D63">
            <w:pPr>
              <w:pStyle w:val="Tableau-ligne"/>
              <w:jc w:val="center"/>
            </w:pPr>
          </w:p>
        </w:tc>
        <w:tc>
          <w:tcPr>
            <w:tcW w:w="1235" w:type="dxa"/>
            <w:tcBorders>
              <w:top w:val="single" w:sz="8" w:space="0" w:color="336699"/>
              <w:left w:val="single" w:sz="8" w:space="0" w:color="336699"/>
              <w:bottom w:val="single" w:sz="8" w:space="0" w:color="336699"/>
              <w:right w:val="single" w:sz="8" w:space="0" w:color="336699"/>
            </w:tcBorders>
            <w:vAlign w:val="center"/>
          </w:tcPr>
          <w:p w14:paraId="2F9E72B2" w14:textId="68D88C6B" w:rsidR="00B9412F" w:rsidRDefault="00B9412F" w:rsidP="002C1D63">
            <w:pPr>
              <w:pStyle w:val="Tableau-ligne"/>
              <w:jc w:val="center"/>
            </w:pPr>
          </w:p>
        </w:tc>
      </w:tr>
      <w:tr w:rsidR="00C34AF6" w14:paraId="2E1C225B" w14:textId="77777777" w:rsidTr="0031691F">
        <w:trPr>
          <w:trHeight w:val="340"/>
        </w:trPr>
        <w:tc>
          <w:tcPr>
            <w:tcW w:w="156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5CC42B85" w14:textId="77777777" w:rsidR="00C34AF6" w:rsidRDefault="00C34AF6" w:rsidP="0031691F">
            <w:pPr>
              <w:pStyle w:val="Tableau-titreColonne"/>
              <w:rPr>
                <w:color w:val="FFFFFF" w:themeColor="background1"/>
              </w:rPr>
            </w:pPr>
            <w:r>
              <w:rPr>
                <w:color w:val="FFFFFF" w:themeColor="background1"/>
              </w:rPr>
              <w:t>Approbation</w:t>
            </w:r>
          </w:p>
        </w:tc>
        <w:tc>
          <w:tcPr>
            <w:tcW w:w="2807" w:type="dxa"/>
            <w:tcBorders>
              <w:top w:val="single" w:sz="8" w:space="0" w:color="336699"/>
              <w:left w:val="single" w:sz="8" w:space="0" w:color="336699"/>
              <w:bottom w:val="single" w:sz="8" w:space="0" w:color="336699"/>
              <w:right w:val="single" w:sz="8" w:space="0" w:color="336699"/>
            </w:tcBorders>
            <w:vAlign w:val="center"/>
          </w:tcPr>
          <w:p w14:paraId="6CC683A0" w14:textId="64AFF7DD" w:rsidR="00C34AF6" w:rsidRDefault="00C34AF6" w:rsidP="002C1D63">
            <w:pPr>
              <w:pStyle w:val="Tableau-ligne"/>
              <w:jc w:val="center"/>
            </w:pPr>
          </w:p>
        </w:tc>
        <w:tc>
          <w:tcPr>
            <w:tcW w:w="2507" w:type="dxa"/>
            <w:tcBorders>
              <w:top w:val="single" w:sz="8" w:space="0" w:color="336699"/>
              <w:left w:val="single" w:sz="8" w:space="0" w:color="336699"/>
              <w:bottom w:val="single" w:sz="8" w:space="0" w:color="336699"/>
              <w:right w:val="single" w:sz="8" w:space="0" w:color="336699"/>
            </w:tcBorders>
            <w:vAlign w:val="center"/>
          </w:tcPr>
          <w:p w14:paraId="16B48A10" w14:textId="3D3265D6" w:rsidR="00C34AF6" w:rsidRDefault="00C34AF6" w:rsidP="002C1D63">
            <w:pPr>
              <w:pStyle w:val="Tableau-ligne"/>
              <w:jc w:val="center"/>
            </w:pPr>
          </w:p>
        </w:tc>
        <w:tc>
          <w:tcPr>
            <w:tcW w:w="1591" w:type="dxa"/>
            <w:tcBorders>
              <w:top w:val="single" w:sz="8" w:space="0" w:color="336699"/>
              <w:left w:val="single" w:sz="8" w:space="0" w:color="336699"/>
              <w:bottom w:val="single" w:sz="8" w:space="0" w:color="336699"/>
              <w:right w:val="single" w:sz="8" w:space="0" w:color="336699"/>
            </w:tcBorders>
            <w:vAlign w:val="center"/>
          </w:tcPr>
          <w:p w14:paraId="272141E2" w14:textId="44288AAA" w:rsidR="00C34AF6" w:rsidRDefault="00C34AF6" w:rsidP="002C1D63">
            <w:pPr>
              <w:pStyle w:val="Tableau-ligne"/>
              <w:jc w:val="center"/>
            </w:pPr>
          </w:p>
        </w:tc>
        <w:tc>
          <w:tcPr>
            <w:tcW w:w="1235" w:type="dxa"/>
            <w:tcBorders>
              <w:top w:val="single" w:sz="8" w:space="0" w:color="336699"/>
              <w:left w:val="single" w:sz="8" w:space="0" w:color="336699"/>
              <w:bottom w:val="single" w:sz="8" w:space="0" w:color="336699"/>
              <w:right w:val="single" w:sz="8" w:space="0" w:color="336699"/>
            </w:tcBorders>
            <w:vAlign w:val="center"/>
          </w:tcPr>
          <w:p w14:paraId="41E94C2D" w14:textId="568FC394" w:rsidR="00C34AF6" w:rsidRDefault="00C34AF6" w:rsidP="002C1D63">
            <w:pPr>
              <w:pStyle w:val="Tableau-ligne"/>
              <w:jc w:val="center"/>
            </w:pPr>
          </w:p>
        </w:tc>
      </w:tr>
    </w:tbl>
    <w:p w14:paraId="2193EA6C" w14:textId="7B74487A" w:rsidR="00D9732B" w:rsidRDefault="00D9732B" w:rsidP="002C1D63">
      <w:pPr>
        <w:pStyle w:val="AnnexeTitre2"/>
        <w:tabs>
          <w:tab w:val="center" w:pos="4818"/>
        </w:tabs>
      </w:pPr>
      <w:bookmarkStart w:id="48" w:name="_Toc530662541"/>
      <w:bookmarkStart w:id="49" w:name="_Toc525892276"/>
      <w:bookmarkStart w:id="50" w:name="_Toc525888716"/>
      <w:bookmarkStart w:id="51" w:name="_Toc508742775"/>
      <w:bookmarkStart w:id="52" w:name="_Toc504032878"/>
      <w:bookmarkStart w:id="53" w:name="_Toc493492530"/>
      <w:bookmarkStart w:id="54" w:name="_Toc493360209"/>
      <w:bookmarkStart w:id="55" w:name="_Toc488944167"/>
      <w:bookmarkStart w:id="56" w:name="_Toc488940953"/>
      <w:bookmarkStart w:id="57" w:name="_Toc488932348"/>
      <w:bookmarkStart w:id="58" w:name="_Toc488932172"/>
      <w:bookmarkStart w:id="59" w:name="_Toc488930763"/>
      <w:bookmarkStart w:id="60" w:name="_Toc488044921"/>
      <w:bookmarkStart w:id="61" w:name="_Toc486603435"/>
      <w:bookmarkStart w:id="62" w:name="_Toc482275855"/>
      <w:bookmarkStart w:id="63" w:name="_Toc534648633"/>
      <w:bookmarkStart w:id="64" w:name="_Toc534696645"/>
      <w:bookmarkStart w:id="65" w:name="_Toc97813842"/>
      <w:r>
        <w:t>Gestion des changements de version</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C1D63">
        <w:tab/>
      </w:r>
    </w:p>
    <w:p w14:paraId="429500CF" w14:textId="77777777" w:rsidR="00D9732B" w:rsidRDefault="00D9732B" w:rsidP="00D9732B">
      <w:r>
        <w:t>Ce tableau gère les modifications apportées au document au-delà de sa version initiale. Les petites modifications de type erreurs de frappe ou changements de syntaxe ne font pas l’objet d’un suivi. Toute nouvelle version du document ne conserve pas systématiquement les changements apportés lors de la version précédente.</w:t>
      </w:r>
    </w:p>
    <w:p w14:paraId="694CDB4A" w14:textId="77777777" w:rsidR="00D9732B" w:rsidRDefault="00D9732B" w:rsidP="00D9732B"/>
    <w:tbl>
      <w:tblPr>
        <w:tblW w:w="9705" w:type="dxa"/>
        <w:tblBorders>
          <w:top w:val="single" w:sz="8" w:space="0" w:color="336699"/>
          <w:left w:val="single" w:sz="8" w:space="0" w:color="336699"/>
          <w:bottom w:val="single" w:sz="8" w:space="0" w:color="336699"/>
          <w:right w:val="single" w:sz="8" w:space="0" w:color="336699"/>
          <w:insideH w:val="single" w:sz="8" w:space="0" w:color="336699"/>
          <w:insideV w:val="single" w:sz="8" w:space="0" w:color="336699"/>
        </w:tblBorders>
        <w:tblLayout w:type="fixed"/>
        <w:tblLook w:val="01E0" w:firstRow="1" w:lastRow="1" w:firstColumn="1" w:lastColumn="1" w:noHBand="0" w:noVBand="0"/>
      </w:tblPr>
      <w:tblGrid>
        <w:gridCol w:w="1558"/>
        <w:gridCol w:w="1276"/>
        <w:gridCol w:w="3072"/>
        <w:gridCol w:w="3799"/>
      </w:tblGrid>
      <w:tr w:rsidR="00D9732B" w14:paraId="4C24B7F1" w14:textId="77777777" w:rsidTr="008E7DAD">
        <w:tc>
          <w:tcPr>
            <w:tcW w:w="155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44859AC5" w14:textId="77777777" w:rsidR="00D9732B" w:rsidRDefault="00D9732B" w:rsidP="00273353">
            <w:pPr>
              <w:pStyle w:val="Tableau-titre"/>
              <w:rPr>
                <w:color w:val="FFFFFF" w:themeColor="background1"/>
              </w:rPr>
            </w:pPr>
            <w:r>
              <w:rPr>
                <w:color w:val="FFFFFF" w:themeColor="background1"/>
              </w:rPr>
              <w:t>Version</w:t>
            </w:r>
          </w:p>
        </w:tc>
        <w:tc>
          <w:tcPr>
            <w:tcW w:w="1276"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548F5F31" w14:textId="77777777" w:rsidR="00D9732B" w:rsidRDefault="00D9732B" w:rsidP="00273353">
            <w:pPr>
              <w:pStyle w:val="Tableau-titre"/>
              <w:rPr>
                <w:color w:val="FFFFFF" w:themeColor="background1"/>
              </w:rPr>
            </w:pPr>
            <w:r>
              <w:rPr>
                <w:color w:val="FFFFFF" w:themeColor="background1"/>
              </w:rPr>
              <w:t>Date</w:t>
            </w:r>
          </w:p>
        </w:tc>
        <w:tc>
          <w:tcPr>
            <w:tcW w:w="3072"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1B43BCA9" w14:textId="77777777" w:rsidR="00D9732B" w:rsidRDefault="00D9732B" w:rsidP="00273353">
            <w:pPr>
              <w:pStyle w:val="Tableau-titre"/>
              <w:rPr>
                <w:color w:val="FFFFFF" w:themeColor="background1"/>
              </w:rPr>
            </w:pPr>
            <w:r>
              <w:rPr>
                <w:color w:val="FFFFFF" w:themeColor="background1"/>
              </w:rPr>
              <w:t>Auteur(s)</w:t>
            </w:r>
          </w:p>
        </w:tc>
        <w:tc>
          <w:tcPr>
            <w:tcW w:w="3799"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10A95B6A" w14:textId="77777777" w:rsidR="00D9732B" w:rsidRDefault="00D9732B" w:rsidP="00273353">
            <w:pPr>
              <w:pStyle w:val="Tableau-titre"/>
              <w:rPr>
                <w:color w:val="FFFFFF" w:themeColor="background1"/>
              </w:rPr>
            </w:pPr>
            <w:r>
              <w:rPr>
                <w:color w:val="FFFFFF" w:themeColor="background1"/>
              </w:rPr>
              <w:t>Objet de la révision</w:t>
            </w:r>
          </w:p>
        </w:tc>
      </w:tr>
      <w:tr w:rsidR="008E7DAD" w14:paraId="70C9E1A1" w14:textId="77777777" w:rsidTr="008E7DAD">
        <w:tc>
          <w:tcPr>
            <w:tcW w:w="155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tcPr>
          <w:p w14:paraId="37B16880" w14:textId="6E6DB354" w:rsidR="008E7DAD" w:rsidRDefault="008E7DAD" w:rsidP="008E7DAD">
            <w:pPr>
              <w:pStyle w:val="Tableau-titreColonne"/>
              <w:jc w:val="center"/>
              <w:rPr>
                <w:color w:val="FFFFFF" w:themeColor="background1"/>
              </w:rPr>
            </w:pPr>
            <w:r>
              <w:rPr>
                <w:color w:val="FFFFFF" w:themeColor="background1"/>
              </w:rPr>
              <w:t>v1.0</w:t>
            </w:r>
          </w:p>
        </w:tc>
        <w:tc>
          <w:tcPr>
            <w:tcW w:w="1276" w:type="dxa"/>
            <w:tcBorders>
              <w:top w:val="single" w:sz="8" w:space="0" w:color="336699"/>
              <w:left w:val="single" w:sz="8" w:space="0" w:color="336699"/>
              <w:bottom w:val="single" w:sz="8" w:space="0" w:color="336699"/>
              <w:right w:val="single" w:sz="8" w:space="0" w:color="336699"/>
            </w:tcBorders>
            <w:vAlign w:val="center"/>
          </w:tcPr>
          <w:p w14:paraId="2C02C913" w14:textId="4DC4BF7D" w:rsidR="008E7DAD" w:rsidRDefault="008E7DAD" w:rsidP="008D13CC">
            <w:pPr>
              <w:pStyle w:val="Tableau-ligne"/>
            </w:pPr>
          </w:p>
        </w:tc>
        <w:tc>
          <w:tcPr>
            <w:tcW w:w="3072" w:type="dxa"/>
            <w:tcBorders>
              <w:top w:val="single" w:sz="8" w:space="0" w:color="336699"/>
              <w:left w:val="single" w:sz="8" w:space="0" w:color="336699"/>
              <w:bottom w:val="single" w:sz="8" w:space="0" w:color="336699"/>
              <w:right w:val="single" w:sz="8" w:space="0" w:color="336699"/>
            </w:tcBorders>
            <w:vAlign w:val="center"/>
          </w:tcPr>
          <w:p w14:paraId="01E897D3" w14:textId="1118DA71" w:rsidR="008E7DAD" w:rsidRDefault="008E7DAD" w:rsidP="008E7DAD">
            <w:pPr>
              <w:pStyle w:val="Tableau-ligne"/>
            </w:pPr>
          </w:p>
        </w:tc>
        <w:tc>
          <w:tcPr>
            <w:tcW w:w="3799" w:type="dxa"/>
            <w:tcBorders>
              <w:top w:val="single" w:sz="8" w:space="0" w:color="336699"/>
              <w:left w:val="single" w:sz="8" w:space="0" w:color="336699"/>
              <w:bottom w:val="single" w:sz="8" w:space="0" w:color="336699"/>
              <w:right w:val="single" w:sz="8" w:space="0" w:color="336699"/>
            </w:tcBorders>
            <w:vAlign w:val="center"/>
            <w:hideMark/>
          </w:tcPr>
          <w:p w14:paraId="53153CCA" w14:textId="0180E085" w:rsidR="008E7DAD" w:rsidRDefault="008E7DAD" w:rsidP="008E7DAD">
            <w:pPr>
              <w:pStyle w:val="Tableau-ligne"/>
            </w:pPr>
          </w:p>
        </w:tc>
      </w:tr>
      <w:tr w:rsidR="00D9732B" w14:paraId="270C09DB" w14:textId="77777777" w:rsidTr="008E7DAD">
        <w:tc>
          <w:tcPr>
            <w:tcW w:w="1558"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tcPr>
          <w:p w14:paraId="20C91EA5" w14:textId="77777777" w:rsidR="00D9732B" w:rsidRDefault="00D9732B" w:rsidP="00273353">
            <w:pPr>
              <w:pStyle w:val="Tableau-titreColonne"/>
              <w:rPr>
                <w:color w:val="FFFFFF" w:themeColor="background1"/>
              </w:rPr>
            </w:pPr>
          </w:p>
        </w:tc>
        <w:tc>
          <w:tcPr>
            <w:tcW w:w="1276" w:type="dxa"/>
            <w:tcBorders>
              <w:top w:val="single" w:sz="8" w:space="0" w:color="336699"/>
              <w:left w:val="single" w:sz="8" w:space="0" w:color="336699"/>
              <w:bottom w:val="single" w:sz="8" w:space="0" w:color="336699"/>
              <w:right w:val="single" w:sz="8" w:space="0" w:color="336699"/>
            </w:tcBorders>
            <w:vAlign w:val="center"/>
          </w:tcPr>
          <w:p w14:paraId="5EA972E3" w14:textId="77777777" w:rsidR="00D9732B" w:rsidRDefault="00D9732B" w:rsidP="00273353">
            <w:pPr>
              <w:pStyle w:val="Tableau-ligne"/>
            </w:pPr>
          </w:p>
        </w:tc>
        <w:tc>
          <w:tcPr>
            <w:tcW w:w="3072" w:type="dxa"/>
            <w:tcBorders>
              <w:top w:val="single" w:sz="8" w:space="0" w:color="336699"/>
              <w:left w:val="single" w:sz="8" w:space="0" w:color="336699"/>
              <w:bottom w:val="single" w:sz="8" w:space="0" w:color="336699"/>
              <w:right w:val="single" w:sz="8" w:space="0" w:color="336699"/>
            </w:tcBorders>
            <w:vAlign w:val="center"/>
          </w:tcPr>
          <w:p w14:paraId="25A94B3A" w14:textId="77777777" w:rsidR="00D9732B" w:rsidRDefault="00D9732B" w:rsidP="00273353">
            <w:pPr>
              <w:pStyle w:val="Tableau-ligne"/>
            </w:pPr>
          </w:p>
        </w:tc>
        <w:tc>
          <w:tcPr>
            <w:tcW w:w="3799" w:type="dxa"/>
            <w:tcBorders>
              <w:top w:val="single" w:sz="8" w:space="0" w:color="336699"/>
              <w:left w:val="single" w:sz="8" w:space="0" w:color="336699"/>
              <w:bottom w:val="single" w:sz="8" w:space="0" w:color="336699"/>
              <w:right w:val="single" w:sz="8" w:space="0" w:color="336699"/>
            </w:tcBorders>
            <w:vAlign w:val="center"/>
          </w:tcPr>
          <w:p w14:paraId="6AB7C4F6" w14:textId="77777777" w:rsidR="00D9732B" w:rsidRDefault="00D9732B" w:rsidP="00273353">
            <w:pPr>
              <w:pStyle w:val="Tableau-ligne"/>
            </w:pPr>
          </w:p>
        </w:tc>
      </w:tr>
    </w:tbl>
    <w:p w14:paraId="2F174362" w14:textId="77777777" w:rsidR="00B515DF" w:rsidRDefault="00B515DF" w:rsidP="00B362DF">
      <w:bookmarkStart w:id="66" w:name="_Toc530662543"/>
      <w:bookmarkStart w:id="67" w:name="_Toc525892278"/>
      <w:bookmarkStart w:id="68" w:name="_Toc525888718"/>
      <w:bookmarkStart w:id="69" w:name="_Toc508742777"/>
      <w:bookmarkStart w:id="70" w:name="_Toc504032881"/>
      <w:bookmarkStart w:id="71" w:name="_Toc493492533"/>
      <w:bookmarkStart w:id="72" w:name="_Toc493360212"/>
      <w:bookmarkStart w:id="73" w:name="_Toc488944170"/>
      <w:bookmarkStart w:id="74" w:name="_Toc488940956"/>
      <w:bookmarkStart w:id="75" w:name="_Toc488932351"/>
      <w:bookmarkStart w:id="76" w:name="_Toc488932175"/>
      <w:bookmarkStart w:id="77" w:name="_Toc488930766"/>
      <w:bookmarkStart w:id="78" w:name="_Toc488044924"/>
      <w:bookmarkStart w:id="79" w:name="_Toc486603438"/>
      <w:bookmarkStart w:id="80" w:name="_Toc482275858"/>
      <w:bookmarkStart w:id="81" w:name="_Toc534648635"/>
      <w:bookmarkStart w:id="82" w:name="_Toc534696647"/>
    </w:p>
    <w:p w14:paraId="2988EAC1" w14:textId="12A18731" w:rsidR="00B515DF" w:rsidRDefault="00B515DF">
      <w:pPr>
        <w:suppressLineNumbers w:val="0"/>
        <w:spacing w:before="0"/>
        <w:jc w:val="left"/>
        <w:rPr>
          <w:color w:val="79004D"/>
          <w:sz w:val="28"/>
          <w:szCs w:val="28"/>
        </w:rPr>
      </w:pPr>
      <w:r>
        <w:br w:type="page"/>
      </w:r>
    </w:p>
    <w:p w14:paraId="19DC48B3" w14:textId="2A80C817" w:rsidR="00D9732B" w:rsidRDefault="00D9732B" w:rsidP="00D9732B">
      <w:pPr>
        <w:pStyle w:val="AnnexeTitre2"/>
      </w:pPr>
      <w:bookmarkStart w:id="83" w:name="_Toc9781384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lastRenderedPageBreak/>
        <w:t xml:space="preserve">Contacts </w:t>
      </w:r>
      <w:r>
        <w:fldChar w:fldCharType="begin"/>
      </w:r>
      <w:r>
        <w:instrText>DOCPROPERTY  "Marque"</w:instrText>
      </w:r>
      <w:r>
        <w:fldChar w:fldCharType="separate"/>
      </w:r>
      <w:r>
        <w:t>Axians</w:t>
      </w:r>
      <w:bookmarkEnd w:id="83"/>
      <w:r>
        <w:fldChar w:fldCharType="end"/>
      </w:r>
    </w:p>
    <w:tbl>
      <w:tblPr>
        <w:tblW w:w="5001" w:type="pct"/>
        <w:shd w:val="clear" w:color="auto" w:fill="F2F2F2"/>
        <w:tblLook w:val="01E0" w:firstRow="1" w:lastRow="1" w:firstColumn="1" w:lastColumn="1" w:noHBand="0" w:noVBand="0"/>
      </w:tblPr>
      <w:tblGrid>
        <w:gridCol w:w="5670"/>
        <w:gridCol w:w="3969"/>
      </w:tblGrid>
      <w:tr w:rsidR="00D9732B" w14:paraId="73C3DA89" w14:textId="77777777" w:rsidTr="00273353">
        <w:tc>
          <w:tcPr>
            <w:tcW w:w="2941" w:type="pct"/>
            <w:shd w:val="clear" w:color="auto" w:fill="F2F2F2"/>
            <w:tcMar>
              <w:top w:w="0" w:type="dxa"/>
              <w:left w:w="142" w:type="dxa"/>
              <w:bottom w:w="0" w:type="dxa"/>
              <w:right w:w="142" w:type="dxa"/>
            </w:tcMar>
            <w:hideMark/>
          </w:tcPr>
          <w:p w14:paraId="32DDBC24" w14:textId="77777777" w:rsidR="00D9732B" w:rsidRPr="003A70BE" w:rsidRDefault="00D9732B" w:rsidP="00273353">
            <w:pPr>
              <w:pStyle w:val="Adresse"/>
              <w:rPr>
                <w:rFonts w:ascii="Arial" w:hAnsi="Arial" w:cs="Arial"/>
                <w:b/>
              </w:rPr>
            </w:pPr>
            <w:r w:rsidRPr="003A70BE">
              <w:rPr>
                <w:rFonts w:ascii="Arial" w:hAnsi="Arial" w:cs="Arial"/>
                <w:b/>
              </w:rPr>
              <w:fldChar w:fldCharType="begin"/>
            </w:r>
            <w:r w:rsidRPr="003A70BE">
              <w:rPr>
                <w:rFonts w:ascii="Arial" w:hAnsi="Arial" w:cs="Arial"/>
                <w:b/>
              </w:rPr>
              <w:instrText xml:space="preserve"> DOCPROPERTY  Entité  \* MERGEFORMAT </w:instrText>
            </w:r>
            <w:r w:rsidRPr="003A70BE">
              <w:rPr>
                <w:rFonts w:ascii="Arial" w:hAnsi="Arial" w:cs="Arial"/>
                <w:b/>
              </w:rPr>
              <w:fldChar w:fldCharType="separate"/>
            </w:r>
            <w:r w:rsidRPr="003A70BE">
              <w:rPr>
                <w:rFonts w:ascii="Arial" w:hAnsi="Arial" w:cs="Arial"/>
                <w:b/>
              </w:rPr>
              <w:t xml:space="preserve">Axians Communication &amp; </w:t>
            </w:r>
            <w:proofErr w:type="spellStart"/>
            <w:r w:rsidRPr="003A70BE">
              <w:rPr>
                <w:rFonts w:ascii="Arial" w:hAnsi="Arial" w:cs="Arial"/>
                <w:b/>
              </w:rPr>
              <w:t>Systems</w:t>
            </w:r>
            <w:proofErr w:type="spellEnd"/>
            <w:r w:rsidRPr="003A70BE">
              <w:rPr>
                <w:rFonts w:ascii="Arial" w:hAnsi="Arial" w:cs="Arial"/>
                <w:b/>
              </w:rPr>
              <w:t xml:space="preserve"> Arras-Lille</w:t>
            </w:r>
            <w:r w:rsidRPr="003A70BE">
              <w:rPr>
                <w:rFonts w:ascii="Arial" w:hAnsi="Arial" w:cs="Arial"/>
                <w:b/>
              </w:rPr>
              <w:fldChar w:fldCharType="end"/>
            </w:r>
          </w:p>
          <w:p w14:paraId="725E03EC" w14:textId="77777777" w:rsidR="00B63E1B" w:rsidRDefault="00B63E1B" w:rsidP="00273353">
            <w:pPr>
              <w:pStyle w:val="Adresse"/>
              <w:rPr>
                <w:rFonts w:ascii="Arial" w:hAnsi="Arial" w:cs="Arial"/>
                <w:b/>
                <w:sz w:val="18"/>
                <w:szCs w:val="18"/>
                <w:u w:val="single"/>
              </w:rPr>
            </w:pPr>
          </w:p>
          <w:p w14:paraId="7F8784FF" w14:textId="6B77EA22" w:rsidR="00D9732B" w:rsidRPr="003A70BE" w:rsidRDefault="00D9732B" w:rsidP="00273353">
            <w:pPr>
              <w:pStyle w:val="Adresse"/>
              <w:rPr>
                <w:rFonts w:ascii="Arial" w:hAnsi="Arial" w:cs="Arial"/>
                <w:b/>
                <w:sz w:val="18"/>
                <w:szCs w:val="18"/>
                <w:u w:val="single"/>
              </w:rPr>
            </w:pPr>
            <w:r w:rsidRPr="003A70BE">
              <w:rPr>
                <w:rFonts w:ascii="Arial" w:hAnsi="Arial" w:cs="Arial"/>
                <w:b/>
                <w:sz w:val="18"/>
                <w:szCs w:val="18"/>
                <w:u w:val="single"/>
              </w:rPr>
              <w:t>Agence d’Arras</w:t>
            </w:r>
            <w:r w:rsidRPr="003A70BE">
              <w:rPr>
                <w:rFonts w:ascii="Arial" w:hAnsi="Arial" w:cs="Arial"/>
                <w:b/>
                <w:sz w:val="18"/>
                <w:szCs w:val="18"/>
              </w:rPr>
              <w:t> :</w:t>
            </w:r>
          </w:p>
          <w:p w14:paraId="2DB5FCF6" w14:textId="57B59091" w:rsidR="00B63E1B" w:rsidRDefault="003A70BE" w:rsidP="00273353">
            <w:pPr>
              <w:pStyle w:val="Adresse"/>
              <w:rPr>
                <w:rFonts w:ascii="Arial" w:eastAsiaTheme="minorEastAsia" w:hAnsi="Arial" w:cs="Arial"/>
                <w:color w:val="005EB8"/>
                <w:sz w:val="18"/>
                <w:szCs w:val="18"/>
              </w:rPr>
            </w:pPr>
            <w:r w:rsidRPr="003A70BE">
              <w:rPr>
                <w:rFonts w:ascii="Arial" w:eastAsiaTheme="minorEastAsia" w:hAnsi="Arial" w:cs="Arial"/>
                <w:color w:val="005EB8"/>
                <w:sz w:val="18"/>
                <w:szCs w:val="18"/>
              </w:rPr>
              <w:t xml:space="preserve">160 impasse Castella – ZA </w:t>
            </w:r>
            <w:proofErr w:type="spellStart"/>
            <w:r w:rsidRPr="003A70BE">
              <w:rPr>
                <w:rFonts w:ascii="Arial" w:eastAsiaTheme="minorEastAsia" w:hAnsi="Arial" w:cs="Arial"/>
                <w:color w:val="005EB8"/>
                <w:sz w:val="18"/>
                <w:szCs w:val="18"/>
              </w:rPr>
              <w:t>Actiparc</w:t>
            </w:r>
            <w:proofErr w:type="spellEnd"/>
          </w:p>
          <w:p w14:paraId="00ADE2AE" w14:textId="217C0419" w:rsidR="003A70BE" w:rsidRPr="003A70BE" w:rsidRDefault="003A70BE" w:rsidP="00273353">
            <w:pPr>
              <w:pStyle w:val="Adresse"/>
              <w:rPr>
                <w:rFonts w:ascii="Arial" w:eastAsiaTheme="minorEastAsia" w:hAnsi="Arial" w:cs="Arial"/>
                <w:color w:val="005EB8"/>
                <w:sz w:val="18"/>
                <w:szCs w:val="18"/>
              </w:rPr>
            </w:pPr>
            <w:r w:rsidRPr="003A70BE">
              <w:rPr>
                <w:rFonts w:ascii="Arial" w:eastAsiaTheme="minorEastAsia" w:hAnsi="Arial" w:cs="Arial"/>
                <w:color w:val="005EB8"/>
                <w:sz w:val="18"/>
                <w:szCs w:val="18"/>
              </w:rPr>
              <w:t>62223 St-Laurent-Blangy</w:t>
            </w:r>
          </w:p>
          <w:p w14:paraId="3D6A7119" w14:textId="519FF604" w:rsidR="00D9732B" w:rsidRPr="003A70BE" w:rsidRDefault="00D9732B" w:rsidP="00273353">
            <w:pPr>
              <w:pStyle w:val="Adresse"/>
              <w:rPr>
                <w:rFonts w:ascii="Arial" w:hAnsi="Arial" w:cs="Arial"/>
                <w:sz w:val="18"/>
                <w:szCs w:val="18"/>
              </w:rPr>
            </w:pPr>
            <w:r w:rsidRPr="003A70BE">
              <w:rPr>
                <w:rFonts w:ascii="Arial" w:hAnsi="Arial" w:cs="Arial"/>
                <w:sz w:val="18"/>
                <w:szCs w:val="18"/>
              </w:rPr>
              <w:t>France</w:t>
            </w:r>
          </w:p>
          <w:p w14:paraId="3781AA0B" w14:textId="77777777" w:rsidR="00D9732B" w:rsidRPr="003A70BE" w:rsidRDefault="00D9732B" w:rsidP="00273353">
            <w:pPr>
              <w:pStyle w:val="Adresse"/>
              <w:rPr>
                <w:rFonts w:ascii="Arial" w:hAnsi="Arial" w:cs="Arial"/>
                <w:sz w:val="18"/>
                <w:szCs w:val="18"/>
              </w:rPr>
            </w:pPr>
            <w:r w:rsidRPr="003A70BE">
              <w:rPr>
                <w:rFonts w:ascii="Arial" w:hAnsi="Arial" w:cs="Arial"/>
                <w:b/>
                <w:sz w:val="18"/>
                <w:szCs w:val="18"/>
              </w:rPr>
              <w:t>Tél.</w:t>
            </w:r>
            <w:r w:rsidRPr="003A70BE">
              <w:rPr>
                <w:rFonts w:ascii="Arial" w:hAnsi="Arial" w:cs="Arial"/>
                <w:sz w:val="18"/>
                <w:szCs w:val="18"/>
              </w:rPr>
              <w:t> : 03 21 60 58 20</w:t>
            </w:r>
          </w:p>
          <w:p w14:paraId="1A363155" w14:textId="77777777" w:rsidR="00B63E1B" w:rsidRDefault="00B63E1B" w:rsidP="00273353">
            <w:pPr>
              <w:pStyle w:val="Adresse"/>
              <w:rPr>
                <w:rFonts w:ascii="Arial" w:hAnsi="Arial" w:cs="Arial"/>
                <w:b/>
                <w:sz w:val="18"/>
                <w:szCs w:val="18"/>
                <w:u w:val="single"/>
              </w:rPr>
            </w:pPr>
          </w:p>
          <w:p w14:paraId="0465394C" w14:textId="1BC97264" w:rsidR="00D9732B" w:rsidRPr="003A70BE" w:rsidRDefault="00D9732B" w:rsidP="00273353">
            <w:pPr>
              <w:pStyle w:val="Adresse"/>
              <w:rPr>
                <w:rFonts w:ascii="Arial" w:hAnsi="Arial" w:cs="Arial"/>
                <w:b/>
                <w:sz w:val="18"/>
                <w:szCs w:val="18"/>
              </w:rPr>
            </w:pPr>
            <w:r w:rsidRPr="003A70BE">
              <w:rPr>
                <w:rFonts w:ascii="Arial" w:hAnsi="Arial" w:cs="Arial"/>
                <w:b/>
                <w:sz w:val="18"/>
                <w:szCs w:val="18"/>
                <w:u w:val="single"/>
              </w:rPr>
              <w:t>Agence de Lille</w:t>
            </w:r>
            <w:r w:rsidRPr="003A70BE">
              <w:rPr>
                <w:rFonts w:ascii="Arial" w:hAnsi="Arial" w:cs="Arial"/>
                <w:b/>
                <w:sz w:val="18"/>
                <w:szCs w:val="18"/>
              </w:rPr>
              <w:t> :</w:t>
            </w:r>
          </w:p>
          <w:p w14:paraId="3E8F15B5" w14:textId="4F41919D" w:rsidR="00AD461B" w:rsidRPr="003A70BE" w:rsidRDefault="00510872" w:rsidP="00AD461B">
            <w:pPr>
              <w:autoSpaceDE w:val="0"/>
              <w:autoSpaceDN w:val="0"/>
              <w:rPr>
                <w:rFonts w:ascii="Arial" w:eastAsiaTheme="minorEastAsia" w:hAnsi="Arial" w:cs="Arial"/>
                <w:noProof/>
                <w:color w:val="005EB8"/>
                <w:sz w:val="18"/>
                <w:szCs w:val="18"/>
              </w:rPr>
            </w:pPr>
            <w:r w:rsidRPr="003A70BE">
              <w:rPr>
                <w:rFonts w:ascii="Arial" w:eastAsiaTheme="minorEastAsia" w:hAnsi="Arial" w:cs="Arial"/>
                <w:noProof/>
                <w:color w:val="005EB8"/>
                <w:sz w:val="18"/>
                <w:szCs w:val="18"/>
              </w:rPr>
              <w:t>8 avenue des Saules – bâtiment B – 1er étage</w:t>
            </w:r>
            <w:r w:rsidR="00B63E1B">
              <w:rPr>
                <w:rFonts w:ascii="Arial" w:eastAsiaTheme="minorEastAsia" w:hAnsi="Arial" w:cs="Arial"/>
                <w:noProof/>
                <w:color w:val="005EB8"/>
                <w:sz w:val="18"/>
                <w:szCs w:val="18"/>
              </w:rPr>
              <w:t xml:space="preserve"> </w:t>
            </w:r>
            <w:r w:rsidR="00D9732B" w:rsidRPr="003A70BE">
              <w:rPr>
                <w:rFonts w:ascii="Arial" w:hAnsi="Arial" w:cs="Arial"/>
                <w:sz w:val="18"/>
                <w:szCs w:val="18"/>
              </w:rPr>
              <w:t xml:space="preserve">- </w:t>
            </w:r>
            <w:r w:rsidR="00AD461B" w:rsidRPr="003A70BE">
              <w:rPr>
                <w:rFonts w:ascii="Arial" w:eastAsiaTheme="minorEastAsia" w:hAnsi="Arial" w:cs="Arial"/>
                <w:noProof/>
                <w:color w:val="005EB8"/>
                <w:sz w:val="18"/>
                <w:szCs w:val="18"/>
              </w:rPr>
              <w:t>EuraTechnologies 59160 Lomme</w:t>
            </w:r>
          </w:p>
          <w:p w14:paraId="5AFCFDAA" w14:textId="08ABB6C3" w:rsidR="00D9732B" w:rsidRPr="003A70BE" w:rsidRDefault="00EE2DCD" w:rsidP="00273353">
            <w:pPr>
              <w:pStyle w:val="Adresse"/>
              <w:rPr>
                <w:rFonts w:ascii="Arial" w:hAnsi="Arial" w:cs="Arial"/>
                <w:sz w:val="18"/>
                <w:szCs w:val="18"/>
              </w:rPr>
            </w:pPr>
            <w:r w:rsidRPr="003A70BE">
              <w:rPr>
                <w:rFonts w:ascii="Arial" w:hAnsi="Arial" w:cs="Arial"/>
                <w:sz w:val="18"/>
                <w:szCs w:val="18"/>
              </w:rPr>
              <w:fldChar w:fldCharType="begin"/>
            </w:r>
            <w:r w:rsidRPr="003A70BE">
              <w:rPr>
                <w:rFonts w:ascii="Arial" w:hAnsi="Arial" w:cs="Arial"/>
                <w:sz w:val="18"/>
                <w:szCs w:val="18"/>
              </w:rPr>
              <w:instrText xml:space="preserve"> DOCPROPERTY  "Site Pays" </w:instrText>
            </w:r>
            <w:r w:rsidRPr="003A70BE">
              <w:rPr>
                <w:rFonts w:ascii="Arial" w:hAnsi="Arial" w:cs="Arial"/>
                <w:sz w:val="18"/>
                <w:szCs w:val="18"/>
              </w:rPr>
              <w:fldChar w:fldCharType="separate"/>
            </w:r>
            <w:r w:rsidR="00D9732B" w:rsidRPr="003A70BE">
              <w:rPr>
                <w:rFonts w:ascii="Arial" w:hAnsi="Arial" w:cs="Arial"/>
                <w:sz w:val="18"/>
                <w:szCs w:val="18"/>
              </w:rPr>
              <w:t>France</w:t>
            </w:r>
            <w:r w:rsidRPr="003A70BE">
              <w:rPr>
                <w:rFonts w:ascii="Arial" w:hAnsi="Arial" w:cs="Arial"/>
                <w:sz w:val="18"/>
                <w:szCs w:val="18"/>
              </w:rPr>
              <w:fldChar w:fldCharType="end"/>
            </w:r>
          </w:p>
          <w:p w14:paraId="369C4058" w14:textId="77777777" w:rsidR="00D9732B" w:rsidRDefault="00D9732B" w:rsidP="00273353">
            <w:pPr>
              <w:pStyle w:val="Adresse"/>
            </w:pPr>
            <w:r w:rsidRPr="003A70BE">
              <w:rPr>
                <w:rFonts w:ascii="Arial" w:hAnsi="Arial" w:cs="Arial"/>
                <w:b/>
                <w:sz w:val="18"/>
                <w:szCs w:val="18"/>
              </w:rPr>
              <w:t>Tél.</w:t>
            </w:r>
            <w:r w:rsidRPr="003A70BE">
              <w:rPr>
                <w:rFonts w:ascii="Arial" w:hAnsi="Arial" w:cs="Arial"/>
                <w:sz w:val="18"/>
                <w:szCs w:val="18"/>
              </w:rPr>
              <w:t xml:space="preserve"> : </w:t>
            </w:r>
            <w:r w:rsidR="002B4DD7" w:rsidRPr="003A70BE">
              <w:rPr>
                <w:rFonts w:ascii="Arial" w:hAnsi="Arial" w:cs="Arial"/>
                <w:sz w:val="18"/>
                <w:szCs w:val="18"/>
              </w:rPr>
              <w:fldChar w:fldCharType="begin"/>
            </w:r>
            <w:r w:rsidR="002B4DD7" w:rsidRPr="003A70BE">
              <w:rPr>
                <w:rFonts w:ascii="Arial" w:hAnsi="Arial" w:cs="Arial"/>
                <w:sz w:val="18"/>
                <w:szCs w:val="18"/>
              </w:rPr>
              <w:instrText xml:space="preserve"> DOCPROPERTY  "Site PrefixTel Lille"  \* MERGEFORMAT </w:instrText>
            </w:r>
            <w:r w:rsidR="002B4DD7" w:rsidRPr="003A70BE">
              <w:rPr>
                <w:rFonts w:ascii="Arial" w:hAnsi="Arial" w:cs="Arial"/>
                <w:sz w:val="18"/>
                <w:szCs w:val="18"/>
              </w:rPr>
              <w:fldChar w:fldCharType="separate"/>
            </w:r>
            <w:r w:rsidRPr="003A70BE">
              <w:rPr>
                <w:rFonts w:ascii="Arial" w:hAnsi="Arial" w:cs="Arial"/>
                <w:sz w:val="18"/>
                <w:szCs w:val="18"/>
              </w:rPr>
              <w:t>03 20 59 14 00</w:t>
            </w:r>
            <w:r w:rsidR="002B4DD7" w:rsidRPr="003A70BE">
              <w:rPr>
                <w:rFonts w:ascii="Arial" w:hAnsi="Arial" w:cs="Arial"/>
                <w:sz w:val="18"/>
                <w:szCs w:val="18"/>
              </w:rPr>
              <w:fldChar w:fldCharType="end"/>
            </w:r>
          </w:p>
        </w:tc>
        <w:tc>
          <w:tcPr>
            <w:tcW w:w="2059" w:type="pct"/>
            <w:shd w:val="clear" w:color="auto" w:fill="F2F2F2"/>
            <w:tcMar>
              <w:top w:w="0" w:type="dxa"/>
              <w:left w:w="142" w:type="dxa"/>
              <w:bottom w:w="0" w:type="dxa"/>
              <w:right w:w="142" w:type="dxa"/>
            </w:tcMar>
          </w:tcPr>
          <w:p w14:paraId="235D44CA" w14:textId="77777777" w:rsidR="00D9732B" w:rsidRDefault="00D9732B" w:rsidP="00273353">
            <w:pPr>
              <w:pStyle w:val="SA"/>
            </w:pPr>
            <w:r>
              <w:t xml:space="preserve">SAS au capital de </w:t>
            </w:r>
            <w:r w:rsidR="00A73607">
              <w:fldChar w:fldCharType="begin"/>
            </w:r>
            <w:r w:rsidR="00A73607">
              <w:instrText>DOCPROPERTY  "Capital SAS"  \* MERGEFORMAT</w:instrText>
            </w:r>
            <w:r w:rsidR="00A73607">
              <w:fldChar w:fldCharType="separate"/>
            </w:r>
            <w:r>
              <w:t>700 000</w:t>
            </w:r>
            <w:r w:rsidR="00A73607">
              <w:fldChar w:fldCharType="end"/>
            </w:r>
            <w:r>
              <w:t xml:space="preserve"> Euros</w:t>
            </w:r>
          </w:p>
          <w:p w14:paraId="4C24C489" w14:textId="77777777" w:rsidR="00D9732B" w:rsidRDefault="00D9732B" w:rsidP="00273353">
            <w:pPr>
              <w:pStyle w:val="SA"/>
            </w:pPr>
            <w:r>
              <w:t>Siège Social :</w:t>
            </w:r>
          </w:p>
          <w:p w14:paraId="39949CBA" w14:textId="77777777" w:rsidR="00D9732B" w:rsidRDefault="00D9732B" w:rsidP="00273353">
            <w:pPr>
              <w:pStyle w:val="SA"/>
            </w:pPr>
            <w:r>
              <w:t xml:space="preserve">RCS </w:t>
            </w:r>
            <w:r w:rsidR="00A73607">
              <w:fldChar w:fldCharType="begin"/>
            </w:r>
            <w:r w:rsidR="00A73607">
              <w:instrText>DOCPROPERTY  "Siège Social"  \* MERGEFORMAT</w:instrText>
            </w:r>
            <w:r w:rsidR="00A73607">
              <w:fldChar w:fldCharType="separate"/>
            </w:r>
            <w:r>
              <w:t>ARRAS 528 912 116</w:t>
            </w:r>
            <w:r w:rsidR="00A73607">
              <w:fldChar w:fldCharType="end"/>
            </w:r>
          </w:p>
          <w:p w14:paraId="154D6710" w14:textId="742C691F" w:rsidR="00D9732B" w:rsidRDefault="00D9732B" w:rsidP="00273353">
            <w:pPr>
              <w:pStyle w:val="SA"/>
            </w:pPr>
            <w:r>
              <w:t xml:space="preserve">SIRET </w:t>
            </w:r>
            <w:r w:rsidR="00990540" w:rsidRPr="00990540">
              <w:t>52891211600068</w:t>
            </w:r>
          </w:p>
          <w:p w14:paraId="55777BF8" w14:textId="77777777" w:rsidR="00D9732B" w:rsidRDefault="00D9732B" w:rsidP="00273353">
            <w:pPr>
              <w:pStyle w:val="Tableau-ligne"/>
            </w:pPr>
          </w:p>
          <w:p w14:paraId="63DBCAE8" w14:textId="77777777" w:rsidR="00D9732B" w:rsidRDefault="00A73607" w:rsidP="00273353">
            <w:pPr>
              <w:pStyle w:val="Tableau-ligne"/>
            </w:pPr>
            <w:hyperlink r:id="rId11" w:history="1">
              <w:r w:rsidR="00D9732B">
                <w:rPr>
                  <w:rStyle w:val="Lienhypertexte"/>
                  <w:rFonts w:ascii="Arial" w:hAnsi="Arial"/>
                </w:rPr>
                <w:t>www.axians.com</w:t>
              </w:r>
            </w:hyperlink>
          </w:p>
          <w:p w14:paraId="0204231E" w14:textId="77777777" w:rsidR="00D9732B" w:rsidRDefault="00D9732B" w:rsidP="00273353">
            <w:pPr>
              <w:pStyle w:val="Adresse"/>
            </w:pPr>
          </w:p>
        </w:tc>
      </w:tr>
    </w:tbl>
    <w:p w14:paraId="77E31A7E" w14:textId="1CB4C55D" w:rsidR="00D9732B" w:rsidRDefault="00D9732B" w:rsidP="00DE206D">
      <w:pPr>
        <w:suppressLineNumbers w:val="0"/>
        <w:spacing w:before="0"/>
        <w:jc w:val="left"/>
      </w:pPr>
    </w:p>
    <w:tbl>
      <w:tblPr>
        <w:tblW w:w="9720" w:type="dxa"/>
        <w:tblBorders>
          <w:top w:val="single" w:sz="8" w:space="0" w:color="336699"/>
          <w:left w:val="single" w:sz="8" w:space="0" w:color="336699"/>
          <w:bottom w:val="single" w:sz="8" w:space="0" w:color="336699"/>
          <w:right w:val="single" w:sz="8" w:space="0" w:color="336699"/>
          <w:insideH w:val="single" w:sz="8" w:space="0" w:color="336699"/>
          <w:insideV w:val="single" w:sz="8" w:space="0" w:color="336699"/>
        </w:tblBorders>
        <w:tblLayout w:type="fixed"/>
        <w:tblLook w:val="01E0" w:firstRow="1" w:lastRow="1" w:firstColumn="1" w:lastColumn="1" w:noHBand="0" w:noVBand="0"/>
      </w:tblPr>
      <w:tblGrid>
        <w:gridCol w:w="2117"/>
        <w:gridCol w:w="2413"/>
        <w:gridCol w:w="1986"/>
        <w:gridCol w:w="3204"/>
      </w:tblGrid>
      <w:tr w:rsidR="00D9732B" w14:paraId="0BF34D9C" w14:textId="77777777" w:rsidTr="003D268E">
        <w:trPr>
          <w:trHeight w:val="287"/>
        </w:trPr>
        <w:tc>
          <w:tcPr>
            <w:tcW w:w="2117"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5E7C4956" w14:textId="77777777" w:rsidR="00D9732B" w:rsidRDefault="00D9732B" w:rsidP="00273353">
            <w:pPr>
              <w:pStyle w:val="Tableau-titre"/>
              <w:rPr>
                <w:color w:val="FFFFFF" w:themeColor="background1"/>
              </w:rPr>
            </w:pPr>
            <w:r>
              <w:rPr>
                <w:color w:val="FFFFFF" w:themeColor="background1"/>
              </w:rPr>
              <w:t>Nom</w:t>
            </w:r>
          </w:p>
        </w:tc>
        <w:tc>
          <w:tcPr>
            <w:tcW w:w="2413"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611641EE" w14:textId="77777777" w:rsidR="00D9732B" w:rsidRDefault="00D9732B" w:rsidP="00273353">
            <w:pPr>
              <w:pStyle w:val="Tableau-titre"/>
              <w:rPr>
                <w:color w:val="FFFFFF" w:themeColor="background1"/>
              </w:rPr>
            </w:pPr>
            <w:r>
              <w:rPr>
                <w:color w:val="FFFFFF" w:themeColor="background1"/>
              </w:rPr>
              <w:t>Fonction</w:t>
            </w:r>
          </w:p>
        </w:tc>
        <w:tc>
          <w:tcPr>
            <w:tcW w:w="1986"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2DEC3190" w14:textId="77777777" w:rsidR="00D9732B" w:rsidRDefault="00D9732B" w:rsidP="00273353">
            <w:pPr>
              <w:pStyle w:val="Tableau-titre"/>
              <w:rPr>
                <w:color w:val="FFFFFF" w:themeColor="background1"/>
              </w:rPr>
            </w:pPr>
            <w:r>
              <w:rPr>
                <w:color w:val="FFFFFF" w:themeColor="background1"/>
              </w:rPr>
              <w:t>Téléphones</w:t>
            </w:r>
          </w:p>
        </w:tc>
        <w:tc>
          <w:tcPr>
            <w:tcW w:w="3204"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hideMark/>
          </w:tcPr>
          <w:p w14:paraId="59361C94" w14:textId="77777777" w:rsidR="00D9732B" w:rsidRDefault="00D9732B" w:rsidP="00273353">
            <w:pPr>
              <w:pStyle w:val="Tableau-titre"/>
              <w:rPr>
                <w:color w:val="FFFFFF" w:themeColor="background1"/>
              </w:rPr>
            </w:pPr>
            <w:r>
              <w:rPr>
                <w:color w:val="FFFFFF" w:themeColor="background1"/>
              </w:rPr>
              <w:t>E-Mail</w:t>
            </w:r>
          </w:p>
        </w:tc>
      </w:tr>
      <w:tr w:rsidR="00835070" w14:paraId="415A5E2F" w14:textId="77777777" w:rsidTr="003D268E">
        <w:trPr>
          <w:trHeight w:val="200"/>
        </w:trPr>
        <w:tc>
          <w:tcPr>
            <w:tcW w:w="2117"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tcPr>
          <w:p w14:paraId="612648CB" w14:textId="7ECD3049" w:rsidR="00835070" w:rsidRPr="0047790D" w:rsidRDefault="00153577" w:rsidP="00685513">
            <w:pPr>
              <w:pStyle w:val="Tableau-titreColonne"/>
              <w:rPr>
                <w:color w:val="FFFFFF" w:themeColor="background1"/>
              </w:rPr>
            </w:pPr>
            <w:r>
              <w:rPr>
                <w:color w:val="FFFFFF" w:themeColor="background1"/>
              </w:rPr>
              <w:t>AMIABLE Christophe</w:t>
            </w:r>
          </w:p>
        </w:tc>
        <w:tc>
          <w:tcPr>
            <w:tcW w:w="2413" w:type="dxa"/>
            <w:tcBorders>
              <w:top w:val="single" w:sz="8" w:space="0" w:color="336699"/>
              <w:left w:val="single" w:sz="8" w:space="0" w:color="336699"/>
              <w:bottom w:val="single" w:sz="8" w:space="0" w:color="336699"/>
              <w:right w:val="single" w:sz="8" w:space="0" w:color="336699"/>
            </w:tcBorders>
            <w:vAlign w:val="center"/>
          </w:tcPr>
          <w:p w14:paraId="14C384BE" w14:textId="4831FC06" w:rsidR="00835070" w:rsidRDefault="00835070" w:rsidP="008D13CC">
            <w:pPr>
              <w:pStyle w:val="Tableau-ligne"/>
            </w:pPr>
          </w:p>
        </w:tc>
        <w:tc>
          <w:tcPr>
            <w:tcW w:w="1986" w:type="dxa"/>
            <w:tcBorders>
              <w:top w:val="single" w:sz="8" w:space="0" w:color="336699"/>
              <w:left w:val="single" w:sz="8" w:space="0" w:color="336699"/>
              <w:bottom w:val="single" w:sz="8" w:space="0" w:color="336699"/>
              <w:right w:val="single" w:sz="8" w:space="0" w:color="336699"/>
            </w:tcBorders>
            <w:vAlign w:val="center"/>
          </w:tcPr>
          <w:p w14:paraId="2BC81D34" w14:textId="409E4461" w:rsidR="00835070" w:rsidRPr="007D2093" w:rsidRDefault="00835070" w:rsidP="008D13CC">
            <w:pPr>
              <w:pStyle w:val="Tableau-ligne"/>
            </w:pPr>
          </w:p>
        </w:tc>
        <w:tc>
          <w:tcPr>
            <w:tcW w:w="3204" w:type="dxa"/>
            <w:tcBorders>
              <w:top w:val="single" w:sz="8" w:space="0" w:color="336699"/>
              <w:left w:val="single" w:sz="8" w:space="0" w:color="336699"/>
              <w:bottom w:val="single" w:sz="8" w:space="0" w:color="336699"/>
              <w:right w:val="single" w:sz="8" w:space="0" w:color="336699"/>
            </w:tcBorders>
            <w:vAlign w:val="center"/>
          </w:tcPr>
          <w:p w14:paraId="371525DD" w14:textId="72B0F065" w:rsidR="00835070" w:rsidRPr="007D2093" w:rsidRDefault="00835070" w:rsidP="008D13CC">
            <w:pPr>
              <w:pStyle w:val="Tableau-ligne"/>
            </w:pPr>
          </w:p>
        </w:tc>
      </w:tr>
      <w:tr w:rsidR="00685513" w14:paraId="431337FB" w14:textId="77777777" w:rsidTr="003D268E">
        <w:trPr>
          <w:trHeight w:val="200"/>
        </w:trPr>
        <w:tc>
          <w:tcPr>
            <w:tcW w:w="2117" w:type="dxa"/>
            <w:tcBorders>
              <w:top w:val="single" w:sz="8" w:space="0" w:color="336699"/>
              <w:left w:val="single" w:sz="8" w:space="0" w:color="336699"/>
              <w:bottom w:val="single" w:sz="8" w:space="0" w:color="336699"/>
              <w:right w:val="single" w:sz="8" w:space="0" w:color="336699"/>
            </w:tcBorders>
            <w:shd w:val="clear" w:color="auto" w:fill="005EB8" w:themeFill="text2"/>
            <w:vAlign w:val="center"/>
          </w:tcPr>
          <w:p w14:paraId="7CF7DFD7" w14:textId="33610068" w:rsidR="00685513" w:rsidRDefault="00C1030B" w:rsidP="00685513">
            <w:pPr>
              <w:pStyle w:val="Tableau-titreColonne"/>
              <w:rPr>
                <w:color w:val="FFFFFF" w:themeColor="background1"/>
              </w:rPr>
            </w:pPr>
            <w:r>
              <w:rPr>
                <w:color w:val="FFFFFF" w:themeColor="background1"/>
              </w:rPr>
              <w:t>KANDULA Florent</w:t>
            </w:r>
          </w:p>
        </w:tc>
        <w:tc>
          <w:tcPr>
            <w:tcW w:w="2413" w:type="dxa"/>
            <w:tcBorders>
              <w:top w:val="single" w:sz="8" w:space="0" w:color="336699"/>
              <w:left w:val="single" w:sz="8" w:space="0" w:color="336699"/>
              <w:bottom w:val="single" w:sz="8" w:space="0" w:color="336699"/>
              <w:right w:val="single" w:sz="8" w:space="0" w:color="336699"/>
            </w:tcBorders>
            <w:vAlign w:val="center"/>
          </w:tcPr>
          <w:p w14:paraId="4C532C8C" w14:textId="6217B2B4" w:rsidR="00685513" w:rsidRDefault="00685513" w:rsidP="008D13CC">
            <w:pPr>
              <w:pStyle w:val="Tableau-ligne"/>
            </w:pPr>
          </w:p>
        </w:tc>
        <w:tc>
          <w:tcPr>
            <w:tcW w:w="1986" w:type="dxa"/>
            <w:tcBorders>
              <w:top w:val="single" w:sz="8" w:space="0" w:color="336699"/>
              <w:left w:val="single" w:sz="8" w:space="0" w:color="336699"/>
              <w:bottom w:val="single" w:sz="8" w:space="0" w:color="336699"/>
              <w:right w:val="single" w:sz="8" w:space="0" w:color="336699"/>
            </w:tcBorders>
            <w:vAlign w:val="center"/>
          </w:tcPr>
          <w:p w14:paraId="2DE0D100" w14:textId="422F8F23" w:rsidR="00685513" w:rsidRPr="00AD461B" w:rsidRDefault="00685513" w:rsidP="008D13CC">
            <w:pPr>
              <w:pStyle w:val="Tableau-ligne"/>
            </w:pPr>
          </w:p>
        </w:tc>
        <w:tc>
          <w:tcPr>
            <w:tcW w:w="3204" w:type="dxa"/>
            <w:tcBorders>
              <w:top w:val="single" w:sz="8" w:space="0" w:color="336699"/>
              <w:left w:val="single" w:sz="8" w:space="0" w:color="336699"/>
              <w:bottom w:val="single" w:sz="8" w:space="0" w:color="336699"/>
              <w:right w:val="single" w:sz="8" w:space="0" w:color="336699"/>
            </w:tcBorders>
            <w:vAlign w:val="center"/>
          </w:tcPr>
          <w:p w14:paraId="24BEB42F" w14:textId="35931333" w:rsidR="00685513" w:rsidRPr="00AD461B" w:rsidRDefault="00685513" w:rsidP="008D13CC">
            <w:pPr>
              <w:pStyle w:val="Tableau-ligne"/>
            </w:pPr>
          </w:p>
        </w:tc>
      </w:tr>
    </w:tbl>
    <w:p w14:paraId="18355131" w14:textId="728E4D4D" w:rsidR="0097706D" w:rsidRPr="000F0670" w:rsidRDefault="0097706D" w:rsidP="00631AD9">
      <w:pPr>
        <w:pStyle w:val="Titre1sansN"/>
      </w:pPr>
      <w:bookmarkStart w:id="84" w:name="_Toc97813844"/>
      <w:r w:rsidRPr="000F0670">
        <w:lastRenderedPageBreak/>
        <w:t>Sommaire</w:t>
      </w:r>
      <w:bookmarkEnd w:id="18"/>
      <w:bookmarkEnd w:id="19"/>
      <w:bookmarkEnd w:id="20"/>
      <w:bookmarkEnd w:id="21"/>
      <w:bookmarkEnd w:id="22"/>
      <w:bookmarkEnd w:id="23"/>
      <w:bookmarkEnd w:id="24"/>
      <w:bookmarkEnd w:id="25"/>
      <w:bookmarkEnd w:id="26"/>
      <w:bookmarkEnd w:id="27"/>
      <w:bookmarkEnd w:id="28"/>
      <w:bookmarkEnd w:id="29"/>
      <w:bookmarkEnd w:id="84"/>
    </w:p>
    <w:bookmarkStart w:id="85" w:name="_Toc443576876"/>
    <w:bookmarkStart w:id="86" w:name="_Toc486603441"/>
    <w:bookmarkStart w:id="87" w:name="_Toc488044927"/>
    <w:bookmarkStart w:id="88" w:name="_Toc488930769"/>
    <w:bookmarkStart w:id="89" w:name="_Toc488932178"/>
    <w:bookmarkStart w:id="90" w:name="_Toc488932354"/>
    <w:bookmarkStart w:id="91" w:name="_Toc488940959"/>
    <w:bookmarkStart w:id="92" w:name="_Toc488944173"/>
    <w:bookmarkStart w:id="93" w:name="_Toc493360215"/>
    <w:bookmarkStart w:id="94" w:name="_Toc493492536"/>
    <w:bookmarkStart w:id="95" w:name="_Toc504032884"/>
    <w:bookmarkStart w:id="96" w:name="_Toc508742780"/>
    <w:p w14:paraId="5A72A906" w14:textId="4F856365" w:rsidR="001420CE" w:rsidRDefault="00887913">
      <w:pPr>
        <w:pStyle w:val="TM2"/>
        <w:rPr>
          <w:rFonts w:asciiTheme="minorHAnsi" w:eastAsiaTheme="minorEastAsia" w:hAnsiTheme="minorHAnsi" w:cstheme="minorBidi"/>
          <w:smallCaps w:val="0"/>
          <w:color w:val="auto"/>
          <w:sz w:val="22"/>
          <w:szCs w:val="22"/>
        </w:rPr>
      </w:pPr>
      <w:r>
        <w:rPr>
          <w:noProof w:val="0"/>
          <w:color w:val="auto"/>
          <w:sz w:val="14"/>
        </w:rPr>
        <w:fldChar w:fldCharType="begin"/>
      </w:r>
      <w:r>
        <w:rPr>
          <w:noProof w:val="0"/>
          <w:color w:val="auto"/>
          <w:sz w:val="14"/>
        </w:rPr>
        <w:instrText xml:space="preserve"> TOC \o "1-5" \h \z \u </w:instrText>
      </w:r>
      <w:r>
        <w:rPr>
          <w:noProof w:val="0"/>
          <w:color w:val="auto"/>
          <w:sz w:val="14"/>
        </w:rPr>
        <w:fldChar w:fldCharType="separate"/>
      </w:r>
      <w:hyperlink w:anchor="_Toc97813840" w:history="1">
        <w:r w:rsidR="001420CE" w:rsidRPr="00A56127">
          <w:rPr>
            <w:rStyle w:val="Lienhypertexte"/>
          </w:rPr>
          <w:t>Confidentialité</w:t>
        </w:r>
        <w:r w:rsidR="001420CE">
          <w:rPr>
            <w:webHidden/>
          </w:rPr>
          <w:tab/>
        </w:r>
        <w:r w:rsidR="001420CE">
          <w:rPr>
            <w:webHidden/>
          </w:rPr>
          <w:fldChar w:fldCharType="begin"/>
        </w:r>
        <w:r w:rsidR="001420CE">
          <w:rPr>
            <w:webHidden/>
          </w:rPr>
          <w:instrText xml:space="preserve"> PAGEREF _Toc97813840 \h </w:instrText>
        </w:r>
        <w:r w:rsidR="001420CE">
          <w:rPr>
            <w:webHidden/>
          </w:rPr>
        </w:r>
        <w:r w:rsidR="001420CE">
          <w:rPr>
            <w:webHidden/>
          </w:rPr>
          <w:fldChar w:fldCharType="separate"/>
        </w:r>
        <w:r w:rsidR="00AF6366">
          <w:rPr>
            <w:webHidden/>
          </w:rPr>
          <w:t>2</w:t>
        </w:r>
        <w:r w:rsidR="001420CE">
          <w:rPr>
            <w:webHidden/>
          </w:rPr>
          <w:fldChar w:fldCharType="end"/>
        </w:r>
      </w:hyperlink>
    </w:p>
    <w:p w14:paraId="7BCB2085" w14:textId="3CC9DB04" w:rsidR="001420CE" w:rsidRDefault="00A73607">
      <w:pPr>
        <w:pStyle w:val="TM2"/>
        <w:rPr>
          <w:rFonts w:asciiTheme="minorHAnsi" w:eastAsiaTheme="minorEastAsia" w:hAnsiTheme="minorHAnsi" w:cstheme="minorBidi"/>
          <w:smallCaps w:val="0"/>
          <w:color w:val="auto"/>
          <w:sz w:val="22"/>
          <w:szCs w:val="22"/>
        </w:rPr>
      </w:pPr>
      <w:hyperlink w:anchor="_Toc97813841" w:history="1">
        <w:r w:rsidR="001420CE" w:rsidRPr="00A56127">
          <w:rPr>
            <w:rStyle w:val="Lienhypertexte"/>
          </w:rPr>
          <w:t>Circuit de validation interne Axians</w:t>
        </w:r>
        <w:r w:rsidR="001420CE">
          <w:rPr>
            <w:webHidden/>
          </w:rPr>
          <w:tab/>
        </w:r>
        <w:r w:rsidR="001420CE">
          <w:rPr>
            <w:webHidden/>
          </w:rPr>
          <w:fldChar w:fldCharType="begin"/>
        </w:r>
        <w:r w:rsidR="001420CE">
          <w:rPr>
            <w:webHidden/>
          </w:rPr>
          <w:instrText xml:space="preserve"> PAGEREF _Toc97813841 \h </w:instrText>
        </w:r>
        <w:r w:rsidR="001420CE">
          <w:rPr>
            <w:webHidden/>
          </w:rPr>
        </w:r>
        <w:r w:rsidR="001420CE">
          <w:rPr>
            <w:webHidden/>
          </w:rPr>
          <w:fldChar w:fldCharType="separate"/>
        </w:r>
        <w:r w:rsidR="00AF6366">
          <w:rPr>
            <w:webHidden/>
          </w:rPr>
          <w:t>2</w:t>
        </w:r>
        <w:r w:rsidR="001420CE">
          <w:rPr>
            <w:webHidden/>
          </w:rPr>
          <w:fldChar w:fldCharType="end"/>
        </w:r>
      </w:hyperlink>
    </w:p>
    <w:p w14:paraId="3AAB8A40" w14:textId="14F68063" w:rsidR="001420CE" w:rsidRDefault="00A73607">
      <w:pPr>
        <w:pStyle w:val="TM2"/>
        <w:rPr>
          <w:rFonts w:asciiTheme="minorHAnsi" w:eastAsiaTheme="minorEastAsia" w:hAnsiTheme="minorHAnsi" w:cstheme="minorBidi"/>
          <w:smallCaps w:val="0"/>
          <w:color w:val="auto"/>
          <w:sz w:val="22"/>
          <w:szCs w:val="22"/>
        </w:rPr>
      </w:pPr>
      <w:hyperlink w:anchor="_Toc97813842" w:history="1">
        <w:r w:rsidR="001420CE" w:rsidRPr="00A56127">
          <w:rPr>
            <w:rStyle w:val="Lienhypertexte"/>
          </w:rPr>
          <w:t>Gestion des changements de version</w:t>
        </w:r>
        <w:r w:rsidR="001420CE">
          <w:rPr>
            <w:webHidden/>
          </w:rPr>
          <w:tab/>
        </w:r>
        <w:r w:rsidR="001420CE">
          <w:rPr>
            <w:webHidden/>
          </w:rPr>
          <w:fldChar w:fldCharType="begin"/>
        </w:r>
        <w:r w:rsidR="001420CE">
          <w:rPr>
            <w:webHidden/>
          </w:rPr>
          <w:instrText xml:space="preserve"> PAGEREF _Toc97813842 \h </w:instrText>
        </w:r>
        <w:r w:rsidR="001420CE">
          <w:rPr>
            <w:webHidden/>
          </w:rPr>
        </w:r>
        <w:r w:rsidR="001420CE">
          <w:rPr>
            <w:webHidden/>
          </w:rPr>
          <w:fldChar w:fldCharType="separate"/>
        </w:r>
        <w:r w:rsidR="00AF6366">
          <w:rPr>
            <w:webHidden/>
          </w:rPr>
          <w:t>2</w:t>
        </w:r>
        <w:r w:rsidR="001420CE">
          <w:rPr>
            <w:webHidden/>
          </w:rPr>
          <w:fldChar w:fldCharType="end"/>
        </w:r>
      </w:hyperlink>
    </w:p>
    <w:p w14:paraId="61E37D82" w14:textId="7BE98C72" w:rsidR="001420CE" w:rsidRDefault="00A73607">
      <w:pPr>
        <w:pStyle w:val="TM2"/>
        <w:rPr>
          <w:rFonts w:asciiTheme="minorHAnsi" w:eastAsiaTheme="minorEastAsia" w:hAnsiTheme="minorHAnsi" w:cstheme="minorBidi"/>
          <w:smallCaps w:val="0"/>
          <w:color w:val="auto"/>
          <w:sz w:val="22"/>
          <w:szCs w:val="22"/>
        </w:rPr>
      </w:pPr>
      <w:hyperlink w:anchor="_Toc97813843" w:history="1">
        <w:r w:rsidR="001420CE" w:rsidRPr="00A56127">
          <w:rPr>
            <w:rStyle w:val="Lienhypertexte"/>
          </w:rPr>
          <w:t>Contacts Axians</w:t>
        </w:r>
        <w:r w:rsidR="001420CE">
          <w:rPr>
            <w:webHidden/>
          </w:rPr>
          <w:tab/>
        </w:r>
        <w:r w:rsidR="001420CE">
          <w:rPr>
            <w:webHidden/>
          </w:rPr>
          <w:fldChar w:fldCharType="begin"/>
        </w:r>
        <w:r w:rsidR="001420CE">
          <w:rPr>
            <w:webHidden/>
          </w:rPr>
          <w:instrText xml:space="preserve"> PAGEREF _Toc97813843 \h </w:instrText>
        </w:r>
        <w:r w:rsidR="001420CE">
          <w:rPr>
            <w:webHidden/>
          </w:rPr>
        </w:r>
        <w:r w:rsidR="001420CE">
          <w:rPr>
            <w:webHidden/>
          </w:rPr>
          <w:fldChar w:fldCharType="separate"/>
        </w:r>
        <w:r w:rsidR="00AF6366">
          <w:rPr>
            <w:webHidden/>
          </w:rPr>
          <w:t>3</w:t>
        </w:r>
        <w:r w:rsidR="001420CE">
          <w:rPr>
            <w:webHidden/>
          </w:rPr>
          <w:fldChar w:fldCharType="end"/>
        </w:r>
      </w:hyperlink>
    </w:p>
    <w:p w14:paraId="6F52D045" w14:textId="14786857" w:rsidR="001420CE" w:rsidRDefault="00A73607">
      <w:pPr>
        <w:pStyle w:val="TM1"/>
        <w:rPr>
          <w:rFonts w:asciiTheme="minorHAnsi" w:eastAsiaTheme="minorEastAsia" w:hAnsiTheme="minorHAnsi" w:cstheme="minorBidi"/>
          <w:b w:val="0"/>
          <w:bCs w:val="0"/>
          <w:caps w:val="0"/>
          <w:color w:val="auto"/>
          <w:sz w:val="22"/>
          <w:szCs w:val="22"/>
        </w:rPr>
      </w:pPr>
      <w:hyperlink w:anchor="_Toc97813844" w:history="1">
        <w:r w:rsidR="001420CE" w:rsidRPr="00A56127">
          <w:rPr>
            <w:rStyle w:val="Lienhypertexte"/>
          </w:rPr>
          <w:t>Sommaire</w:t>
        </w:r>
        <w:r w:rsidR="001420CE">
          <w:rPr>
            <w:webHidden/>
          </w:rPr>
          <w:tab/>
        </w:r>
        <w:r w:rsidR="001420CE">
          <w:rPr>
            <w:webHidden/>
          </w:rPr>
          <w:fldChar w:fldCharType="begin"/>
        </w:r>
        <w:r w:rsidR="001420CE">
          <w:rPr>
            <w:webHidden/>
          </w:rPr>
          <w:instrText xml:space="preserve"> PAGEREF _Toc97813844 \h </w:instrText>
        </w:r>
        <w:r w:rsidR="001420CE">
          <w:rPr>
            <w:webHidden/>
          </w:rPr>
        </w:r>
        <w:r w:rsidR="001420CE">
          <w:rPr>
            <w:webHidden/>
          </w:rPr>
          <w:fldChar w:fldCharType="separate"/>
        </w:r>
        <w:r w:rsidR="00AF6366">
          <w:rPr>
            <w:webHidden/>
          </w:rPr>
          <w:t>4</w:t>
        </w:r>
        <w:r w:rsidR="001420CE">
          <w:rPr>
            <w:webHidden/>
          </w:rPr>
          <w:fldChar w:fldCharType="end"/>
        </w:r>
      </w:hyperlink>
    </w:p>
    <w:p w14:paraId="570CE46C" w14:textId="582A815F" w:rsidR="001420CE" w:rsidRDefault="00A73607">
      <w:pPr>
        <w:pStyle w:val="TM1"/>
        <w:rPr>
          <w:rFonts w:asciiTheme="minorHAnsi" w:eastAsiaTheme="minorEastAsia" w:hAnsiTheme="minorHAnsi" w:cstheme="minorBidi"/>
          <w:b w:val="0"/>
          <w:bCs w:val="0"/>
          <w:caps w:val="0"/>
          <w:color w:val="auto"/>
          <w:sz w:val="22"/>
          <w:szCs w:val="22"/>
        </w:rPr>
      </w:pPr>
      <w:hyperlink w:anchor="_Toc97813845" w:history="1">
        <w:r w:rsidR="001420CE" w:rsidRPr="00A56127">
          <w:rPr>
            <w:rStyle w:val="Lienhypertexte"/>
          </w:rPr>
          <w:t>1</w:t>
        </w:r>
        <w:r w:rsidR="001420CE">
          <w:rPr>
            <w:rFonts w:asciiTheme="minorHAnsi" w:eastAsiaTheme="minorEastAsia" w:hAnsiTheme="minorHAnsi" w:cstheme="minorBidi"/>
            <w:b w:val="0"/>
            <w:bCs w:val="0"/>
            <w:caps w:val="0"/>
            <w:color w:val="auto"/>
            <w:sz w:val="22"/>
            <w:szCs w:val="22"/>
          </w:rPr>
          <w:tab/>
        </w:r>
        <w:r w:rsidR="001420CE" w:rsidRPr="00A56127">
          <w:rPr>
            <w:rStyle w:val="Lienhypertexte"/>
          </w:rPr>
          <w:t>Introduction</w:t>
        </w:r>
        <w:r w:rsidR="001420CE">
          <w:rPr>
            <w:webHidden/>
          </w:rPr>
          <w:tab/>
        </w:r>
        <w:r w:rsidR="001420CE">
          <w:rPr>
            <w:webHidden/>
          </w:rPr>
          <w:fldChar w:fldCharType="begin"/>
        </w:r>
        <w:r w:rsidR="001420CE">
          <w:rPr>
            <w:webHidden/>
          </w:rPr>
          <w:instrText xml:space="preserve"> PAGEREF _Toc97813845 \h </w:instrText>
        </w:r>
        <w:r w:rsidR="001420CE">
          <w:rPr>
            <w:webHidden/>
          </w:rPr>
        </w:r>
        <w:r w:rsidR="001420CE">
          <w:rPr>
            <w:webHidden/>
          </w:rPr>
          <w:fldChar w:fldCharType="separate"/>
        </w:r>
        <w:r w:rsidR="00AF6366">
          <w:rPr>
            <w:webHidden/>
          </w:rPr>
          <w:t>5</w:t>
        </w:r>
        <w:r w:rsidR="001420CE">
          <w:rPr>
            <w:webHidden/>
          </w:rPr>
          <w:fldChar w:fldCharType="end"/>
        </w:r>
      </w:hyperlink>
    </w:p>
    <w:p w14:paraId="24A3D8BB" w14:textId="56948A0B" w:rsidR="001420CE" w:rsidRDefault="00A73607">
      <w:pPr>
        <w:pStyle w:val="TM2"/>
        <w:rPr>
          <w:rFonts w:asciiTheme="minorHAnsi" w:eastAsiaTheme="minorEastAsia" w:hAnsiTheme="minorHAnsi" w:cstheme="minorBidi"/>
          <w:smallCaps w:val="0"/>
          <w:color w:val="auto"/>
          <w:sz w:val="22"/>
          <w:szCs w:val="22"/>
        </w:rPr>
      </w:pPr>
      <w:hyperlink w:anchor="_Toc97813846" w:history="1">
        <w:r w:rsidR="001420CE" w:rsidRPr="00A56127">
          <w:rPr>
            <w:rStyle w:val="Lienhypertexte"/>
            <w14:scene3d>
              <w14:camera w14:prst="orthographicFront"/>
              <w14:lightRig w14:rig="threePt" w14:dir="t">
                <w14:rot w14:lat="0" w14:lon="0" w14:rev="0"/>
              </w14:lightRig>
            </w14:scene3d>
          </w:rPr>
          <w:t>1.1</w:t>
        </w:r>
        <w:r w:rsidR="001420CE">
          <w:rPr>
            <w:rFonts w:asciiTheme="minorHAnsi" w:eastAsiaTheme="minorEastAsia" w:hAnsiTheme="minorHAnsi" w:cstheme="minorBidi"/>
            <w:smallCaps w:val="0"/>
            <w:color w:val="auto"/>
            <w:sz w:val="22"/>
            <w:szCs w:val="22"/>
          </w:rPr>
          <w:tab/>
        </w:r>
        <w:r w:rsidR="001420CE" w:rsidRPr="00A56127">
          <w:rPr>
            <w:rStyle w:val="Lienhypertexte"/>
          </w:rPr>
          <w:t>Rappel du contexte</w:t>
        </w:r>
        <w:r w:rsidR="001420CE">
          <w:rPr>
            <w:webHidden/>
          </w:rPr>
          <w:tab/>
        </w:r>
        <w:r w:rsidR="001420CE">
          <w:rPr>
            <w:webHidden/>
          </w:rPr>
          <w:fldChar w:fldCharType="begin"/>
        </w:r>
        <w:r w:rsidR="001420CE">
          <w:rPr>
            <w:webHidden/>
          </w:rPr>
          <w:instrText xml:space="preserve"> PAGEREF _Toc97813846 \h </w:instrText>
        </w:r>
        <w:r w:rsidR="001420CE">
          <w:rPr>
            <w:webHidden/>
          </w:rPr>
        </w:r>
        <w:r w:rsidR="001420CE">
          <w:rPr>
            <w:webHidden/>
          </w:rPr>
          <w:fldChar w:fldCharType="separate"/>
        </w:r>
        <w:r w:rsidR="00AF6366">
          <w:rPr>
            <w:webHidden/>
          </w:rPr>
          <w:t>5</w:t>
        </w:r>
        <w:r w:rsidR="001420CE">
          <w:rPr>
            <w:webHidden/>
          </w:rPr>
          <w:fldChar w:fldCharType="end"/>
        </w:r>
      </w:hyperlink>
    </w:p>
    <w:p w14:paraId="3CBE3B13" w14:textId="30D32028" w:rsidR="001420CE" w:rsidRDefault="00A73607">
      <w:pPr>
        <w:pStyle w:val="TM1"/>
        <w:rPr>
          <w:rFonts w:asciiTheme="minorHAnsi" w:eastAsiaTheme="minorEastAsia" w:hAnsiTheme="minorHAnsi" w:cstheme="minorBidi"/>
          <w:b w:val="0"/>
          <w:bCs w:val="0"/>
          <w:caps w:val="0"/>
          <w:color w:val="auto"/>
          <w:sz w:val="22"/>
          <w:szCs w:val="22"/>
        </w:rPr>
      </w:pPr>
      <w:hyperlink w:anchor="_Toc97813847" w:history="1">
        <w:r w:rsidR="001420CE" w:rsidRPr="00A56127">
          <w:rPr>
            <w:rStyle w:val="Lienhypertexte"/>
          </w:rPr>
          <w:t>2</w:t>
        </w:r>
        <w:r w:rsidR="001420CE">
          <w:rPr>
            <w:rFonts w:asciiTheme="minorHAnsi" w:eastAsiaTheme="minorEastAsia" w:hAnsiTheme="minorHAnsi" w:cstheme="minorBidi"/>
            <w:b w:val="0"/>
            <w:bCs w:val="0"/>
            <w:caps w:val="0"/>
            <w:color w:val="auto"/>
            <w:sz w:val="22"/>
            <w:szCs w:val="22"/>
          </w:rPr>
          <w:tab/>
        </w:r>
        <w:r w:rsidR="001420CE" w:rsidRPr="00A56127">
          <w:rPr>
            <w:rStyle w:val="Lienhypertexte"/>
          </w:rPr>
          <w:t>Cahier de recette</w:t>
        </w:r>
        <w:r w:rsidR="001420CE">
          <w:rPr>
            <w:webHidden/>
          </w:rPr>
          <w:tab/>
        </w:r>
        <w:r w:rsidR="001420CE">
          <w:rPr>
            <w:webHidden/>
          </w:rPr>
          <w:fldChar w:fldCharType="begin"/>
        </w:r>
        <w:r w:rsidR="001420CE">
          <w:rPr>
            <w:webHidden/>
          </w:rPr>
          <w:instrText xml:space="preserve"> PAGEREF _Toc97813847 \h </w:instrText>
        </w:r>
        <w:r w:rsidR="001420CE">
          <w:rPr>
            <w:webHidden/>
          </w:rPr>
        </w:r>
        <w:r w:rsidR="001420CE">
          <w:rPr>
            <w:webHidden/>
          </w:rPr>
          <w:fldChar w:fldCharType="separate"/>
        </w:r>
        <w:r w:rsidR="00AF6366">
          <w:rPr>
            <w:webHidden/>
          </w:rPr>
          <w:t>6</w:t>
        </w:r>
        <w:r w:rsidR="001420CE">
          <w:rPr>
            <w:webHidden/>
          </w:rPr>
          <w:fldChar w:fldCharType="end"/>
        </w:r>
      </w:hyperlink>
    </w:p>
    <w:p w14:paraId="68ED2A22" w14:textId="501A352F" w:rsidR="001420CE" w:rsidRDefault="00A73607">
      <w:pPr>
        <w:pStyle w:val="TM2"/>
        <w:rPr>
          <w:rFonts w:asciiTheme="minorHAnsi" w:eastAsiaTheme="minorEastAsia" w:hAnsiTheme="minorHAnsi" w:cstheme="minorBidi"/>
          <w:smallCaps w:val="0"/>
          <w:color w:val="auto"/>
          <w:sz w:val="22"/>
          <w:szCs w:val="22"/>
        </w:rPr>
      </w:pPr>
      <w:hyperlink w:anchor="_Toc97813848" w:history="1">
        <w:r w:rsidR="001420CE" w:rsidRPr="00A56127">
          <w:rPr>
            <w:rStyle w:val="Lienhypertexte"/>
            <w14:scene3d>
              <w14:camera w14:prst="orthographicFront"/>
              <w14:lightRig w14:rig="threePt" w14:dir="t">
                <w14:rot w14:lat="0" w14:lon="0" w14:rev="0"/>
              </w14:lightRig>
            </w14:scene3d>
          </w:rPr>
          <w:t>2.1</w:t>
        </w:r>
        <w:r w:rsidR="001420CE">
          <w:rPr>
            <w:rFonts w:asciiTheme="minorHAnsi" w:eastAsiaTheme="minorEastAsia" w:hAnsiTheme="minorHAnsi" w:cstheme="minorBidi"/>
            <w:smallCaps w:val="0"/>
            <w:color w:val="auto"/>
            <w:sz w:val="22"/>
            <w:szCs w:val="22"/>
          </w:rPr>
          <w:tab/>
        </w:r>
        <w:r w:rsidR="001420CE" w:rsidRPr="00A56127">
          <w:rPr>
            <w:rStyle w:val="Lienhypertexte"/>
          </w:rPr>
          <w:t>Initialisation</w:t>
        </w:r>
        <w:r w:rsidR="001420CE">
          <w:rPr>
            <w:webHidden/>
          </w:rPr>
          <w:tab/>
        </w:r>
        <w:r w:rsidR="001420CE">
          <w:rPr>
            <w:webHidden/>
          </w:rPr>
          <w:fldChar w:fldCharType="begin"/>
        </w:r>
        <w:r w:rsidR="001420CE">
          <w:rPr>
            <w:webHidden/>
          </w:rPr>
          <w:instrText xml:space="preserve"> PAGEREF _Toc97813848 \h </w:instrText>
        </w:r>
        <w:r w:rsidR="001420CE">
          <w:rPr>
            <w:webHidden/>
          </w:rPr>
        </w:r>
        <w:r w:rsidR="001420CE">
          <w:rPr>
            <w:webHidden/>
          </w:rPr>
          <w:fldChar w:fldCharType="separate"/>
        </w:r>
        <w:r w:rsidR="00AF6366">
          <w:rPr>
            <w:webHidden/>
          </w:rPr>
          <w:t>6</w:t>
        </w:r>
        <w:r w:rsidR="001420CE">
          <w:rPr>
            <w:webHidden/>
          </w:rPr>
          <w:fldChar w:fldCharType="end"/>
        </w:r>
      </w:hyperlink>
    </w:p>
    <w:p w14:paraId="6D763935" w14:textId="308B75F0" w:rsidR="001420CE" w:rsidRDefault="00A73607">
      <w:pPr>
        <w:pStyle w:val="TM3"/>
        <w:rPr>
          <w:rFonts w:asciiTheme="minorHAnsi" w:eastAsiaTheme="minorEastAsia" w:hAnsiTheme="minorHAnsi" w:cstheme="minorBidi"/>
          <w:iCs w:val="0"/>
          <w:color w:val="auto"/>
          <w:sz w:val="22"/>
          <w:szCs w:val="22"/>
        </w:rPr>
      </w:pPr>
      <w:hyperlink w:anchor="_Toc97813849" w:history="1">
        <w:r w:rsidR="001420CE" w:rsidRPr="00A56127">
          <w:rPr>
            <w:rStyle w:val="Lienhypertexte"/>
          </w:rPr>
          <w:t>2.1.1</w:t>
        </w:r>
        <w:r w:rsidR="001420CE">
          <w:rPr>
            <w:rFonts w:asciiTheme="minorHAnsi" w:eastAsiaTheme="minorEastAsia" w:hAnsiTheme="minorHAnsi" w:cstheme="minorBidi"/>
            <w:iCs w:val="0"/>
            <w:color w:val="auto"/>
            <w:sz w:val="22"/>
            <w:szCs w:val="22"/>
          </w:rPr>
          <w:tab/>
        </w:r>
        <w:r w:rsidR="001420CE" w:rsidRPr="00A56127">
          <w:rPr>
            <w:rStyle w:val="Lienhypertexte"/>
          </w:rPr>
          <w:t>Hardware</w:t>
        </w:r>
        <w:r w:rsidR="001420CE">
          <w:rPr>
            <w:webHidden/>
          </w:rPr>
          <w:tab/>
        </w:r>
        <w:r w:rsidR="001420CE">
          <w:rPr>
            <w:webHidden/>
          </w:rPr>
          <w:fldChar w:fldCharType="begin"/>
        </w:r>
        <w:r w:rsidR="001420CE">
          <w:rPr>
            <w:webHidden/>
          </w:rPr>
          <w:instrText xml:space="preserve"> PAGEREF _Toc97813849 \h </w:instrText>
        </w:r>
        <w:r w:rsidR="001420CE">
          <w:rPr>
            <w:webHidden/>
          </w:rPr>
        </w:r>
        <w:r w:rsidR="001420CE">
          <w:rPr>
            <w:webHidden/>
          </w:rPr>
          <w:fldChar w:fldCharType="separate"/>
        </w:r>
        <w:r w:rsidR="00AF6366">
          <w:rPr>
            <w:webHidden/>
          </w:rPr>
          <w:t>6</w:t>
        </w:r>
        <w:r w:rsidR="001420CE">
          <w:rPr>
            <w:webHidden/>
          </w:rPr>
          <w:fldChar w:fldCharType="end"/>
        </w:r>
      </w:hyperlink>
    </w:p>
    <w:p w14:paraId="6B7DA4CE" w14:textId="148DD7CF" w:rsidR="001420CE" w:rsidRDefault="00A73607">
      <w:pPr>
        <w:pStyle w:val="TM2"/>
        <w:rPr>
          <w:rFonts w:asciiTheme="minorHAnsi" w:eastAsiaTheme="minorEastAsia" w:hAnsiTheme="minorHAnsi" w:cstheme="minorBidi"/>
          <w:smallCaps w:val="0"/>
          <w:color w:val="auto"/>
          <w:sz w:val="22"/>
          <w:szCs w:val="22"/>
        </w:rPr>
      </w:pPr>
      <w:hyperlink w:anchor="_Toc97813850" w:history="1">
        <w:r w:rsidR="001420CE" w:rsidRPr="00A56127">
          <w:rPr>
            <w:rStyle w:val="Lienhypertexte"/>
            <w14:scene3d>
              <w14:camera w14:prst="orthographicFront"/>
              <w14:lightRig w14:rig="threePt" w14:dir="t">
                <w14:rot w14:lat="0" w14:lon="0" w14:rev="0"/>
              </w14:lightRig>
            </w14:scene3d>
          </w:rPr>
          <w:t>2.2</w:t>
        </w:r>
        <w:r w:rsidR="001420CE">
          <w:rPr>
            <w:rFonts w:asciiTheme="minorHAnsi" w:eastAsiaTheme="minorEastAsia" w:hAnsiTheme="minorHAnsi" w:cstheme="minorBidi"/>
            <w:smallCaps w:val="0"/>
            <w:color w:val="auto"/>
            <w:sz w:val="22"/>
            <w:szCs w:val="22"/>
          </w:rPr>
          <w:tab/>
        </w:r>
        <w:r w:rsidR="001420CE" w:rsidRPr="00A56127">
          <w:rPr>
            <w:rStyle w:val="Lienhypertexte"/>
          </w:rPr>
          <w:t>Tests pré-migration</w:t>
        </w:r>
        <w:r w:rsidR="001420CE">
          <w:rPr>
            <w:webHidden/>
          </w:rPr>
          <w:tab/>
        </w:r>
        <w:r w:rsidR="001420CE">
          <w:rPr>
            <w:webHidden/>
          </w:rPr>
          <w:fldChar w:fldCharType="begin"/>
        </w:r>
        <w:r w:rsidR="001420CE">
          <w:rPr>
            <w:webHidden/>
          </w:rPr>
          <w:instrText xml:space="preserve"> PAGEREF _Toc97813850 \h </w:instrText>
        </w:r>
        <w:r w:rsidR="001420CE">
          <w:rPr>
            <w:webHidden/>
          </w:rPr>
        </w:r>
        <w:r w:rsidR="001420CE">
          <w:rPr>
            <w:webHidden/>
          </w:rPr>
          <w:fldChar w:fldCharType="separate"/>
        </w:r>
        <w:r w:rsidR="00AF6366">
          <w:rPr>
            <w:webHidden/>
          </w:rPr>
          <w:t>7</w:t>
        </w:r>
        <w:r w:rsidR="001420CE">
          <w:rPr>
            <w:webHidden/>
          </w:rPr>
          <w:fldChar w:fldCharType="end"/>
        </w:r>
      </w:hyperlink>
    </w:p>
    <w:p w14:paraId="4E286B18" w14:textId="3E73C2DC" w:rsidR="001420CE" w:rsidRDefault="00A73607">
      <w:pPr>
        <w:pStyle w:val="TM3"/>
        <w:rPr>
          <w:rFonts w:asciiTheme="minorHAnsi" w:eastAsiaTheme="minorEastAsia" w:hAnsiTheme="minorHAnsi" w:cstheme="minorBidi"/>
          <w:iCs w:val="0"/>
          <w:color w:val="auto"/>
          <w:sz w:val="22"/>
          <w:szCs w:val="22"/>
        </w:rPr>
      </w:pPr>
      <w:hyperlink w:anchor="_Toc97813851" w:history="1">
        <w:r w:rsidR="001420CE" w:rsidRPr="00A56127">
          <w:rPr>
            <w:rStyle w:val="Lienhypertexte"/>
          </w:rPr>
          <w:t>2.2.1</w:t>
        </w:r>
        <w:r w:rsidR="001420CE">
          <w:rPr>
            <w:rFonts w:asciiTheme="minorHAnsi" w:eastAsiaTheme="minorEastAsia" w:hAnsiTheme="minorHAnsi" w:cstheme="minorBidi"/>
            <w:iCs w:val="0"/>
            <w:color w:val="auto"/>
            <w:sz w:val="22"/>
            <w:szCs w:val="22"/>
          </w:rPr>
          <w:tab/>
        </w:r>
        <w:r w:rsidR="001420CE" w:rsidRPr="00A56127">
          <w:rPr>
            <w:rStyle w:val="Lienhypertexte"/>
          </w:rPr>
          <w:t>Tests connectivité</w:t>
        </w:r>
        <w:r w:rsidR="001420CE">
          <w:rPr>
            <w:webHidden/>
          </w:rPr>
          <w:tab/>
        </w:r>
        <w:r w:rsidR="001420CE">
          <w:rPr>
            <w:webHidden/>
          </w:rPr>
          <w:fldChar w:fldCharType="begin"/>
        </w:r>
        <w:r w:rsidR="001420CE">
          <w:rPr>
            <w:webHidden/>
          </w:rPr>
          <w:instrText xml:space="preserve"> PAGEREF _Toc97813851 \h </w:instrText>
        </w:r>
        <w:r w:rsidR="001420CE">
          <w:rPr>
            <w:webHidden/>
          </w:rPr>
        </w:r>
        <w:r w:rsidR="001420CE">
          <w:rPr>
            <w:webHidden/>
          </w:rPr>
          <w:fldChar w:fldCharType="separate"/>
        </w:r>
        <w:r w:rsidR="00AF6366">
          <w:rPr>
            <w:webHidden/>
          </w:rPr>
          <w:t>7</w:t>
        </w:r>
        <w:r w:rsidR="001420CE">
          <w:rPr>
            <w:webHidden/>
          </w:rPr>
          <w:fldChar w:fldCharType="end"/>
        </w:r>
      </w:hyperlink>
    </w:p>
    <w:p w14:paraId="7FA16616" w14:textId="06177C53" w:rsidR="001420CE" w:rsidRDefault="00A73607">
      <w:pPr>
        <w:pStyle w:val="TM3"/>
        <w:rPr>
          <w:rFonts w:asciiTheme="minorHAnsi" w:eastAsiaTheme="minorEastAsia" w:hAnsiTheme="minorHAnsi" w:cstheme="minorBidi"/>
          <w:iCs w:val="0"/>
          <w:color w:val="auto"/>
          <w:sz w:val="22"/>
          <w:szCs w:val="22"/>
        </w:rPr>
      </w:pPr>
      <w:hyperlink w:anchor="_Toc97813852" w:history="1">
        <w:r w:rsidR="001420CE" w:rsidRPr="00A56127">
          <w:rPr>
            <w:rStyle w:val="Lienhypertexte"/>
          </w:rPr>
          <w:t>2.2.2</w:t>
        </w:r>
        <w:r w:rsidR="001420CE">
          <w:rPr>
            <w:rFonts w:asciiTheme="minorHAnsi" w:eastAsiaTheme="minorEastAsia" w:hAnsiTheme="minorHAnsi" w:cstheme="minorBidi"/>
            <w:iCs w:val="0"/>
            <w:color w:val="auto"/>
            <w:sz w:val="22"/>
            <w:szCs w:val="22"/>
          </w:rPr>
          <w:tab/>
        </w:r>
        <w:r w:rsidR="001420CE" w:rsidRPr="00A56127">
          <w:rPr>
            <w:rStyle w:val="Lienhypertexte"/>
          </w:rPr>
          <w:t>Tests URL</w:t>
        </w:r>
        <w:r w:rsidR="001420CE">
          <w:rPr>
            <w:webHidden/>
          </w:rPr>
          <w:tab/>
        </w:r>
        <w:r w:rsidR="001420CE">
          <w:rPr>
            <w:webHidden/>
          </w:rPr>
          <w:fldChar w:fldCharType="begin"/>
        </w:r>
        <w:r w:rsidR="001420CE">
          <w:rPr>
            <w:webHidden/>
          </w:rPr>
          <w:instrText xml:space="preserve"> PAGEREF _Toc97813852 \h </w:instrText>
        </w:r>
        <w:r w:rsidR="001420CE">
          <w:rPr>
            <w:webHidden/>
          </w:rPr>
        </w:r>
        <w:r w:rsidR="001420CE">
          <w:rPr>
            <w:webHidden/>
          </w:rPr>
          <w:fldChar w:fldCharType="separate"/>
        </w:r>
        <w:r w:rsidR="00AF6366">
          <w:rPr>
            <w:webHidden/>
          </w:rPr>
          <w:t>9</w:t>
        </w:r>
        <w:r w:rsidR="001420CE">
          <w:rPr>
            <w:webHidden/>
          </w:rPr>
          <w:fldChar w:fldCharType="end"/>
        </w:r>
      </w:hyperlink>
    </w:p>
    <w:p w14:paraId="6DD6492F" w14:textId="51A30317" w:rsidR="001420CE" w:rsidRDefault="00A73607">
      <w:pPr>
        <w:pStyle w:val="TM3"/>
        <w:rPr>
          <w:rFonts w:asciiTheme="minorHAnsi" w:eastAsiaTheme="minorEastAsia" w:hAnsiTheme="minorHAnsi" w:cstheme="minorBidi"/>
          <w:iCs w:val="0"/>
          <w:color w:val="auto"/>
          <w:sz w:val="22"/>
          <w:szCs w:val="22"/>
        </w:rPr>
      </w:pPr>
      <w:hyperlink w:anchor="_Toc97813853" w:history="1">
        <w:r w:rsidR="001420CE" w:rsidRPr="00A56127">
          <w:rPr>
            <w:rStyle w:val="Lienhypertexte"/>
          </w:rPr>
          <w:t>2.2.3</w:t>
        </w:r>
        <w:r w:rsidR="001420CE">
          <w:rPr>
            <w:rFonts w:asciiTheme="minorHAnsi" w:eastAsiaTheme="minorEastAsia" w:hAnsiTheme="minorHAnsi" w:cstheme="minorBidi"/>
            <w:iCs w:val="0"/>
            <w:color w:val="auto"/>
            <w:sz w:val="22"/>
            <w:szCs w:val="22"/>
          </w:rPr>
          <w:tab/>
        </w:r>
        <w:r w:rsidR="001420CE" w:rsidRPr="00A56127">
          <w:rPr>
            <w:rStyle w:val="Lienhypertexte"/>
          </w:rPr>
          <w:t>Tests applicatifs</w:t>
        </w:r>
        <w:r w:rsidR="001420CE">
          <w:rPr>
            <w:webHidden/>
          </w:rPr>
          <w:tab/>
        </w:r>
        <w:r w:rsidR="001420CE">
          <w:rPr>
            <w:webHidden/>
          </w:rPr>
          <w:fldChar w:fldCharType="begin"/>
        </w:r>
        <w:r w:rsidR="001420CE">
          <w:rPr>
            <w:webHidden/>
          </w:rPr>
          <w:instrText xml:space="preserve"> PAGEREF _Toc97813853 \h </w:instrText>
        </w:r>
        <w:r w:rsidR="001420CE">
          <w:rPr>
            <w:webHidden/>
          </w:rPr>
        </w:r>
        <w:r w:rsidR="001420CE">
          <w:rPr>
            <w:webHidden/>
          </w:rPr>
          <w:fldChar w:fldCharType="separate"/>
        </w:r>
        <w:r w:rsidR="00AF6366">
          <w:rPr>
            <w:webHidden/>
          </w:rPr>
          <w:t>9</w:t>
        </w:r>
        <w:r w:rsidR="001420CE">
          <w:rPr>
            <w:webHidden/>
          </w:rPr>
          <w:fldChar w:fldCharType="end"/>
        </w:r>
      </w:hyperlink>
    </w:p>
    <w:p w14:paraId="50C27F31" w14:textId="0C08F4FE" w:rsidR="001420CE" w:rsidRDefault="00A73607">
      <w:pPr>
        <w:pStyle w:val="TM2"/>
        <w:rPr>
          <w:rFonts w:asciiTheme="minorHAnsi" w:eastAsiaTheme="minorEastAsia" w:hAnsiTheme="minorHAnsi" w:cstheme="minorBidi"/>
          <w:smallCaps w:val="0"/>
          <w:color w:val="auto"/>
          <w:sz w:val="22"/>
          <w:szCs w:val="22"/>
        </w:rPr>
      </w:pPr>
      <w:hyperlink w:anchor="_Toc97813854" w:history="1">
        <w:r w:rsidR="001420CE" w:rsidRPr="00A56127">
          <w:rPr>
            <w:rStyle w:val="Lienhypertexte"/>
            <w14:scene3d>
              <w14:camera w14:prst="orthographicFront"/>
              <w14:lightRig w14:rig="threePt" w14:dir="t">
                <w14:rot w14:lat="0" w14:lon="0" w14:rev="0"/>
              </w14:lightRig>
            </w14:scene3d>
          </w:rPr>
          <w:t>2.3</w:t>
        </w:r>
        <w:r w:rsidR="001420CE">
          <w:rPr>
            <w:rFonts w:asciiTheme="minorHAnsi" w:eastAsiaTheme="minorEastAsia" w:hAnsiTheme="minorHAnsi" w:cstheme="minorBidi"/>
            <w:smallCaps w:val="0"/>
            <w:color w:val="auto"/>
            <w:sz w:val="22"/>
            <w:szCs w:val="22"/>
          </w:rPr>
          <w:tab/>
        </w:r>
        <w:r w:rsidR="001420CE" w:rsidRPr="00A56127">
          <w:rPr>
            <w:rStyle w:val="Lienhypertexte"/>
          </w:rPr>
          <w:t>Tests post-migration</w:t>
        </w:r>
        <w:r w:rsidR="001420CE">
          <w:rPr>
            <w:webHidden/>
          </w:rPr>
          <w:tab/>
        </w:r>
        <w:r w:rsidR="001420CE">
          <w:rPr>
            <w:webHidden/>
          </w:rPr>
          <w:fldChar w:fldCharType="begin"/>
        </w:r>
        <w:r w:rsidR="001420CE">
          <w:rPr>
            <w:webHidden/>
          </w:rPr>
          <w:instrText xml:space="preserve"> PAGEREF _Toc97813854 \h </w:instrText>
        </w:r>
        <w:r w:rsidR="001420CE">
          <w:rPr>
            <w:webHidden/>
          </w:rPr>
        </w:r>
        <w:r w:rsidR="001420CE">
          <w:rPr>
            <w:webHidden/>
          </w:rPr>
          <w:fldChar w:fldCharType="separate"/>
        </w:r>
        <w:r w:rsidR="00AF6366">
          <w:rPr>
            <w:webHidden/>
          </w:rPr>
          <w:t>10</w:t>
        </w:r>
        <w:r w:rsidR="001420CE">
          <w:rPr>
            <w:webHidden/>
          </w:rPr>
          <w:fldChar w:fldCharType="end"/>
        </w:r>
      </w:hyperlink>
    </w:p>
    <w:p w14:paraId="50966306" w14:textId="21A97790" w:rsidR="001420CE" w:rsidRDefault="00A73607">
      <w:pPr>
        <w:pStyle w:val="TM3"/>
        <w:rPr>
          <w:rFonts w:asciiTheme="minorHAnsi" w:eastAsiaTheme="minorEastAsia" w:hAnsiTheme="minorHAnsi" w:cstheme="minorBidi"/>
          <w:iCs w:val="0"/>
          <w:color w:val="auto"/>
          <w:sz w:val="22"/>
          <w:szCs w:val="22"/>
        </w:rPr>
      </w:pPr>
      <w:hyperlink w:anchor="_Toc97813855" w:history="1">
        <w:r w:rsidR="001420CE" w:rsidRPr="00A56127">
          <w:rPr>
            <w:rStyle w:val="Lienhypertexte"/>
          </w:rPr>
          <w:t>2.3.1</w:t>
        </w:r>
        <w:r w:rsidR="001420CE">
          <w:rPr>
            <w:rFonts w:asciiTheme="minorHAnsi" w:eastAsiaTheme="minorEastAsia" w:hAnsiTheme="minorHAnsi" w:cstheme="minorBidi"/>
            <w:iCs w:val="0"/>
            <w:color w:val="auto"/>
            <w:sz w:val="22"/>
            <w:szCs w:val="22"/>
          </w:rPr>
          <w:tab/>
        </w:r>
        <w:r w:rsidR="001420CE" w:rsidRPr="00A56127">
          <w:rPr>
            <w:rStyle w:val="Lienhypertexte"/>
          </w:rPr>
          <w:t>Cluster HA</w:t>
        </w:r>
        <w:r w:rsidR="001420CE">
          <w:rPr>
            <w:webHidden/>
          </w:rPr>
          <w:tab/>
        </w:r>
        <w:r w:rsidR="001420CE">
          <w:rPr>
            <w:webHidden/>
          </w:rPr>
          <w:fldChar w:fldCharType="begin"/>
        </w:r>
        <w:r w:rsidR="001420CE">
          <w:rPr>
            <w:webHidden/>
          </w:rPr>
          <w:instrText xml:space="preserve"> PAGEREF _Toc97813855 \h </w:instrText>
        </w:r>
        <w:r w:rsidR="001420CE">
          <w:rPr>
            <w:webHidden/>
          </w:rPr>
        </w:r>
        <w:r w:rsidR="001420CE">
          <w:rPr>
            <w:webHidden/>
          </w:rPr>
          <w:fldChar w:fldCharType="separate"/>
        </w:r>
        <w:r w:rsidR="00AF6366">
          <w:rPr>
            <w:webHidden/>
          </w:rPr>
          <w:t>10</w:t>
        </w:r>
        <w:r w:rsidR="001420CE">
          <w:rPr>
            <w:webHidden/>
          </w:rPr>
          <w:fldChar w:fldCharType="end"/>
        </w:r>
      </w:hyperlink>
    </w:p>
    <w:p w14:paraId="3461D06C" w14:textId="60DE9361" w:rsidR="001420CE" w:rsidRDefault="00A73607">
      <w:pPr>
        <w:pStyle w:val="TM3"/>
        <w:rPr>
          <w:rFonts w:asciiTheme="minorHAnsi" w:eastAsiaTheme="minorEastAsia" w:hAnsiTheme="minorHAnsi" w:cstheme="minorBidi"/>
          <w:iCs w:val="0"/>
          <w:color w:val="auto"/>
          <w:sz w:val="22"/>
          <w:szCs w:val="22"/>
        </w:rPr>
      </w:pPr>
      <w:hyperlink w:anchor="_Toc97813856" w:history="1">
        <w:r w:rsidR="001420CE" w:rsidRPr="00A56127">
          <w:rPr>
            <w:rStyle w:val="Lienhypertexte"/>
          </w:rPr>
          <w:t>2.3.2</w:t>
        </w:r>
        <w:r w:rsidR="001420CE">
          <w:rPr>
            <w:rFonts w:asciiTheme="minorHAnsi" w:eastAsiaTheme="minorEastAsia" w:hAnsiTheme="minorHAnsi" w:cstheme="minorBidi"/>
            <w:iCs w:val="0"/>
            <w:color w:val="auto"/>
            <w:sz w:val="22"/>
            <w:szCs w:val="22"/>
          </w:rPr>
          <w:tab/>
        </w:r>
        <w:r w:rsidR="001420CE" w:rsidRPr="00A56127">
          <w:rPr>
            <w:rStyle w:val="Lienhypertexte"/>
          </w:rPr>
          <w:t>Sessions et trafic</w:t>
        </w:r>
        <w:r w:rsidR="001420CE">
          <w:rPr>
            <w:webHidden/>
          </w:rPr>
          <w:tab/>
        </w:r>
        <w:r w:rsidR="001420CE">
          <w:rPr>
            <w:webHidden/>
          </w:rPr>
          <w:fldChar w:fldCharType="begin"/>
        </w:r>
        <w:r w:rsidR="001420CE">
          <w:rPr>
            <w:webHidden/>
          </w:rPr>
          <w:instrText xml:space="preserve"> PAGEREF _Toc97813856 \h </w:instrText>
        </w:r>
        <w:r w:rsidR="001420CE">
          <w:rPr>
            <w:webHidden/>
          </w:rPr>
        </w:r>
        <w:r w:rsidR="001420CE">
          <w:rPr>
            <w:webHidden/>
          </w:rPr>
          <w:fldChar w:fldCharType="separate"/>
        </w:r>
        <w:r w:rsidR="00AF6366">
          <w:rPr>
            <w:webHidden/>
          </w:rPr>
          <w:t>10</w:t>
        </w:r>
        <w:r w:rsidR="001420CE">
          <w:rPr>
            <w:webHidden/>
          </w:rPr>
          <w:fldChar w:fldCharType="end"/>
        </w:r>
      </w:hyperlink>
    </w:p>
    <w:p w14:paraId="278580A6" w14:textId="1849F5E6" w:rsidR="001420CE" w:rsidRDefault="00A73607">
      <w:pPr>
        <w:pStyle w:val="TM3"/>
        <w:rPr>
          <w:rFonts w:asciiTheme="minorHAnsi" w:eastAsiaTheme="minorEastAsia" w:hAnsiTheme="minorHAnsi" w:cstheme="minorBidi"/>
          <w:iCs w:val="0"/>
          <w:color w:val="auto"/>
          <w:sz w:val="22"/>
          <w:szCs w:val="22"/>
        </w:rPr>
      </w:pPr>
      <w:hyperlink w:anchor="_Toc97813857" w:history="1">
        <w:r w:rsidR="001420CE" w:rsidRPr="00A56127">
          <w:rPr>
            <w:rStyle w:val="Lienhypertexte"/>
          </w:rPr>
          <w:t>2.3.3</w:t>
        </w:r>
        <w:r w:rsidR="001420CE">
          <w:rPr>
            <w:rFonts w:asciiTheme="minorHAnsi" w:eastAsiaTheme="minorEastAsia" w:hAnsiTheme="minorHAnsi" w:cstheme="minorBidi"/>
            <w:iCs w:val="0"/>
            <w:color w:val="auto"/>
            <w:sz w:val="22"/>
            <w:szCs w:val="22"/>
          </w:rPr>
          <w:tab/>
        </w:r>
        <w:r w:rsidR="001420CE" w:rsidRPr="00A56127">
          <w:rPr>
            <w:rStyle w:val="Lienhypertexte"/>
          </w:rPr>
          <w:t>Tests connectivité</w:t>
        </w:r>
        <w:r w:rsidR="001420CE">
          <w:rPr>
            <w:webHidden/>
          </w:rPr>
          <w:tab/>
        </w:r>
        <w:r w:rsidR="001420CE">
          <w:rPr>
            <w:webHidden/>
          </w:rPr>
          <w:fldChar w:fldCharType="begin"/>
        </w:r>
        <w:r w:rsidR="001420CE">
          <w:rPr>
            <w:webHidden/>
          </w:rPr>
          <w:instrText xml:space="preserve"> PAGEREF _Toc97813857 \h </w:instrText>
        </w:r>
        <w:r w:rsidR="001420CE">
          <w:rPr>
            <w:webHidden/>
          </w:rPr>
        </w:r>
        <w:r w:rsidR="001420CE">
          <w:rPr>
            <w:webHidden/>
          </w:rPr>
          <w:fldChar w:fldCharType="separate"/>
        </w:r>
        <w:r w:rsidR="00AF6366">
          <w:rPr>
            <w:webHidden/>
          </w:rPr>
          <w:t>11</w:t>
        </w:r>
        <w:r w:rsidR="001420CE">
          <w:rPr>
            <w:webHidden/>
          </w:rPr>
          <w:fldChar w:fldCharType="end"/>
        </w:r>
      </w:hyperlink>
    </w:p>
    <w:p w14:paraId="47A529BC" w14:textId="7428ADB2" w:rsidR="001420CE" w:rsidRDefault="00A73607">
      <w:pPr>
        <w:pStyle w:val="TM3"/>
        <w:rPr>
          <w:rFonts w:asciiTheme="minorHAnsi" w:eastAsiaTheme="minorEastAsia" w:hAnsiTheme="minorHAnsi" w:cstheme="minorBidi"/>
          <w:iCs w:val="0"/>
          <w:color w:val="auto"/>
          <w:sz w:val="22"/>
          <w:szCs w:val="22"/>
        </w:rPr>
      </w:pPr>
      <w:hyperlink w:anchor="_Toc97813858" w:history="1">
        <w:r w:rsidR="001420CE" w:rsidRPr="00A56127">
          <w:rPr>
            <w:rStyle w:val="Lienhypertexte"/>
          </w:rPr>
          <w:t>2.3.4</w:t>
        </w:r>
        <w:r w:rsidR="001420CE">
          <w:rPr>
            <w:rFonts w:asciiTheme="minorHAnsi" w:eastAsiaTheme="minorEastAsia" w:hAnsiTheme="minorHAnsi" w:cstheme="minorBidi"/>
            <w:iCs w:val="0"/>
            <w:color w:val="auto"/>
            <w:sz w:val="22"/>
            <w:szCs w:val="22"/>
          </w:rPr>
          <w:tab/>
        </w:r>
        <w:r w:rsidR="001420CE" w:rsidRPr="00A56127">
          <w:rPr>
            <w:rStyle w:val="Lienhypertexte"/>
          </w:rPr>
          <w:t>Tests URL</w:t>
        </w:r>
        <w:r w:rsidR="001420CE">
          <w:rPr>
            <w:webHidden/>
          </w:rPr>
          <w:tab/>
        </w:r>
        <w:r w:rsidR="001420CE">
          <w:rPr>
            <w:webHidden/>
          </w:rPr>
          <w:fldChar w:fldCharType="begin"/>
        </w:r>
        <w:r w:rsidR="001420CE">
          <w:rPr>
            <w:webHidden/>
          </w:rPr>
          <w:instrText xml:space="preserve"> PAGEREF _Toc97813858 \h </w:instrText>
        </w:r>
        <w:r w:rsidR="001420CE">
          <w:rPr>
            <w:webHidden/>
          </w:rPr>
        </w:r>
        <w:r w:rsidR="001420CE">
          <w:rPr>
            <w:webHidden/>
          </w:rPr>
          <w:fldChar w:fldCharType="separate"/>
        </w:r>
        <w:r w:rsidR="00AF6366">
          <w:rPr>
            <w:webHidden/>
          </w:rPr>
          <w:t>13</w:t>
        </w:r>
        <w:r w:rsidR="001420CE">
          <w:rPr>
            <w:webHidden/>
          </w:rPr>
          <w:fldChar w:fldCharType="end"/>
        </w:r>
      </w:hyperlink>
    </w:p>
    <w:p w14:paraId="263EEB70" w14:textId="26C91570" w:rsidR="001420CE" w:rsidRDefault="00A73607">
      <w:pPr>
        <w:pStyle w:val="TM3"/>
        <w:rPr>
          <w:rFonts w:asciiTheme="minorHAnsi" w:eastAsiaTheme="minorEastAsia" w:hAnsiTheme="minorHAnsi" w:cstheme="minorBidi"/>
          <w:iCs w:val="0"/>
          <w:color w:val="auto"/>
          <w:sz w:val="22"/>
          <w:szCs w:val="22"/>
        </w:rPr>
      </w:pPr>
      <w:hyperlink w:anchor="_Toc97813859" w:history="1">
        <w:r w:rsidR="001420CE" w:rsidRPr="00A56127">
          <w:rPr>
            <w:rStyle w:val="Lienhypertexte"/>
          </w:rPr>
          <w:t>2.3.5</w:t>
        </w:r>
        <w:r w:rsidR="001420CE">
          <w:rPr>
            <w:rFonts w:asciiTheme="minorHAnsi" w:eastAsiaTheme="minorEastAsia" w:hAnsiTheme="minorHAnsi" w:cstheme="minorBidi"/>
            <w:iCs w:val="0"/>
            <w:color w:val="auto"/>
            <w:sz w:val="22"/>
            <w:szCs w:val="22"/>
          </w:rPr>
          <w:tab/>
        </w:r>
        <w:r w:rsidR="001420CE" w:rsidRPr="00A56127">
          <w:rPr>
            <w:rStyle w:val="Lienhypertexte"/>
          </w:rPr>
          <w:t>Tests applicatifs</w:t>
        </w:r>
        <w:r w:rsidR="001420CE">
          <w:rPr>
            <w:webHidden/>
          </w:rPr>
          <w:tab/>
        </w:r>
        <w:r w:rsidR="001420CE">
          <w:rPr>
            <w:webHidden/>
          </w:rPr>
          <w:fldChar w:fldCharType="begin"/>
        </w:r>
        <w:r w:rsidR="001420CE">
          <w:rPr>
            <w:webHidden/>
          </w:rPr>
          <w:instrText xml:space="preserve"> PAGEREF _Toc97813859 \h </w:instrText>
        </w:r>
        <w:r w:rsidR="001420CE">
          <w:rPr>
            <w:webHidden/>
          </w:rPr>
        </w:r>
        <w:r w:rsidR="001420CE">
          <w:rPr>
            <w:webHidden/>
          </w:rPr>
          <w:fldChar w:fldCharType="separate"/>
        </w:r>
        <w:r w:rsidR="00AF6366">
          <w:rPr>
            <w:webHidden/>
          </w:rPr>
          <w:t>13</w:t>
        </w:r>
        <w:r w:rsidR="001420CE">
          <w:rPr>
            <w:webHidden/>
          </w:rPr>
          <w:fldChar w:fldCharType="end"/>
        </w:r>
      </w:hyperlink>
    </w:p>
    <w:p w14:paraId="56DAEEDE" w14:textId="6AF22AA4" w:rsidR="001420CE" w:rsidRDefault="00A73607">
      <w:pPr>
        <w:pStyle w:val="TM2"/>
        <w:rPr>
          <w:rFonts w:asciiTheme="minorHAnsi" w:eastAsiaTheme="minorEastAsia" w:hAnsiTheme="minorHAnsi" w:cstheme="minorBidi"/>
          <w:smallCaps w:val="0"/>
          <w:color w:val="auto"/>
          <w:sz w:val="22"/>
          <w:szCs w:val="22"/>
        </w:rPr>
      </w:pPr>
      <w:hyperlink w:anchor="_Toc97813860" w:history="1">
        <w:r w:rsidR="001420CE" w:rsidRPr="00A56127">
          <w:rPr>
            <w:rStyle w:val="Lienhypertexte"/>
            <w14:scene3d>
              <w14:camera w14:prst="orthographicFront"/>
              <w14:lightRig w14:rig="threePt" w14:dir="t">
                <w14:rot w14:lat="0" w14:lon="0" w14:rev="0"/>
              </w14:lightRig>
            </w14:scene3d>
          </w:rPr>
          <w:t>2.4</w:t>
        </w:r>
        <w:r w:rsidR="001420CE">
          <w:rPr>
            <w:rFonts w:asciiTheme="minorHAnsi" w:eastAsiaTheme="minorEastAsia" w:hAnsiTheme="minorHAnsi" w:cstheme="minorBidi"/>
            <w:smallCaps w:val="0"/>
            <w:color w:val="auto"/>
            <w:sz w:val="22"/>
            <w:szCs w:val="22"/>
          </w:rPr>
          <w:tab/>
        </w:r>
        <w:r w:rsidR="001420CE" w:rsidRPr="00A56127">
          <w:rPr>
            <w:rStyle w:val="Lienhypertexte"/>
          </w:rPr>
          <w:t>Tests de bascule</w:t>
        </w:r>
        <w:r w:rsidR="001420CE">
          <w:rPr>
            <w:webHidden/>
          </w:rPr>
          <w:tab/>
        </w:r>
        <w:r w:rsidR="001420CE">
          <w:rPr>
            <w:webHidden/>
          </w:rPr>
          <w:fldChar w:fldCharType="begin"/>
        </w:r>
        <w:r w:rsidR="001420CE">
          <w:rPr>
            <w:webHidden/>
          </w:rPr>
          <w:instrText xml:space="preserve"> PAGEREF _Toc97813860 \h </w:instrText>
        </w:r>
        <w:r w:rsidR="001420CE">
          <w:rPr>
            <w:webHidden/>
          </w:rPr>
        </w:r>
        <w:r w:rsidR="001420CE">
          <w:rPr>
            <w:webHidden/>
          </w:rPr>
          <w:fldChar w:fldCharType="separate"/>
        </w:r>
        <w:r w:rsidR="00AF6366">
          <w:rPr>
            <w:webHidden/>
          </w:rPr>
          <w:t>14</w:t>
        </w:r>
        <w:r w:rsidR="001420CE">
          <w:rPr>
            <w:webHidden/>
          </w:rPr>
          <w:fldChar w:fldCharType="end"/>
        </w:r>
      </w:hyperlink>
    </w:p>
    <w:p w14:paraId="280AA9EB" w14:textId="1EE2B835" w:rsidR="001420CE" w:rsidRDefault="00A73607">
      <w:pPr>
        <w:pStyle w:val="TM2"/>
        <w:rPr>
          <w:rFonts w:asciiTheme="minorHAnsi" w:eastAsiaTheme="minorEastAsia" w:hAnsiTheme="minorHAnsi" w:cstheme="minorBidi"/>
          <w:smallCaps w:val="0"/>
          <w:color w:val="auto"/>
          <w:sz w:val="22"/>
          <w:szCs w:val="22"/>
        </w:rPr>
      </w:pPr>
      <w:hyperlink w:anchor="_Toc97813861" w:history="1">
        <w:r w:rsidR="001420CE" w:rsidRPr="00A56127">
          <w:rPr>
            <w:rStyle w:val="Lienhypertexte"/>
            <w14:scene3d>
              <w14:camera w14:prst="orthographicFront"/>
              <w14:lightRig w14:rig="threePt" w14:dir="t">
                <w14:rot w14:lat="0" w14:lon="0" w14:rev="0"/>
              </w14:lightRig>
            </w14:scene3d>
          </w:rPr>
          <w:t>2.5</w:t>
        </w:r>
        <w:r w:rsidR="001420CE">
          <w:rPr>
            <w:rFonts w:asciiTheme="minorHAnsi" w:eastAsiaTheme="minorEastAsia" w:hAnsiTheme="minorHAnsi" w:cstheme="minorBidi"/>
            <w:smallCaps w:val="0"/>
            <w:color w:val="auto"/>
            <w:sz w:val="22"/>
            <w:szCs w:val="22"/>
          </w:rPr>
          <w:tab/>
        </w:r>
        <w:r w:rsidR="001420CE" w:rsidRPr="00A56127">
          <w:rPr>
            <w:rStyle w:val="Lienhypertexte"/>
          </w:rPr>
          <w:t>Validation de la recette</w:t>
        </w:r>
        <w:r w:rsidR="001420CE">
          <w:rPr>
            <w:webHidden/>
          </w:rPr>
          <w:tab/>
        </w:r>
        <w:r w:rsidR="001420CE">
          <w:rPr>
            <w:webHidden/>
          </w:rPr>
          <w:fldChar w:fldCharType="begin"/>
        </w:r>
        <w:r w:rsidR="001420CE">
          <w:rPr>
            <w:webHidden/>
          </w:rPr>
          <w:instrText xml:space="preserve"> PAGEREF _Toc97813861 \h </w:instrText>
        </w:r>
        <w:r w:rsidR="001420CE">
          <w:rPr>
            <w:webHidden/>
          </w:rPr>
        </w:r>
        <w:r w:rsidR="001420CE">
          <w:rPr>
            <w:webHidden/>
          </w:rPr>
          <w:fldChar w:fldCharType="separate"/>
        </w:r>
        <w:r w:rsidR="00AF6366">
          <w:rPr>
            <w:webHidden/>
          </w:rPr>
          <w:t>15</w:t>
        </w:r>
        <w:r w:rsidR="001420CE">
          <w:rPr>
            <w:webHidden/>
          </w:rPr>
          <w:fldChar w:fldCharType="end"/>
        </w:r>
      </w:hyperlink>
    </w:p>
    <w:p w14:paraId="276CFCAF" w14:textId="3C256C18" w:rsidR="00A4668C" w:rsidRPr="00AC7ED8" w:rsidRDefault="00887913" w:rsidP="00AC7ED8">
      <w:pPr>
        <w:pStyle w:val="TM1"/>
        <w:rPr>
          <w:noProof w:val="0"/>
          <w:color w:val="auto"/>
          <w:sz w:val="14"/>
        </w:rPr>
      </w:pPr>
      <w:r>
        <w:rPr>
          <w:noProof w:val="0"/>
          <w:color w:val="auto"/>
          <w:sz w:val="14"/>
        </w:rPr>
        <w:fldChar w:fldCharType="end"/>
      </w:r>
    </w:p>
    <w:p w14:paraId="5A8510FE" w14:textId="02651FA2" w:rsidR="00B924CE" w:rsidRDefault="009330A7" w:rsidP="00A4668C">
      <w:pPr>
        <w:pStyle w:val="Titre1"/>
      </w:pPr>
      <w:bookmarkStart w:id="97" w:name="_Toc97813845"/>
      <w:r>
        <w:lastRenderedPageBreak/>
        <w:t>Introduction</w:t>
      </w:r>
      <w:bookmarkEnd w:id="97"/>
    </w:p>
    <w:p w14:paraId="2C9E5FFF" w14:textId="1297E09B" w:rsidR="00A4668C" w:rsidRDefault="009330A7" w:rsidP="00B924CE">
      <w:pPr>
        <w:pStyle w:val="Titre2"/>
      </w:pPr>
      <w:bookmarkStart w:id="98" w:name="_Toc97813846"/>
      <w:r>
        <w:t>Rappel du contexte</w:t>
      </w:r>
      <w:bookmarkEnd w:id="98"/>
    </w:p>
    <w:p w14:paraId="131664D5" w14:textId="4735FA91" w:rsidR="00847DEE" w:rsidRDefault="00847DEE" w:rsidP="00847DEE">
      <w:pPr>
        <w:suppressLineNumbers w:val="0"/>
        <w:spacing w:before="0"/>
        <w:jc w:val="left"/>
      </w:pPr>
      <w:r>
        <w:t>Dans le cadre du projet d</w:t>
      </w:r>
      <w:r w:rsidR="00882C73">
        <w:t>e sécurisation des flux backend de la mairie d’Arras via l’intégration d’un cluster de firewalls Palo Alto 3220.</w:t>
      </w:r>
    </w:p>
    <w:p w14:paraId="3A174F0B" w14:textId="77777777" w:rsidR="00847DEE" w:rsidRDefault="00847DEE" w:rsidP="00847DEE">
      <w:pPr>
        <w:suppressLineNumbers w:val="0"/>
        <w:spacing w:before="0"/>
        <w:jc w:val="left"/>
      </w:pPr>
    </w:p>
    <w:p w14:paraId="0E685033" w14:textId="4895FD7E" w:rsidR="00433A9C" w:rsidRDefault="00847DEE" w:rsidP="00847DEE">
      <w:pPr>
        <w:suppressLineNumbers w:val="0"/>
        <w:spacing w:before="0"/>
        <w:jc w:val="left"/>
      </w:pPr>
      <w:r>
        <w:t>Ce document a pour objectif de définir les tests de recette fonctionnelle à réaliser lors de la livraison et de la mise en service des équipements</w:t>
      </w:r>
      <w:r w:rsidR="00D12A91">
        <w:t>.</w:t>
      </w:r>
    </w:p>
    <w:p w14:paraId="3D2AAB5B" w14:textId="28FCA112" w:rsidR="00D12A91" w:rsidRDefault="00D12A91" w:rsidP="00847DEE">
      <w:pPr>
        <w:suppressLineNumbers w:val="0"/>
        <w:spacing w:before="0"/>
        <w:jc w:val="left"/>
      </w:pPr>
    </w:p>
    <w:p w14:paraId="7EBBEF4D" w14:textId="77777777" w:rsidR="00D12A91" w:rsidRDefault="00D12A91" w:rsidP="00847DEE">
      <w:pPr>
        <w:suppressLineNumbers w:val="0"/>
        <w:spacing w:before="0"/>
        <w:jc w:val="left"/>
      </w:pPr>
    </w:p>
    <w:p w14:paraId="719BFA19" w14:textId="77777777" w:rsidR="000D1423" w:rsidRDefault="000D1423" w:rsidP="00A3121A"/>
    <w:p w14:paraId="63F18A16" w14:textId="00DB55FD" w:rsidR="007D4667" w:rsidRDefault="007D4667" w:rsidP="00A3121A">
      <w:r>
        <w:br w:type="page"/>
      </w:r>
    </w:p>
    <w:p w14:paraId="6B5C3925" w14:textId="6C17E2BB" w:rsidR="00D865DE" w:rsidRDefault="00BF4FCB" w:rsidP="00BF4FCB">
      <w:pPr>
        <w:pStyle w:val="Titre1"/>
      </w:pPr>
      <w:bookmarkStart w:id="99" w:name="_Toc97813847"/>
      <w:bookmarkEnd w:id="85"/>
      <w:bookmarkEnd w:id="86"/>
      <w:bookmarkEnd w:id="87"/>
      <w:bookmarkEnd w:id="88"/>
      <w:bookmarkEnd w:id="89"/>
      <w:bookmarkEnd w:id="90"/>
      <w:bookmarkEnd w:id="91"/>
      <w:bookmarkEnd w:id="92"/>
      <w:bookmarkEnd w:id="93"/>
      <w:bookmarkEnd w:id="94"/>
      <w:bookmarkEnd w:id="95"/>
      <w:bookmarkEnd w:id="96"/>
      <w:r>
        <w:lastRenderedPageBreak/>
        <w:t>Cahier de recette</w:t>
      </w:r>
      <w:bookmarkEnd w:id="99"/>
    </w:p>
    <w:p w14:paraId="7AC3B40B" w14:textId="37B45AF7" w:rsidR="00992B07" w:rsidRDefault="002778F8" w:rsidP="00992B07">
      <w:pPr>
        <w:pStyle w:val="Titre2"/>
      </w:pPr>
      <w:bookmarkStart w:id="100" w:name="_Toc97813848"/>
      <w:r>
        <w:t>Initialisation</w:t>
      </w:r>
      <w:bookmarkEnd w:id="100"/>
    </w:p>
    <w:p w14:paraId="47160EAA" w14:textId="286CE79F" w:rsidR="00213A82" w:rsidRDefault="00010182" w:rsidP="00213A82">
      <w:pPr>
        <w:pStyle w:val="Titre3"/>
      </w:pPr>
      <w:bookmarkStart w:id="101" w:name="_Toc97813849"/>
      <w:r>
        <w:t>Hardware</w:t>
      </w:r>
      <w:bookmarkEnd w:id="101"/>
    </w:p>
    <w:p w14:paraId="1F40FEBC" w14:textId="1DEC227E" w:rsidR="009132F4" w:rsidRDefault="00D95CD2" w:rsidP="009132F4">
      <w:r w:rsidRPr="00D95CD2">
        <w:t>La recette hardware des équipements listés ci-dessus a été effectuée</w:t>
      </w:r>
      <w:r>
        <w:t>.</w:t>
      </w:r>
    </w:p>
    <w:p w14:paraId="55BFC971" w14:textId="77777777" w:rsidR="00D95CD2" w:rsidRDefault="00D95CD2" w:rsidP="009132F4"/>
    <w:tbl>
      <w:tblPr>
        <w:tblStyle w:val="TableauGrille4-Accentuation1"/>
        <w:tblW w:w="0" w:type="auto"/>
        <w:tblLook w:val="04A0" w:firstRow="1" w:lastRow="0" w:firstColumn="1" w:lastColumn="0" w:noHBand="0" w:noVBand="1"/>
      </w:tblPr>
      <w:tblGrid>
        <w:gridCol w:w="1297"/>
        <w:gridCol w:w="2360"/>
        <w:gridCol w:w="1722"/>
        <w:gridCol w:w="1771"/>
        <w:gridCol w:w="1471"/>
        <w:gridCol w:w="1006"/>
      </w:tblGrid>
      <w:tr w:rsidR="00B82969" w:rsidRPr="000F1D8B" w14:paraId="156A473C" w14:textId="77777777" w:rsidTr="009260CD">
        <w:trPr>
          <w:gridAfter w:val="3"/>
          <w:cnfStyle w:val="100000000000" w:firstRow="1" w:lastRow="0" w:firstColumn="0" w:lastColumn="0" w:oddVBand="0" w:evenVBand="0" w:oddHBand="0" w:evenHBand="0" w:firstRowFirstColumn="0" w:firstRowLastColumn="0" w:lastRowFirstColumn="0" w:lastRowLastColumn="0"/>
          <w:wAfter w:w="3940" w:type="dxa"/>
          <w:trHeight w:val="412"/>
        </w:trPr>
        <w:tc>
          <w:tcPr>
            <w:cnfStyle w:val="001000000000" w:firstRow="0" w:lastRow="0" w:firstColumn="1" w:lastColumn="0" w:oddVBand="0" w:evenVBand="0" w:oddHBand="0" w:evenHBand="0" w:firstRowFirstColumn="0" w:firstRowLastColumn="0" w:lastRowFirstColumn="0" w:lastRowLastColumn="0"/>
            <w:tcW w:w="1323" w:type="dxa"/>
            <w:shd w:val="clear" w:color="auto" w:fill="4C1B62" w:themeFill="accent1" w:themeFillShade="BF"/>
            <w:vAlign w:val="center"/>
          </w:tcPr>
          <w:p w14:paraId="158F00DD" w14:textId="639773D4" w:rsidR="00B82969" w:rsidRPr="00B82969" w:rsidRDefault="00B82969" w:rsidP="00B82969">
            <w:pPr>
              <w:jc w:val="center"/>
              <w:rPr>
                <w:sz w:val="22"/>
                <w:szCs w:val="22"/>
                <w:lang w:val="en-US"/>
              </w:rPr>
            </w:pPr>
            <w:r w:rsidRPr="005B085F">
              <w:rPr>
                <w:lang w:val="en-US"/>
              </w:rPr>
              <w:t>{%</w:t>
            </w:r>
            <w:proofErr w:type="spellStart"/>
            <w:r w:rsidRPr="005B085F">
              <w:rPr>
                <w:lang w:val="en-US"/>
              </w:rPr>
              <w:t>tc</w:t>
            </w:r>
            <w:proofErr w:type="spellEnd"/>
            <w:r w:rsidRPr="005B085F">
              <w:rPr>
                <w:lang w:val="en-US"/>
              </w:rPr>
              <w:t xml:space="preserve"> for col in </w:t>
            </w:r>
            <w:proofErr w:type="spellStart"/>
            <w:r w:rsidRPr="005B085F">
              <w:rPr>
                <w:lang w:val="en-US"/>
              </w:rPr>
              <w:t>col_</w:t>
            </w:r>
            <w:r>
              <w:rPr>
                <w:lang w:val="en-US"/>
              </w:rPr>
              <w:t>eq</w:t>
            </w:r>
            <w:proofErr w:type="spellEnd"/>
            <w:r w:rsidRPr="005B085F">
              <w:rPr>
                <w:lang w:val="en-US"/>
              </w:rPr>
              <w:t xml:space="preserve"> %}</w:t>
            </w:r>
          </w:p>
        </w:tc>
        <w:tc>
          <w:tcPr>
            <w:tcW w:w="2641" w:type="dxa"/>
            <w:shd w:val="clear" w:color="auto" w:fill="4C1B62" w:themeFill="accent1" w:themeFillShade="BF"/>
            <w:vAlign w:val="center"/>
          </w:tcPr>
          <w:p w14:paraId="6342497A" w14:textId="367BAB1A" w:rsidR="00B82969" w:rsidRDefault="00B82969" w:rsidP="00B8296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lang w:val="en-US"/>
              </w:rPr>
              <w:t>{{col}}</w:t>
            </w:r>
          </w:p>
        </w:tc>
        <w:tc>
          <w:tcPr>
            <w:tcW w:w="1723" w:type="dxa"/>
            <w:shd w:val="clear" w:color="auto" w:fill="4C1B62" w:themeFill="accent1" w:themeFillShade="BF"/>
            <w:vAlign w:val="center"/>
          </w:tcPr>
          <w:p w14:paraId="2A20ED69" w14:textId="415FD166" w:rsidR="00B82969" w:rsidRPr="000F1D8B" w:rsidRDefault="00B82969" w:rsidP="00B82969">
            <w:pPr>
              <w:jc w:val="center"/>
              <w:cnfStyle w:val="100000000000" w:firstRow="1" w:lastRow="0" w:firstColumn="0" w:lastColumn="0" w:oddVBand="0" w:evenVBand="0" w:oddHBand="0" w:evenHBand="0" w:firstRowFirstColumn="0" w:firstRowLastColumn="0" w:lastRowFirstColumn="0" w:lastRowLastColumn="0"/>
              <w:rPr>
                <w:sz w:val="22"/>
                <w:szCs w:val="22"/>
              </w:rPr>
            </w:pPr>
            <w:r w:rsidRPr="005B085F">
              <w:rPr>
                <w:lang w:val="en-US"/>
              </w:rPr>
              <w:t>{%</w:t>
            </w:r>
            <w:proofErr w:type="spellStart"/>
            <w:r w:rsidRPr="005B085F">
              <w:rPr>
                <w:lang w:val="en-US"/>
              </w:rPr>
              <w:t>tc</w:t>
            </w:r>
            <w:proofErr w:type="spellEnd"/>
            <w:r w:rsidRPr="005B085F">
              <w:rPr>
                <w:lang w:val="en-US"/>
              </w:rPr>
              <w:t xml:space="preserve"> </w:t>
            </w:r>
            <w:proofErr w:type="spellStart"/>
            <w:r w:rsidRPr="005B085F">
              <w:rPr>
                <w:lang w:val="en-US"/>
              </w:rPr>
              <w:t>endfor</w:t>
            </w:r>
            <w:proofErr w:type="spellEnd"/>
            <w:r w:rsidRPr="005B085F">
              <w:rPr>
                <w:lang w:val="en-US"/>
              </w:rPr>
              <w:t xml:space="preserve"> %}</w:t>
            </w:r>
          </w:p>
        </w:tc>
      </w:tr>
      <w:tr w:rsidR="00B82969" w:rsidRPr="004621ED" w14:paraId="455D7376" w14:textId="77777777" w:rsidTr="002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vAlign w:val="center"/>
          </w:tcPr>
          <w:p w14:paraId="293B730F" w14:textId="516CDD15" w:rsidR="00B82969" w:rsidRPr="00B82969" w:rsidRDefault="00B82969" w:rsidP="00B82969">
            <w:pPr>
              <w:jc w:val="center"/>
              <w:rPr>
                <w:lang w:val="en-US"/>
              </w:rPr>
            </w:pPr>
            <w:r w:rsidRPr="00DB4FB4">
              <w:rPr>
                <w:lang w:val="en-US"/>
              </w:rPr>
              <w:t xml:space="preserve">{%tr for </w:t>
            </w:r>
            <w:proofErr w:type="spellStart"/>
            <w:r>
              <w:rPr>
                <w:lang w:val="en-US"/>
              </w:rPr>
              <w:t>i</w:t>
            </w:r>
            <w:proofErr w:type="spellEnd"/>
            <w:r w:rsidRPr="00DB4FB4">
              <w:rPr>
                <w:lang w:val="en-US"/>
              </w:rPr>
              <w:t xml:space="preserve"> in </w:t>
            </w:r>
            <w:proofErr w:type="spellStart"/>
            <w:r w:rsidRPr="00B82969">
              <w:rPr>
                <w:lang w:val="en-US"/>
              </w:rPr>
              <w:t>ligne_equip</w:t>
            </w:r>
            <w:proofErr w:type="spellEnd"/>
            <w:r>
              <w:rPr>
                <w:lang w:val="en-US"/>
              </w:rPr>
              <w:t xml:space="preserve"> </w:t>
            </w:r>
            <w:r w:rsidRPr="00DB4FB4">
              <w:rPr>
                <w:lang w:val="en-US"/>
              </w:rPr>
              <w:t>%}</w:t>
            </w:r>
          </w:p>
        </w:tc>
        <w:tc>
          <w:tcPr>
            <w:tcW w:w="2641" w:type="dxa"/>
            <w:vAlign w:val="center"/>
          </w:tcPr>
          <w:p w14:paraId="1A760201" w14:textId="58DB77F9" w:rsidR="00B82969" w:rsidRPr="00B82969" w:rsidRDefault="00B82969" w:rsidP="00B8296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723" w:type="dxa"/>
            <w:vAlign w:val="center"/>
          </w:tcPr>
          <w:p w14:paraId="68B9CB02" w14:textId="4482614C" w:rsidR="00B82969" w:rsidRPr="00B82969" w:rsidRDefault="00B82969" w:rsidP="00B8296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53" w:type="dxa"/>
          </w:tcPr>
          <w:p w14:paraId="2FE1E203" w14:textId="231F6B29" w:rsidR="00B82969" w:rsidRPr="00B82969" w:rsidRDefault="00B82969" w:rsidP="00B8296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79" w:type="dxa"/>
          </w:tcPr>
          <w:p w14:paraId="3AADED49" w14:textId="10B32AEC" w:rsidR="00B82969" w:rsidRPr="00B82969" w:rsidRDefault="00B82969" w:rsidP="00B8296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08" w:type="dxa"/>
            <w:vAlign w:val="center"/>
          </w:tcPr>
          <w:p w14:paraId="3D74D007" w14:textId="70127F86" w:rsidR="00B82969" w:rsidRPr="00B82969" w:rsidRDefault="00B82969" w:rsidP="00B8296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82969" w14:paraId="08DA5462" w14:textId="77777777" w:rsidTr="002C1D63">
        <w:tc>
          <w:tcPr>
            <w:cnfStyle w:val="001000000000" w:firstRow="0" w:lastRow="0" w:firstColumn="1" w:lastColumn="0" w:oddVBand="0" w:evenVBand="0" w:oddHBand="0" w:evenHBand="0" w:firstRowFirstColumn="0" w:firstRowLastColumn="0" w:lastRowFirstColumn="0" w:lastRowLastColumn="0"/>
            <w:tcW w:w="1323" w:type="dxa"/>
            <w:vAlign w:val="center"/>
          </w:tcPr>
          <w:p w14:paraId="2D234452" w14:textId="1AB4FC1D" w:rsidR="00B82969" w:rsidRPr="00CB6286" w:rsidRDefault="00B82969" w:rsidP="00B82969">
            <w:pPr>
              <w:jc w:val="center"/>
            </w:pPr>
            <w:r w:rsidRPr="007C1AD9">
              <w:rPr>
                <w:sz w:val="22"/>
                <w:szCs w:val="22"/>
                <w:lang w:val="en-US"/>
              </w:rPr>
              <w:t>{{</w:t>
            </w:r>
            <w:proofErr w:type="spellStart"/>
            <w:r>
              <w:rPr>
                <w:sz w:val="22"/>
                <w:szCs w:val="22"/>
                <w:lang w:val="en-US"/>
              </w:rPr>
              <w:t>i</w:t>
            </w:r>
            <w:r w:rsidRPr="007C1AD9">
              <w:rPr>
                <w:sz w:val="22"/>
                <w:szCs w:val="22"/>
                <w:lang w:val="en-US"/>
              </w:rPr>
              <w:t>.</w:t>
            </w:r>
            <w:r>
              <w:rPr>
                <w:sz w:val="22"/>
                <w:szCs w:val="22"/>
                <w:lang w:val="en-US"/>
              </w:rPr>
              <w:t>modele</w:t>
            </w:r>
            <w:proofErr w:type="spellEnd"/>
            <w:r w:rsidRPr="007C1AD9">
              <w:rPr>
                <w:sz w:val="22"/>
                <w:szCs w:val="22"/>
                <w:lang w:val="en-US"/>
              </w:rPr>
              <w:t>}}</w:t>
            </w:r>
          </w:p>
        </w:tc>
        <w:tc>
          <w:tcPr>
            <w:tcW w:w="2641" w:type="dxa"/>
            <w:vAlign w:val="center"/>
          </w:tcPr>
          <w:p w14:paraId="3C9D2CAE" w14:textId="11200B8E" w:rsidR="00B82969" w:rsidRDefault="00B82969" w:rsidP="00B82969">
            <w:pPr>
              <w:jc w:val="center"/>
              <w:cnfStyle w:val="000000000000" w:firstRow="0" w:lastRow="0" w:firstColumn="0" w:lastColumn="0" w:oddVBand="0" w:evenVBand="0" w:oddHBand="0" w:evenHBand="0" w:firstRowFirstColumn="0" w:firstRowLastColumn="0" w:lastRowFirstColumn="0" w:lastRowLastColumn="0"/>
            </w:pPr>
            <w:r>
              <w:rPr>
                <w:sz w:val="22"/>
                <w:szCs w:val="22"/>
                <w:lang w:val="en-US"/>
              </w:rPr>
              <w:t>{{</w:t>
            </w:r>
            <w:proofErr w:type="spellStart"/>
            <w:r>
              <w:rPr>
                <w:sz w:val="22"/>
                <w:szCs w:val="22"/>
                <w:lang w:val="en-US"/>
              </w:rPr>
              <w:t>i.hostname</w:t>
            </w:r>
            <w:proofErr w:type="spellEnd"/>
            <w:r>
              <w:rPr>
                <w:sz w:val="22"/>
                <w:szCs w:val="22"/>
                <w:lang w:val="en-US"/>
              </w:rPr>
              <w:t>}}</w:t>
            </w:r>
          </w:p>
        </w:tc>
        <w:tc>
          <w:tcPr>
            <w:tcW w:w="1723" w:type="dxa"/>
            <w:vAlign w:val="center"/>
          </w:tcPr>
          <w:p w14:paraId="3D00B815" w14:textId="23A19D25" w:rsidR="00B82969" w:rsidRDefault="00B82969" w:rsidP="00B82969">
            <w:pPr>
              <w:jc w:val="center"/>
              <w:cnfStyle w:val="000000000000" w:firstRow="0" w:lastRow="0" w:firstColumn="0" w:lastColumn="0" w:oddVBand="0" w:evenVBand="0" w:oddHBand="0" w:evenHBand="0" w:firstRowFirstColumn="0" w:firstRowLastColumn="0" w:lastRowFirstColumn="0" w:lastRowLastColumn="0"/>
            </w:pPr>
            <w:r>
              <w:rPr>
                <w:sz w:val="22"/>
                <w:szCs w:val="22"/>
                <w:lang w:val="en-US"/>
              </w:rPr>
              <w:t>{{</w:t>
            </w:r>
            <w:proofErr w:type="spellStart"/>
            <w:r>
              <w:rPr>
                <w:sz w:val="22"/>
                <w:szCs w:val="22"/>
                <w:lang w:val="en-US"/>
              </w:rPr>
              <w:t>i.numero_serie</w:t>
            </w:r>
            <w:proofErr w:type="spellEnd"/>
            <w:r>
              <w:rPr>
                <w:sz w:val="22"/>
                <w:szCs w:val="22"/>
                <w:lang w:val="en-US"/>
              </w:rPr>
              <w:t>}}</w:t>
            </w:r>
          </w:p>
        </w:tc>
        <w:tc>
          <w:tcPr>
            <w:tcW w:w="1853" w:type="dxa"/>
          </w:tcPr>
          <w:p w14:paraId="40C6DABA" w14:textId="6EF05632" w:rsidR="00B82969" w:rsidRDefault="00B82969" w:rsidP="00B82969">
            <w:pPr>
              <w:jc w:val="center"/>
              <w:cnfStyle w:val="000000000000" w:firstRow="0" w:lastRow="0" w:firstColumn="0" w:lastColumn="0" w:oddVBand="0" w:evenVBand="0" w:oddHBand="0" w:evenHBand="0" w:firstRowFirstColumn="0" w:firstRowLastColumn="0" w:lastRowFirstColumn="0" w:lastRowLastColumn="0"/>
            </w:pPr>
            <w:r>
              <w:rPr>
                <w:sz w:val="22"/>
                <w:szCs w:val="22"/>
                <w:lang w:val="en-US"/>
              </w:rPr>
              <w:t>{{</w:t>
            </w:r>
            <w:proofErr w:type="spellStart"/>
            <w:r>
              <w:rPr>
                <w:sz w:val="22"/>
                <w:szCs w:val="22"/>
                <w:lang w:val="en-US"/>
              </w:rPr>
              <w:t>i</w:t>
            </w:r>
            <w:proofErr w:type="spellEnd"/>
            <w:r>
              <w:rPr>
                <w:sz w:val="22"/>
                <w:szCs w:val="22"/>
                <w:lang w:val="en-US"/>
              </w:rPr>
              <w:t>.</w:t>
            </w:r>
            <w:r>
              <w:t xml:space="preserve"> </w:t>
            </w:r>
            <w:proofErr w:type="spellStart"/>
            <w:r w:rsidRPr="00B82969">
              <w:rPr>
                <w:sz w:val="22"/>
                <w:szCs w:val="22"/>
                <w:lang w:val="en-US"/>
              </w:rPr>
              <w:t>adresse_mac</w:t>
            </w:r>
            <w:proofErr w:type="spellEnd"/>
            <w:r>
              <w:rPr>
                <w:sz w:val="22"/>
                <w:szCs w:val="22"/>
                <w:lang w:val="en-US"/>
              </w:rPr>
              <w:t>}}</w:t>
            </w:r>
          </w:p>
        </w:tc>
        <w:tc>
          <w:tcPr>
            <w:tcW w:w="979" w:type="dxa"/>
          </w:tcPr>
          <w:p w14:paraId="5FA2E39B" w14:textId="6F5207DA" w:rsidR="00B82969" w:rsidRDefault="00B82969" w:rsidP="00B82969">
            <w:pPr>
              <w:jc w:val="center"/>
              <w:cnfStyle w:val="000000000000" w:firstRow="0" w:lastRow="0" w:firstColumn="0" w:lastColumn="0" w:oddVBand="0" w:evenVBand="0" w:oddHBand="0" w:evenHBand="0" w:firstRowFirstColumn="0" w:firstRowLastColumn="0" w:lastRowFirstColumn="0" w:lastRowLastColumn="0"/>
            </w:pPr>
            <w:r>
              <w:rPr>
                <w:sz w:val="22"/>
                <w:szCs w:val="22"/>
                <w:lang w:val="en-US"/>
              </w:rPr>
              <w:t>{{</w:t>
            </w:r>
            <w:proofErr w:type="spellStart"/>
            <w:r>
              <w:rPr>
                <w:sz w:val="22"/>
                <w:szCs w:val="22"/>
                <w:lang w:val="en-US"/>
              </w:rPr>
              <w:t>i</w:t>
            </w:r>
            <w:proofErr w:type="spellEnd"/>
            <w:r>
              <w:rPr>
                <w:sz w:val="22"/>
                <w:szCs w:val="22"/>
                <w:lang w:val="en-US"/>
              </w:rPr>
              <w:t>.</w:t>
            </w:r>
            <w:r>
              <w:t xml:space="preserve"> </w:t>
            </w:r>
            <w:proofErr w:type="spellStart"/>
            <w:r w:rsidRPr="00B82969">
              <w:rPr>
                <w:sz w:val="22"/>
                <w:szCs w:val="22"/>
                <w:lang w:val="en-US"/>
              </w:rPr>
              <w:t>nombre_port</w:t>
            </w:r>
            <w:proofErr w:type="spellEnd"/>
            <w:r>
              <w:rPr>
                <w:sz w:val="22"/>
                <w:szCs w:val="22"/>
                <w:lang w:val="en-US"/>
              </w:rPr>
              <w:t>}}</w:t>
            </w:r>
          </w:p>
        </w:tc>
        <w:tc>
          <w:tcPr>
            <w:tcW w:w="1108" w:type="dxa"/>
            <w:vAlign w:val="center"/>
          </w:tcPr>
          <w:p w14:paraId="07029352" w14:textId="2414CD20" w:rsidR="00B82969" w:rsidRDefault="00B82969" w:rsidP="00B82969">
            <w:pPr>
              <w:jc w:val="center"/>
              <w:cnfStyle w:val="000000000000" w:firstRow="0" w:lastRow="0" w:firstColumn="0" w:lastColumn="0" w:oddVBand="0" w:evenVBand="0" w:oddHBand="0" w:evenHBand="0" w:firstRowFirstColumn="0" w:firstRowLastColumn="0" w:lastRowFirstColumn="0" w:lastRowLastColumn="0"/>
            </w:pPr>
            <w:r>
              <w:t>{{i.re}}</w:t>
            </w:r>
          </w:p>
        </w:tc>
      </w:tr>
      <w:tr w:rsidR="00B82969" w14:paraId="23A445B2" w14:textId="77777777" w:rsidTr="002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vAlign w:val="center"/>
          </w:tcPr>
          <w:p w14:paraId="3605F0B5" w14:textId="7521430E" w:rsidR="00B82969" w:rsidRDefault="00B82969" w:rsidP="00B82969">
            <w:pPr>
              <w:jc w:val="center"/>
            </w:pPr>
            <w:r w:rsidRPr="00DB4FB4">
              <w:rPr>
                <w:lang w:val="en-US"/>
              </w:rPr>
              <w:t xml:space="preserve">{%tr </w:t>
            </w:r>
            <w:proofErr w:type="spellStart"/>
            <w:r w:rsidRPr="00DB4FB4">
              <w:rPr>
                <w:lang w:val="en-US"/>
              </w:rPr>
              <w:t>endfor</w:t>
            </w:r>
            <w:proofErr w:type="spellEnd"/>
            <w:r w:rsidRPr="00DB4FB4">
              <w:rPr>
                <w:lang w:val="en-US"/>
              </w:rPr>
              <w:t xml:space="preserve"> %}</w:t>
            </w:r>
          </w:p>
        </w:tc>
        <w:tc>
          <w:tcPr>
            <w:tcW w:w="2641" w:type="dxa"/>
            <w:vAlign w:val="center"/>
          </w:tcPr>
          <w:p w14:paraId="1CF01D9B" w14:textId="77777777" w:rsidR="00B82969" w:rsidRPr="009260CD" w:rsidRDefault="00B82969" w:rsidP="00B82969">
            <w:pPr>
              <w:jc w:val="center"/>
              <w:cnfStyle w:val="000000100000" w:firstRow="0" w:lastRow="0" w:firstColumn="0" w:lastColumn="0" w:oddVBand="0" w:evenVBand="0" w:oddHBand="1" w:evenHBand="0" w:firstRowFirstColumn="0" w:firstRowLastColumn="0" w:lastRowFirstColumn="0" w:lastRowLastColumn="0"/>
            </w:pPr>
          </w:p>
        </w:tc>
        <w:tc>
          <w:tcPr>
            <w:tcW w:w="1723" w:type="dxa"/>
            <w:vAlign w:val="center"/>
          </w:tcPr>
          <w:p w14:paraId="42AC9295" w14:textId="77777777" w:rsidR="00B82969" w:rsidRPr="00C314D7" w:rsidRDefault="00B82969" w:rsidP="00B8296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71803EB5" w14:textId="77777777" w:rsidR="00B82969" w:rsidRDefault="00B82969" w:rsidP="00B82969">
            <w:pPr>
              <w:jc w:val="center"/>
              <w:cnfStyle w:val="000000100000" w:firstRow="0" w:lastRow="0" w:firstColumn="0" w:lastColumn="0" w:oddVBand="0" w:evenVBand="0" w:oddHBand="1" w:evenHBand="0" w:firstRowFirstColumn="0" w:firstRowLastColumn="0" w:lastRowFirstColumn="0" w:lastRowLastColumn="0"/>
            </w:pPr>
          </w:p>
        </w:tc>
        <w:tc>
          <w:tcPr>
            <w:tcW w:w="979" w:type="dxa"/>
          </w:tcPr>
          <w:p w14:paraId="5FF2AB20" w14:textId="77777777" w:rsidR="00B82969" w:rsidRDefault="00B82969" w:rsidP="00B82969">
            <w:pPr>
              <w:jc w:val="center"/>
              <w:cnfStyle w:val="000000100000" w:firstRow="0" w:lastRow="0" w:firstColumn="0" w:lastColumn="0" w:oddVBand="0" w:evenVBand="0" w:oddHBand="1" w:evenHBand="0" w:firstRowFirstColumn="0" w:firstRowLastColumn="0" w:lastRowFirstColumn="0" w:lastRowLastColumn="0"/>
            </w:pPr>
          </w:p>
        </w:tc>
        <w:tc>
          <w:tcPr>
            <w:tcW w:w="1108" w:type="dxa"/>
            <w:vAlign w:val="center"/>
          </w:tcPr>
          <w:p w14:paraId="7B9BD0C0" w14:textId="77777777" w:rsidR="00B82969" w:rsidRDefault="00B82969" w:rsidP="00B82969">
            <w:pPr>
              <w:jc w:val="center"/>
              <w:cnfStyle w:val="000000100000" w:firstRow="0" w:lastRow="0" w:firstColumn="0" w:lastColumn="0" w:oddVBand="0" w:evenVBand="0" w:oddHBand="1" w:evenHBand="0" w:firstRowFirstColumn="0" w:firstRowLastColumn="0" w:lastRowFirstColumn="0" w:lastRowLastColumn="0"/>
            </w:pPr>
          </w:p>
        </w:tc>
      </w:tr>
    </w:tbl>
    <w:p w14:paraId="295BB9EA" w14:textId="0003C98C" w:rsidR="009946B3" w:rsidRDefault="009946B3" w:rsidP="009946B3">
      <w:r>
        <w:t>*</w:t>
      </w:r>
      <w:r w:rsidR="00A719F6">
        <w:t>hors port de management</w:t>
      </w:r>
      <w:r w:rsidR="00C314D7">
        <w:t xml:space="preserve"> et HA</w:t>
      </w:r>
      <w:r>
        <w:t xml:space="preserve">. </w:t>
      </w:r>
    </w:p>
    <w:p w14:paraId="5334D95C" w14:textId="598787EC" w:rsidR="00153915" w:rsidRDefault="00153915" w:rsidP="00080765">
      <w:pPr>
        <w:jc w:val="center"/>
      </w:pPr>
    </w:p>
    <w:p w14:paraId="1ABC796A" w14:textId="60DC8112" w:rsidR="00153915" w:rsidRDefault="00153915" w:rsidP="00415301"/>
    <w:tbl>
      <w:tblPr>
        <w:tblStyle w:val="TableauListe4-Accentuation1"/>
        <w:tblW w:w="10095" w:type="dxa"/>
        <w:tblLayout w:type="fixed"/>
        <w:tblLook w:val="04A0" w:firstRow="1" w:lastRow="0" w:firstColumn="1" w:lastColumn="0" w:noHBand="0" w:noVBand="1"/>
      </w:tblPr>
      <w:tblGrid>
        <w:gridCol w:w="5047"/>
        <w:gridCol w:w="5048"/>
      </w:tblGrid>
      <w:tr w:rsidR="00656CC1" w:rsidRPr="00656CC1" w14:paraId="65C8BAE3" w14:textId="77777777" w:rsidTr="00656CC1">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0094" w:type="dxa"/>
            <w:gridSpan w:val="2"/>
            <w:hideMark/>
          </w:tcPr>
          <w:p w14:paraId="12050620" w14:textId="77777777" w:rsidR="00656CC1" w:rsidRPr="00656CC1" w:rsidRDefault="00656CC1" w:rsidP="00656CC1">
            <w:pPr>
              <w:jc w:val="center"/>
              <w:rPr>
                <w:rFonts w:ascii="Vinci Sans Light" w:hAnsi="Vinci Sans Light"/>
                <w:sz w:val="22"/>
                <w:szCs w:val="22"/>
              </w:rPr>
            </w:pPr>
            <w:r w:rsidRPr="00656CC1">
              <w:rPr>
                <w:rFonts w:ascii="Vinci Sans Light" w:hAnsi="Vinci Sans Light"/>
                <w:sz w:val="22"/>
                <w:szCs w:val="22"/>
              </w:rPr>
              <w:t>Résultat de la vérification</w:t>
            </w:r>
          </w:p>
        </w:tc>
      </w:tr>
      <w:tr w:rsidR="00656CC1" w:rsidRPr="00656CC1" w14:paraId="5D9C926A" w14:textId="77777777" w:rsidTr="00F117F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5047" w:type="dxa"/>
            <w:tcBorders>
              <w:bottom w:val="nil"/>
              <w:right w:val="single" w:sz="4" w:space="0" w:color="AE5DD2" w:themeColor="accent1" w:themeTint="99"/>
            </w:tcBorders>
            <w:hideMark/>
          </w:tcPr>
          <w:p w14:paraId="60B67852" w14:textId="77777777" w:rsidR="00656CC1" w:rsidRPr="00656CC1" w:rsidRDefault="00656CC1" w:rsidP="00B4386B">
            <w:pPr>
              <w:spacing w:before="120"/>
              <w:jc w:val="center"/>
              <w:rPr>
                <w:rFonts w:ascii="Vinci Sans Light" w:hAnsi="Vinci Sans Light"/>
                <w:sz w:val="22"/>
                <w:szCs w:val="22"/>
              </w:rPr>
            </w:pPr>
            <w:r w:rsidRPr="00656CC1">
              <w:rPr>
                <w:rFonts w:ascii="Vinci Sans Light" w:hAnsi="Vinci Sans Light"/>
                <w:sz w:val="22"/>
                <w:szCs w:val="22"/>
              </w:rPr>
              <w:t>Non Satisfaisant</w:t>
            </w:r>
          </w:p>
        </w:tc>
        <w:tc>
          <w:tcPr>
            <w:tcW w:w="5047" w:type="dxa"/>
            <w:tcBorders>
              <w:left w:val="single" w:sz="4" w:space="0" w:color="AE5DD2" w:themeColor="accent1" w:themeTint="99"/>
            </w:tcBorders>
            <w:hideMark/>
          </w:tcPr>
          <w:p w14:paraId="5332C42B" w14:textId="77777777" w:rsidR="00656CC1" w:rsidRPr="00B4386B" w:rsidRDefault="00656CC1" w:rsidP="00B4386B">
            <w:pPr>
              <w:spacing w:before="120"/>
              <w:jc w:val="center"/>
              <w:cnfStyle w:val="000000100000" w:firstRow="0" w:lastRow="0" w:firstColumn="0" w:lastColumn="0" w:oddVBand="0" w:evenVBand="0" w:oddHBand="1" w:evenHBand="0" w:firstRowFirstColumn="0" w:firstRowLastColumn="0" w:lastRowFirstColumn="0" w:lastRowLastColumn="0"/>
              <w:rPr>
                <w:rFonts w:ascii="Vinci Sans Light" w:hAnsi="Vinci Sans Light"/>
                <w:b/>
                <w:bCs/>
                <w:sz w:val="22"/>
                <w:szCs w:val="22"/>
              </w:rPr>
            </w:pPr>
            <w:r w:rsidRPr="001E3833">
              <w:rPr>
                <w:rFonts w:ascii="Vinci Sans Light" w:hAnsi="Vinci Sans Light"/>
                <w:b/>
                <w:bCs/>
                <w:sz w:val="22"/>
                <w:szCs w:val="22"/>
              </w:rPr>
              <w:t>Satisfaisant</w:t>
            </w:r>
          </w:p>
        </w:tc>
      </w:tr>
      <w:tr w:rsidR="00656CC1" w:rsidRPr="00656CC1" w14:paraId="426F64DC" w14:textId="77777777" w:rsidTr="00B4386B">
        <w:trPr>
          <w:trHeight w:val="399"/>
        </w:trPr>
        <w:tc>
          <w:tcPr>
            <w:cnfStyle w:val="001000000000" w:firstRow="0" w:lastRow="0" w:firstColumn="1" w:lastColumn="0" w:oddVBand="0" w:evenVBand="0" w:oddHBand="0" w:evenHBand="0" w:firstRowFirstColumn="0" w:firstRowLastColumn="0" w:lastRowFirstColumn="0" w:lastRowLastColumn="0"/>
            <w:tcW w:w="10094" w:type="dxa"/>
            <w:gridSpan w:val="2"/>
            <w:shd w:val="clear" w:color="auto" w:fill="662483" w:themeFill="accent1"/>
            <w:hideMark/>
          </w:tcPr>
          <w:p w14:paraId="5AA9E2D1" w14:textId="77777777" w:rsidR="00656CC1" w:rsidRPr="00656CC1" w:rsidRDefault="00656CC1">
            <w:pPr>
              <w:jc w:val="center"/>
              <w:rPr>
                <w:rFonts w:ascii="Vinci Sans Light" w:hAnsi="Vinci Sans Light"/>
                <w:sz w:val="22"/>
                <w:szCs w:val="22"/>
              </w:rPr>
            </w:pPr>
            <w:r w:rsidRPr="00B4386B">
              <w:rPr>
                <w:rFonts w:ascii="Vinci Sans Light" w:hAnsi="Vinci Sans Light"/>
                <w:color w:val="FFFFFF" w:themeColor="background1"/>
                <w:sz w:val="22"/>
                <w:szCs w:val="22"/>
              </w:rPr>
              <w:t>Analyses/Commentaires</w:t>
            </w:r>
          </w:p>
        </w:tc>
      </w:tr>
      <w:tr w:rsidR="00656CC1" w:rsidRPr="00656CC1" w14:paraId="06D7987D" w14:textId="77777777" w:rsidTr="00656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4" w:type="dxa"/>
            <w:gridSpan w:val="2"/>
          </w:tcPr>
          <w:p w14:paraId="2299F1A2" w14:textId="77777777" w:rsidR="00656CC1" w:rsidRPr="00656CC1" w:rsidRDefault="00656CC1" w:rsidP="00BC6F21">
            <w:pPr>
              <w:rPr>
                <w:rFonts w:ascii="Vinci Sans Light" w:hAnsi="Vinci Sans Light"/>
                <w:color w:val="FFFFFF" w:themeColor="background1"/>
                <w:sz w:val="22"/>
                <w:szCs w:val="22"/>
              </w:rPr>
            </w:pPr>
          </w:p>
        </w:tc>
      </w:tr>
    </w:tbl>
    <w:p w14:paraId="48B24E6A" w14:textId="77777777" w:rsidR="00E36B0D" w:rsidRDefault="00E36B0D" w:rsidP="00E36B0D">
      <w:pPr>
        <w:jc w:val="left"/>
        <w:rPr>
          <w:b/>
          <w:bCs/>
          <w:color w:val="FFFFFF" w:themeColor="background1"/>
          <w:sz w:val="22"/>
          <w:szCs w:val="22"/>
        </w:rPr>
      </w:pPr>
    </w:p>
    <w:p w14:paraId="7B77115F" w14:textId="68B5EF5A" w:rsidR="00E36B0D" w:rsidRDefault="00E36B0D" w:rsidP="00E36B0D">
      <w:r w:rsidRPr="00CB6286">
        <w:rPr>
          <w:b/>
          <w:bCs/>
        </w:rPr>
        <w:t xml:space="preserve">Photos des </w:t>
      </w:r>
      <w:r w:rsidR="00865134">
        <w:rPr>
          <w:b/>
          <w:bCs/>
        </w:rPr>
        <w:t>{{</w:t>
      </w:r>
      <w:proofErr w:type="spellStart"/>
      <w:r w:rsidR="00865134">
        <w:rPr>
          <w:b/>
          <w:bCs/>
        </w:rPr>
        <w:t>modele</w:t>
      </w:r>
      <w:proofErr w:type="spellEnd"/>
      <w:r w:rsidR="00865134">
        <w:rPr>
          <w:b/>
          <w:bCs/>
        </w:rPr>
        <w:t>}}</w:t>
      </w:r>
      <w:r w:rsidRPr="00CB6286">
        <w:rPr>
          <w:b/>
          <w:bCs/>
        </w:rPr>
        <w:t xml:space="preserve"> intégrés dans la baie</w:t>
      </w:r>
      <w:r>
        <w:t> :</w:t>
      </w:r>
    </w:p>
    <w:p w14:paraId="21E253B0" w14:textId="77777777" w:rsidR="00E36B0D" w:rsidRDefault="00E36B0D" w:rsidP="00E36B0D"/>
    <w:tbl>
      <w:tblPr>
        <w:tblStyle w:val="TableauGrille4-Accentuation1"/>
        <w:tblW w:w="0" w:type="auto"/>
        <w:tblLook w:val="04A0" w:firstRow="1" w:lastRow="0" w:firstColumn="1" w:lastColumn="0" w:noHBand="0" w:noVBand="1"/>
      </w:tblPr>
      <w:tblGrid>
        <w:gridCol w:w="2449"/>
        <w:gridCol w:w="2643"/>
        <w:gridCol w:w="2264"/>
      </w:tblGrid>
      <w:tr w:rsidR="00B82969" w14:paraId="3CA79274" w14:textId="7D8BBB48" w:rsidTr="002C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Borders>
              <w:right w:val="single" w:sz="4" w:space="0" w:color="AE5DD2" w:themeColor="accent1" w:themeTint="99"/>
            </w:tcBorders>
            <w:shd w:val="clear" w:color="auto" w:fill="4C1B62" w:themeFill="accent1" w:themeFillShade="BF"/>
            <w:vAlign w:val="center"/>
          </w:tcPr>
          <w:p w14:paraId="02B14941" w14:textId="2DB843ED" w:rsidR="00B82969" w:rsidRPr="00B82969" w:rsidRDefault="00B82969" w:rsidP="00B82969">
            <w:pPr>
              <w:jc w:val="center"/>
              <w:rPr>
                <w:sz w:val="22"/>
                <w:szCs w:val="22"/>
                <w:lang w:val="en-US"/>
              </w:rPr>
            </w:pPr>
            <w:r w:rsidRPr="005B085F">
              <w:rPr>
                <w:lang w:val="en-US"/>
              </w:rPr>
              <w:t>{%</w:t>
            </w:r>
            <w:proofErr w:type="spellStart"/>
            <w:r w:rsidRPr="005B085F">
              <w:rPr>
                <w:lang w:val="en-US"/>
              </w:rPr>
              <w:t>tc</w:t>
            </w:r>
            <w:proofErr w:type="spellEnd"/>
            <w:r w:rsidRPr="005B085F">
              <w:rPr>
                <w:lang w:val="en-US"/>
              </w:rPr>
              <w:t xml:space="preserve"> for col in </w:t>
            </w:r>
            <w:proofErr w:type="spellStart"/>
            <w:r w:rsidRPr="00B82969">
              <w:rPr>
                <w:lang w:val="en-US"/>
              </w:rPr>
              <w:t>ligne_equip</w:t>
            </w:r>
            <w:proofErr w:type="spellEnd"/>
            <w:r w:rsidRPr="005B085F">
              <w:rPr>
                <w:lang w:val="en-US"/>
              </w:rPr>
              <w:t xml:space="preserve"> %}</w:t>
            </w:r>
          </w:p>
        </w:tc>
        <w:tc>
          <w:tcPr>
            <w:tcW w:w="2643" w:type="dxa"/>
            <w:tcBorders>
              <w:left w:val="single" w:sz="4" w:space="0" w:color="AE5DD2" w:themeColor="accent1" w:themeTint="99"/>
            </w:tcBorders>
            <w:shd w:val="clear" w:color="auto" w:fill="4C1B62" w:themeFill="accent1" w:themeFillShade="BF"/>
            <w:vAlign w:val="center"/>
          </w:tcPr>
          <w:p w14:paraId="6653EC92" w14:textId="2111A449" w:rsidR="00B82969" w:rsidRPr="00545B97" w:rsidRDefault="00B82969" w:rsidP="00B8296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lang w:val="en-US"/>
              </w:rPr>
              <w:t>{{</w:t>
            </w:r>
            <w:proofErr w:type="spellStart"/>
            <w:r>
              <w:rPr>
                <w:sz w:val="22"/>
                <w:szCs w:val="22"/>
                <w:lang w:val="en-US"/>
              </w:rPr>
              <w:t>col.</w:t>
            </w:r>
            <w:r w:rsidR="00865134">
              <w:rPr>
                <w:sz w:val="22"/>
                <w:szCs w:val="22"/>
                <w:lang w:val="en-US"/>
              </w:rPr>
              <w:t>hostname</w:t>
            </w:r>
            <w:proofErr w:type="spellEnd"/>
            <w:r>
              <w:rPr>
                <w:sz w:val="22"/>
                <w:szCs w:val="22"/>
                <w:lang w:val="en-US"/>
              </w:rPr>
              <w:t>}}</w:t>
            </w:r>
          </w:p>
        </w:tc>
        <w:tc>
          <w:tcPr>
            <w:tcW w:w="2264" w:type="dxa"/>
            <w:tcBorders>
              <w:left w:val="single" w:sz="4" w:space="0" w:color="AE5DD2" w:themeColor="accent1" w:themeTint="99"/>
            </w:tcBorders>
            <w:shd w:val="clear" w:color="auto" w:fill="4C1B62" w:themeFill="accent1" w:themeFillShade="BF"/>
            <w:vAlign w:val="center"/>
          </w:tcPr>
          <w:p w14:paraId="749CB2C3" w14:textId="58F46B26" w:rsidR="00B82969" w:rsidRPr="00545B97" w:rsidRDefault="00B82969" w:rsidP="00B82969">
            <w:pPr>
              <w:jc w:val="center"/>
              <w:cnfStyle w:val="100000000000" w:firstRow="1" w:lastRow="0" w:firstColumn="0" w:lastColumn="0" w:oddVBand="0" w:evenVBand="0" w:oddHBand="0" w:evenHBand="0" w:firstRowFirstColumn="0" w:firstRowLastColumn="0" w:lastRowFirstColumn="0" w:lastRowLastColumn="0"/>
              <w:rPr>
                <w:sz w:val="22"/>
                <w:szCs w:val="22"/>
              </w:rPr>
            </w:pPr>
            <w:r w:rsidRPr="005B085F">
              <w:rPr>
                <w:lang w:val="en-US"/>
              </w:rPr>
              <w:t>{%</w:t>
            </w:r>
            <w:proofErr w:type="spellStart"/>
            <w:r w:rsidRPr="005B085F">
              <w:rPr>
                <w:lang w:val="en-US"/>
              </w:rPr>
              <w:t>tc</w:t>
            </w:r>
            <w:proofErr w:type="spellEnd"/>
            <w:r w:rsidRPr="005B085F">
              <w:rPr>
                <w:lang w:val="en-US"/>
              </w:rPr>
              <w:t xml:space="preserve"> </w:t>
            </w:r>
            <w:proofErr w:type="spellStart"/>
            <w:r w:rsidRPr="005B085F">
              <w:rPr>
                <w:lang w:val="en-US"/>
              </w:rPr>
              <w:t>endfor</w:t>
            </w:r>
            <w:proofErr w:type="spellEnd"/>
            <w:r w:rsidRPr="005B085F">
              <w:rPr>
                <w:lang w:val="en-US"/>
              </w:rPr>
              <w:t xml:space="preserve"> %}</w:t>
            </w:r>
          </w:p>
        </w:tc>
      </w:tr>
      <w:tr w:rsidR="00B82969" w:rsidRPr="00F117F0" w14:paraId="62EAD50B" w14:textId="150FFBE4" w:rsidTr="00B82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9" w:type="dxa"/>
          </w:tcPr>
          <w:p w14:paraId="76DEF3EC" w14:textId="12E13E98" w:rsidR="00B82969" w:rsidRPr="00F117F0" w:rsidRDefault="00B82969" w:rsidP="00B82969">
            <w:pPr>
              <w:jc w:val="center"/>
              <w:rPr>
                <w:sz w:val="22"/>
                <w:szCs w:val="22"/>
                <w:lang w:val="en-US"/>
              </w:rPr>
            </w:pPr>
            <w:r w:rsidRPr="00F117F0">
              <w:rPr>
                <w:sz w:val="22"/>
                <w:szCs w:val="22"/>
                <w:lang w:val="en-US"/>
              </w:rPr>
              <w:t>{%</w:t>
            </w:r>
            <w:proofErr w:type="spellStart"/>
            <w:r w:rsidRPr="00F117F0">
              <w:rPr>
                <w:sz w:val="22"/>
                <w:szCs w:val="22"/>
                <w:lang w:val="en-US"/>
              </w:rPr>
              <w:t>t</w:t>
            </w:r>
            <w:r>
              <w:rPr>
                <w:sz w:val="22"/>
                <w:szCs w:val="22"/>
                <w:lang w:val="en-US"/>
              </w:rPr>
              <w:t>c</w:t>
            </w:r>
            <w:proofErr w:type="spellEnd"/>
            <w:r w:rsidRPr="00F117F0">
              <w:rPr>
                <w:sz w:val="22"/>
                <w:szCs w:val="22"/>
                <w:lang w:val="en-US"/>
              </w:rPr>
              <w:t xml:space="preserve"> for </w:t>
            </w:r>
            <w:proofErr w:type="spellStart"/>
            <w:r w:rsidRPr="00F117F0">
              <w:rPr>
                <w:sz w:val="22"/>
                <w:szCs w:val="22"/>
                <w:lang w:val="en-US"/>
              </w:rPr>
              <w:t>img</w:t>
            </w:r>
            <w:proofErr w:type="spellEnd"/>
            <w:r w:rsidRPr="00F117F0">
              <w:rPr>
                <w:sz w:val="22"/>
                <w:szCs w:val="22"/>
                <w:lang w:val="en-US"/>
              </w:rPr>
              <w:t xml:space="preserve"> in i</w:t>
            </w:r>
            <w:r>
              <w:rPr>
                <w:sz w:val="22"/>
                <w:szCs w:val="22"/>
                <w:lang w:val="en-US"/>
              </w:rPr>
              <w:t>mage %}</w:t>
            </w:r>
          </w:p>
        </w:tc>
        <w:tc>
          <w:tcPr>
            <w:tcW w:w="2643" w:type="dxa"/>
          </w:tcPr>
          <w:p w14:paraId="624096EC" w14:textId="3CD4CC9A" w:rsidR="00B82969" w:rsidRPr="00F117F0" w:rsidRDefault="00B82969" w:rsidP="00B82969">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img.image</w:t>
            </w:r>
            <w:proofErr w:type="spellEnd"/>
            <w:r>
              <w:rPr>
                <w:sz w:val="22"/>
                <w:szCs w:val="22"/>
                <w:lang w:val="en-US"/>
              </w:rPr>
              <w:t>}}</w:t>
            </w:r>
          </w:p>
        </w:tc>
        <w:tc>
          <w:tcPr>
            <w:tcW w:w="2264" w:type="dxa"/>
          </w:tcPr>
          <w:p w14:paraId="492D7BAD" w14:textId="165CC1AD" w:rsidR="00B82969" w:rsidRDefault="00B82969" w:rsidP="00B82969">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tc</w:t>
            </w:r>
            <w:proofErr w:type="spellEnd"/>
            <w:r>
              <w:rPr>
                <w:sz w:val="22"/>
                <w:szCs w:val="22"/>
                <w:lang w:val="en-US"/>
              </w:rPr>
              <w:t xml:space="preserve"> </w:t>
            </w:r>
            <w:proofErr w:type="spellStart"/>
            <w:r>
              <w:rPr>
                <w:sz w:val="22"/>
                <w:szCs w:val="22"/>
                <w:lang w:val="en-US"/>
              </w:rPr>
              <w:t>endfor</w:t>
            </w:r>
            <w:proofErr w:type="spellEnd"/>
            <w:r>
              <w:rPr>
                <w:sz w:val="22"/>
                <w:szCs w:val="22"/>
                <w:lang w:val="en-US"/>
              </w:rPr>
              <w:t>%}</w:t>
            </w:r>
          </w:p>
        </w:tc>
      </w:tr>
    </w:tbl>
    <w:p w14:paraId="3EDE4E75" w14:textId="52E8D14D" w:rsidR="002B2438" w:rsidRPr="00AE5491" w:rsidRDefault="00656CC1" w:rsidP="00E36B0D">
      <w:pPr>
        <w:jc w:val="left"/>
        <w:rPr>
          <w:b/>
          <w:bCs/>
          <w:color w:val="FFFFFF" w:themeColor="background1"/>
          <w:sz w:val="22"/>
          <w:szCs w:val="22"/>
          <w:lang w:val="en-US"/>
        </w:rPr>
      </w:pPr>
      <w:r w:rsidRPr="00AE5491">
        <w:rPr>
          <w:b/>
          <w:bCs/>
          <w:color w:val="FFFFFF" w:themeColor="background1"/>
          <w:sz w:val="22"/>
          <w:szCs w:val="22"/>
          <w:lang w:val="en-US"/>
        </w:rPr>
        <w:t xml:space="preserve"> </w:t>
      </w:r>
      <w:r w:rsidR="00C505F8" w:rsidRPr="00AE5491">
        <w:rPr>
          <w:b/>
          <w:bCs/>
          <w:color w:val="FFFFFF" w:themeColor="background1"/>
          <w:sz w:val="22"/>
          <w:szCs w:val="22"/>
          <w:lang w:val="en-US"/>
        </w:rPr>
        <w:br w:type="page"/>
      </w:r>
    </w:p>
    <w:p w14:paraId="6FAEF353" w14:textId="4AE9AC25" w:rsidR="002B2438" w:rsidRDefault="002B2438" w:rsidP="00D9692B">
      <w:pPr>
        <w:pStyle w:val="Titre2"/>
      </w:pPr>
      <w:bookmarkStart w:id="102" w:name="_Toc97813850"/>
      <w:r w:rsidRPr="002B2438">
        <w:lastRenderedPageBreak/>
        <w:t xml:space="preserve">Tests </w:t>
      </w:r>
      <w:r w:rsidR="00C46C4B" w:rsidRPr="002B2438">
        <w:t>p</w:t>
      </w:r>
      <w:r w:rsidR="00C46C4B">
        <w:t>ré</w:t>
      </w:r>
      <w:r w:rsidRPr="002B2438">
        <w:t>-migration</w:t>
      </w:r>
      <w:bookmarkEnd w:id="102"/>
    </w:p>
    <w:p w14:paraId="56CDA698" w14:textId="0A77B08E" w:rsidR="00A546C5" w:rsidRDefault="00A546C5" w:rsidP="00A546C5">
      <w:pPr>
        <w:pStyle w:val="Titre3"/>
      </w:pPr>
      <w:bookmarkStart w:id="103" w:name="_Toc97813851"/>
      <w:r w:rsidRPr="00C444BE">
        <w:t xml:space="preserve">Tests </w:t>
      </w:r>
      <w:r>
        <w:t>connectivité</w:t>
      </w:r>
      <w:bookmarkEnd w:id="103"/>
    </w:p>
    <w:p w14:paraId="2CBCEC69" w14:textId="77777777" w:rsidR="00D7065F" w:rsidRPr="00D7065F" w:rsidRDefault="00D7065F" w:rsidP="00D7065F"/>
    <w:tbl>
      <w:tblPr>
        <w:tblStyle w:val="TableauGrille4-Accentuation1"/>
        <w:tblW w:w="0" w:type="auto"/>
        <w:tblLook w:val="04A0" w:firstRow="1" w:lastRow="0" w:firstColumn="1" w:lastColumn="0" w:noHBand="0" w:noVBand="1"/>
      </w:tblPr>
      <w:tblGrid>
        <w:gridCol w:w="1854"/>
        <w:gridCol w:w="2337"/>
        <w:gridCol w:w="1900"/>
        <w:gridCol w:w="1768"/>
        <w:gridCol w:w="1768"/>
      </w:tblGrid>
      <w:tr w:rsidR="00880C85" w:rsidRPr="005B085F" w14:paraId="7AA42842" w14:textId="77777777" w:rsidTr="002C1D63">
        <w:trPr>
          <w:gridAfter w:val="2"/>
          <w:cnfStyle w:val="100000000000" w:firstRow="1" w:lastRow="0" w:firstColumn="0" w:lastColumn="0" w:oddVBand="0" w:evenVBand="0" w:oddHBand="0" w:evenHBand="0" w:firstRowFirstColumn="0" w:firstRowLastColumn="0" w:lastRowFirstColumn="0" w:lastRowLastColumn="0"/>
          <w:wAfter w:w="3536" w:type="dxa"/>
          <w:trHeight w:val="412"/>
        </w:trPr>
        <w:tc>
          <w:tcPr>
            <w:cnfStyle w:val="001000000000" w:firstRow="0" w:lastRow="0" w:firstColumn="1" w:lastColumn="0" w:oddVBand="0" w:evenVBand="0" w:oddHBand="0" w:evenHBand="0" w:firstRowFirstColumn="0" w:firstRowLastColumn="0" w:lastRowFirstColumn="0" w:lastRowLastColumn="0"/>
            <w:tcW w:w="6091" w:type="dxa"/>
            <w:gridSpan w:val="3"/>
            <w:shd w:val="clear" w:color="auto" w:fill="4C1B62" w:themeFill="accent1" w:themeFillShade="BF"/>
          </w:tcPr>
          <w:p w14:paraId="2D0D8496" w14:textId="77777777" w:rsidR="00880C85" w:rsidRPr="005B085F" w:rsidRDefault="00880C85" w:rsidP="002C1D63">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ip</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r>
              <w:rPr>
                <w:sz w:val="22"/>
                <w:szCs w:val="22"/>
                <w:lang w:val="en-US"/>
              </w:rPr>
              <w:t>s</w:t>
            </w:r>
            <w:proofErr w:type="spellEnd"/>
            <w:r w:rsidRPr="002E529E">
              <w:rPr>
                <w:sz w:val="22"/>
                <w:szCs w:val="22"/>
                <w:lang w:val="en-US"/>
              </w:rPr>
              <w:t xml:space="preserve"> des tests</w:t>
            </w:r>
          </w:p>
        </w:tc>
      </w:tr>
      <w:tr w:rsidR="00880C85" w:rsidRPr="00274D0A" w14:paraId="4E5250F1" w14:textId="77777777" w:rsidTr="002C1D63">
        <w:trPr>
          <w:gridAfter w:val="2"/>
          <w:cnfStyle w:val="000000100000" w:firstRow="0" w:lastRow="0" w:firstColumn="0" w:lastColumn="0" w:oddVBand="0" w:evenVBand="0" w:oddHBand="1" w:evenHBand="0" w:firstRowFirstColumn="0" w:firstRowLastColumn="0" w:lastRowFirstColumn="0" w:lastRowLastColumn="0"/>
          <w:wAfter w:w="3536" w:type="dxa"/>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4C1B62" w:themeFill="accent1" w:themeFillShade="BF"/>
            <w:vAlign w:val="center"/>
          </w:tcPr>
          <w:p w14:paraId="06A96DE8" w14:textId="77777777" w:rsidR="00880C85" w:rsidRPr="00274D0A" w:rsidRDefault="00880C85" w:rsidP="002C1D63">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ip</w:t>
            </w:r>
            <w:proofErr w:type="spellEnd"/>
            <w:r w:rsidRPr="005B085F">
              <w:rPr>
                <w:color w:val="FFFFFF" w:themeColor="background1"/>
                <w:lang w:val="en-US"/>
              </w:rPr>
              <w:t xml:space="preserve"> %}</w:t>
            </w:r>
          </w:p>
        </w:tc>
        <w:tc>
          <w:tcPr>
            <w:tcW w:w="2337" w:type="dxa"/>
            <w:shd w:val="clear" w:color="auto" w:fill="4C1B62" w:themeFill="accent1" w:themeFillShade="BF"/>
            <w:vAlign w:val="center"/>
          </w:tcPr>
          <w:p w14:paraId="2CEA0F8F" w14:textId="77777777" w:rsidR="00880C85" w:rsidRPr="00274D0A" w:rsidRDefault="00880C85" w:rsidP="002C1D63">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lang w:val="en-US"/>
              </w:rPr>
            </w:pPr>
            <w:r>
              <w:rPr>
                <w:color w:val="FFFFFF" w:themeColor="background1"/>
                <w:sz w:val="22"/>
                <w:szCs w:val="22"/>
                <w:lang w:val="en-US"/>
              </w:rPr>
              <w:t>{{col}}</w:t>
            </w:r>
          </w:p>
        </w:tc>
        <w:tc>
          <w:tcPr>
            <w:tcW w:w="1900" w:type="dxa"/>
            <w:shd w:val="clear" w:color="auto" w:fill="4C1B62" w:themeFill="accent1" w:themeFillShade="BF"/>
            <w:vAlign w:val="center"/>
          </w:tcPr>
          <w:p w14:paraId="2A63B638" w14:textId="77777777" w:rsidR="00880C85" w:rsidRPr="00274D0A" w:rsidRDefault="00880C85" w:rsidP="002C1D63">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lang w:val="en-US"/>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880C85" w:rsidRPr="004621ED" w14:paraId="77098189" w14:textId="77777777" w:rsidTr="002C1D63">
        <w:trPr>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vAlign w:val="center"/>
          </w:tcPr>
          <w:p w14:paraId="46F81C25" w14:textId="315218E9" w:rsidR="00880C85" w:rsidRPr="00274D0A" w:rsidRDefault="00880C85" w:rsidP="002C1D63">
            <w:pPr>
              <w:jc w:val="center"/>
              <w:rPr>
                <w:sz w:val="22"/>
                <w:szCs w:val="22"/>
                <w:lang w:val="en-US"/>
              </w:rPr>
            </w:pPr>
            <w:r w:rsidRPr="00DB4FB4">
              <w:rPr>
                <w:lang w:val="en-US"/>
              </w:rPr>
              <w:t xml:space="preserve">{%tr for </w:t>
            </w:r>
            <w:proofErr w:type="spellStart"/>
            <w:r>
              <w:rPr>
                <w:lang w:val="en-US"/>
              </w:rPr>
              <w:t>i</w:t>
            </w:r>
            <w:proofErr w:type="spellEnd"/>
            <w:r w:rsidRPr="00DB4FB4">
              <w:rPr>
                <w:lang w:val="en-US"/>
              </w:rPr>
              <w:t xml:space="preserve"> in </w:t>
            </w:r>
            <w:proofErr w:type="spellStart"/>
            <w:r>
              <w:rPr>
                <w:lang w:val="en-US"/>
              </w:rPr>
              <w:t>ligne_ip_p</w:t>
            </w:r>
            <w:r w:rsidR="0062074E">
              <w:rPr>
                <w:lang w:val="en-US"/>
              </w:rPr>
              <w:t>re</w:t>
            </w:r>
            <w:proofErr w:type="spellEnd"/>
            <w:r w:rsidRPr="00DB4FB4">
              <w:rPr>
                <w:lang w:val="en-US"/>
              </w:rPr>
              <w:t xml:space="preserve"> %}</w:t>
            </w:r>
          </w:p>
        </w:tc>
        <w:tc>
          <w:tcPr>
            <w:tcW w:w="2337" w:type="dxa"/>
            <w:shd w:val="clear" w:color="auto" w:fill="auto"/>
            <w:vAlign w:val="center"/>
          </w:tcPr>
          <w:p w14:paraId="375C952D"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00" w:type="dxa"/>
            <w:shd w:val="clear" w:color="auto" w:fill="auto"/>
            <w:vAlign w:val="center"/>
          </w:tcPr>
          <w:p w14:paraId="75D3C21A"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57CA48B8"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06549CA1"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880C85" w14:paraId="7260D1FA" w14:textId="77777777" w:rsidTr="002C1D6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42BB55B0" w14:textId="77777777" w:rsidR="00880C85" w:rsidRPr="007C1AD9" w:rsidRDefault="00880C85" w:rsidP="002C1D63">
            <w:pPr>
              <w:jc w:val="center"/>
              <w:rPr>
                <w:sz w:val="22"/>
                <w:szCs w:val="22"/>
                <w:lang w:val="en-US"/>
              </w:rPr>
            </w:pPr>
            <w:r w:rsidRPr="007C1AD9">
              <w:rPr>
                <w:sz w:val="22"/>
                <w:szCs w:val="22"/>
                <w:lang w:val="en-US"/>
              </w:rPr>
              <w:t>{{</w:t>
            </w:r>
            <w:proofErr w:type="spellStart"/>
            <w:r>
              <w:rPr>
                <w:sz w:val="22"/>
                <w:szCs w:val="22"/>
                <w:lang w:val="en-US"/>
              </w:rPr>
              <w:t>i</w:t>
            </w:r>
            <w:r w:rsidRPr="007C1AD9">
              <w:rPr>
                <w:sz w:val="22"/>
                <w:szCs w:val="22"/>
                <w:lang w:val="en-US"/>
              </w:rPr>
              <w:t>.typeTest</w:t>
            </w:r>
            <w:proofErr w:type="spellEnd"/>
            <w:r w:rsidRPr="007C1AD9">
              <w:rPr>
                <w:sz w:val="22"/>
                <w:szCs w:val="22"/>
                <w:lang w:val="en-US"/>
              </w:rPr>
              <w:t>}}</w:t>
            </w:r>
          </w:p>
        </w:tc>
        <w:tc>
          <w:tcPr>
            <w:tcW w:w="2337" w:type="dxa"/>
            <w:vAlign w:val="center"/>
          </w:tcPr>
          <w:p w14:paraId="27D31097" w14:textId="77777777" w:rsidR="00880C85" w:rsidRPr="00274D0A" w:rsidRDefault="00880C85" w:rsidP="002C1D63">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i.desc</w:t>
            </w:r>
            <w:proofErr w:type="spellEnd"/>
            <w:r>
              <w:rPr>
                <w:sz w:val="22"/>
                <w:szCs w:val="22"/>
                <w:lang w:val="en-US"/>
              </w:rPr>
              <w:t>}}</w:t>
            </w:r>
          </w:p>
        </w:tc>
        <w:tc>
          <w:tcPr>
            <w:tcW w:w="1900" w:type="dxa"/>
            <w:vAlign w:val="center"/>
          </w:tcPr>
          <w:p w14:paraId="6730278D" w14:textId="77777777" w:rsidR="00880C85" w:rsidRPr="00274D0A" w:rsidRDefault="00880C85" w:rsidP="002C1D63">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i.ip</w:t>
            </w:r>
            <w:proofErr w:type="spellEnd"/>
            <w:r>
              <w:rPr>
                <w:sz w:val="22"/>
                <w:szCs w:val="22"/>
                <w:lang w:val="en-US"/>
              </w:rPr>
              <w:t>}}</w:t>
            </w:r>
          </w:p>
        </w:tc>
        <w:tc>
          <w:tcPr>
            <w:tcW w:w="1768" w:type="dxa"/>
          </w:tcPr>
          <w:p w14:paraId="3D6A3CFD" w14:textId="77777777" w:rsidR="00880C85" w:rsidRDefault="00880C85" w:rsidP="002C1D63">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i.port</w:t>
            </w:r>
            <w:proofErr w:type="spellEnd"/>
            <w:r>
              <w:rPr>
                <w:sz w:val="22"/>
                <w:szCs w:val="22"/>
                <w:lang w:val="en-US"/>
              </w:rPr>
              <w:t>}}</w:t>
            </w:r>
          </w:p>
        </w:tc>
        <w:tc>
          <w:tcPr>
            <w:tcW w:w="1768" w:type="dxa"/>
          </w:tcPr>
          <w:p w14:paraId="2FB29DE9" w14:textId="77777777" w:rsidR="00880C85" w:rsidRDefault="00880C85" w:rsidP="002C1D63">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i.result</w:t>
            </w:r>
            <w:proofErr w:type="spellEnd"/>
            <w:r>
              <w:rPr>
                <w:sz w:val="22"/>
                <w:szCs w:val="22"/>
                <w:lang w:val="en-US"/>
              </w:rPr>
              <w:t>}}</w:t>
            </w:r>
          </w:p>
        </w:tc>
      </w:tr>
      <w:tr w:rsidR="00880C85" w:rsidRPr="00274D0A" w14:paraId="75C6915B" w14:textId="77777777" w:rsidTr="002C1D63">
        <w:trPr>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vAlign w:val="center"/>
          </w:tcPr>
          <w:p w14:paraId="076457F7" w14:textId="77777777" w:rsidR="00880C85" w:rsidRPr="00274D0A" w:rsidRDefault="00880C85" w:rsidP="002C1D63">
            <w:pPr>
              <w:jc w:val="center"/>
              <w:rPr>
                <w:sz w:val="22"/>
                <w:szCs w:val="22"/>
                <w:lang w:val="en-US"/>
              </w:rPr>
            </w:pPr>
            <w:r w:rsidRPr="00DB4FB4">
              <w:rPr>
                <w:lang w:val="en-US"/>
              </w:rPr>
              <w:t xml:space="preserve">{%tr </w:t>
            </w:r>
            <w:proofErr w:type="spellStart"/>
            <w:r w:rsidRPr="00DB4FB4">
              <w:rPr>
                <w:lang w:val="en-US"/>
              </w:rPr>
              <w:t>endfor</w:t>
            </w:r>
            <w:proofErr w:type="spellEnd"/>
            <w:r w:rsidRPr="00DB4FB4">
              <w:rPr>
                <w:lang w:val="en-US"/>
              </w:rPr>
              <w:t xml:space="preserve"> %}</w:t>
            </w:r>
          </w:p>
        </w:tc>
        <w:tc>
          <w:tcPr>
            <w:tcW w:w="2337" w:type="dxa"/>
            <w:shd w:val="clear" w:color="auto" w:fill="auto"/>
            <w:vAlign w:val="center"/>
          </w:tcPr>
          <w:p w14:paraId="2F8F40D3"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00" w:type="dxa"/>
            <w:shd w:val="clear" w:color="auto" w:fill="auto"/>
            <w:vAlign w:val="center"/>
          </w:tcPr>
          <w:p w14:paraId="25B6AAEE"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6BC842DA"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7CB98F97" w14:textId="77777777" w:rsidR="00880C85" w:rsidRPr="00274D0A" w:rsidRDefault="00880C85" w:rsidP="002C1D6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r>
    </w:tbl>
    <w:p w14:paraId="6710756F" w14:textId="77777777" w:rsidR="00A546C5" w:rsidRPr="00274D0A" w:rsidRDefault="00A546C5" w:rsidP="00A546C5">
      <w:pPr>
        <w:rPr>
          <w:lang w:val="en-US"/>
        </w:rPr>
      </w:pPr>
    </w:p>
    <w:p w14:paraId="00271C6D" w14:textId="77777777" w:rsidR="00A546C5" w:rsidRPr="00C444BE" w:rsidRDefault="00A546C5" w:rsidP="00A546C5">
      <w:pPr>
        <w:pStyle w:val="Titre3"/>
      </w:pPr>
      <w:bookmarkStart w:id="104" w:name="_Toc97813852"/>
      <w:bookmarkStart w:id="105" w:name="_Hlk92723794"/>
      <w:r w:rsidRPr="00C444BE">
        <w:t xml:space="preserve">Tests </w:t>
      </w:r>
      <w:r>
        <w:t>URL</w:t>
      </w:r>
      <w:bookmarkEnd w:id="104"/>
    </w:p>
    <w:p w14:paraId="777A306D" w14:textId="77777777" w:rsidR="00A546C5" w:rsidRPr="00C444BE" w:rsidRDefault="00A546C5" w:rsidP="00A546C5">
      <w:pPr>
        <w:suppressLineNumbers w:val="0"/>
        <w:spacing w:before="0"/>
        <w:jc w:val="left"/>
      </w:pPr>
    </w:p>
    <w:tbl>
      <w:tblPr>
        <w:tblStyle w:val="TableauGrille4-Accentuation1"/>
        <w:tblW w:w="0" w:type="auto"/>
        <w:tblLook w:val="04A0" w:firstRow="1" w:lastRow="0" w:firstColumn="1" w:lastColumn="0" w:noHBand="0" w:noVBand="1"/>
      </w:tblPr>
      <w:tblGrid>
        <w:gridCol w:w="1908"/>
        <w:gridCol w:w="3849"/>
        <w:gridCol w:w="1917"/>
        <w:gridCol w:w="1917"/>
      </w:tblGrid>
      <w:tr w:rsidR="0022337D" w:rsidRPr="005B085F" w14:paraId="4602EAA6" w14:textId="77777777" w:rsidTr="0022337D">
        <w:trPr>
          <w:gridAfter w:val="1"/>
          <w:cnfStyle w:val="100000000000" w:firstRow="1" w:lastRow="0" w:firstColumn="0" w:lastColumn="0" w:oddVBand="0" w:evenVBand="0" w:oddHBand="0" w:evenHBand="0" w:firstRowFirstColumn="0" w:firstRowLastColumn="0" w:lastRowFirstColumn="0" w:lastRowLastColumn="0"/>
          <w:wAfter w:w="1917" w:type="dxa"/>
          <w:trHeight w:val="412"/>
        </w:trPr>
        <w:tc>
          <w:tcPr>
            <w:cnfStyle w:val="001000000000" w:firstRow="0" w:lastRow="0" w:firstColumn="1" w:lastColumn="0" w:oddVBand="0" w:evenVBand="0" w:oddHBand="0" w:evenHBand="0" w:firstRowFirstColumn="0" w:firstRowLastColumn="0" w:lastRowFirstColumn="0" w:lastRowLastColumn="0"/>
            <w:tcW w:w="7674" w:type="dxa"/>
            <w:gridSpan w:val="3"/>
            <w:shd w:val="clear" w:color="auto" w:fill="4C1B62" w:themeFill="accent1" w:themeFillShade="BF"/>
            <w:vAlign w:val="center"/>
          </w:tcPr>
          <w:p w14:paraId="00BBF717" w14:textId="77777777" w:rsidR="0022337D" w:rsidRPr="005B085F" w:rsidRDefault="0022337D" w:rsidP="0022337D">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url</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proofErr w:type="spellEnd"/>
            <w:r w:rsidRPr="002E529E">
              <w:rPr>
                <w:sz w:val="22"/>
                <w:szCs w:val="22"/>
                <w:lang w:val="en-US"/>
              </w:rPr>
              <w:t xml:space="preserve"> des tests</w:t>
            </w:r>
          </w:p>
        </w:tc>
      </w:tr>
      <w:tr w:rsidR="0022337D" w:rsidRPr="000F1D8B" w14:paraId="3AA9EE13" w14:textId="77777777" w:rsidTr="0022337D">
        <w:trPr>
          <w:gridAfter w:val="1"/>
          <w:cnfStyle w:val="000000100000" w:firstRow="0" w:lastRow="0" w:firstColumn="0" w:lastColumn="0" w:oddVBand="0" w:evenVBand="0" w:oddHBand="1" w:evenHBand="0" w:firstRowFirstColumn="0" w:firstRowLastColumn="0" w:lastRowFirstColumn="0" w:lastRowLastColumn="0"/>
          <w:wAfter w:w="1917" w:type="dxa"/>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4C1B62" w:themeFill="accent1" w:themeFillShade="BF"/>
            <w:vAlign w:val="center"/>
          </w:tcPr>
          <w:p w14:paraId="78F0AC1B" w14:textId="77777777" w:rsidR="0022337D" w:rsidRPr="00274D0A" w:rsidRDefault="0022337D" w:rsidP="0022337D">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url</w:t>
            </w:r>
            <w:proofErr w:type="spellEnd"/>
            <w:r w:rsidRPr="005B085F">
              <w:rPr>
                <w:color w:val="FFFFFF" w:themeColor="background1"/>
                <w:lang w:val="en-US"/>
              </w:rPr>
              <w:t xml:space="preserve"> %}</w:t>
            </w:r>
          </w:p>
        </w:tc>
        <w:tc>
          <w:tcPr>
            <w:tcW w:w="3849" w:type="dxa"/>
            <w:shd w:val="clear" w:color="auto" w:fill="4C1B62" w:themeFill="accent1" w:themeFillShade="BF"/>
            <w:vAlign w:val="center"/>
          </w:tcPr>
          <w:p w14:paraId="44079041" w14:textId="77777777" w:rsidR="0022337D" w:rsidRPr="000F1D8B" w:rsidRDefault="0022337D"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lang w:val="en-US"/>
              </w:rPr>
              <w:t>{{col}}</w:t>
            </w:r>
          </w:p>
        </w:tc>
        <w:tc>
          <w:tcPr>
            <w:tcW w:w="1917" w:type="dxa"/>
            <w:shd w:val="clear" w:color="auto" w:fill="4C1B62" w:themeFill="accent1" w:themeFillShade="BF"/>
            <w:vAlign w:val="center"/>
          </w:tcPr>
          <w:p w14:paraId="7135DE9C" w14:textId="77777777" w:rsidR="0022337D" w:rsidRPr="000F1D8B" w:rsidRDefault="0022337D"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22337D" w:rsidRPr="004621ED" w14:paraId="79D85058"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auto"/>
            <w:vAlign w:val="center"/>
          </w:tcPr>
          <w:p w14:paraId="241F1BDB" w14:textId="141971E1" w:rsidR="0022337D" w:rsidRPr="00C1310B" w:rsidRDefault="0022337D" w:rsidP="0022337D">
            <w:pPr>
              <w:jc w:val="center"/>
              <w:rPr>
                <w:sz w:val="22"/>
                <w:szCs w:val="22"/>
                <w:lang w:val="en-US"/>
              </w:rPr>
            </w:pPr>
            <w:r w:rsidRPr="00C1310B">
              <w:rPr>
                <w:sz w:val="22"/>
                <w:szCs w:val="22"/>
                <w:lang w:val="en-US"/>
              </w:rPr>
              <w:t xml:space="preserve">{%tr for </w:t>
            </w:r>
            <w:proofErr w:type="spellStart"/>
            <w:r w:rsidRPr="00C1310B">
              <w:rPr>
                <w:sz w:val="22"/>
                <w:szCs w:val="22"/>
                <w:lang w:val="en-US"/>
              </w:rPr>
              <w:t>url</w:t>
            </w:r>
            <w:proofErr w:type="spellEnd"/>
            <w:r w:rsidRPr="00C1310B">
              <w:rPr>
                <w:sz w:val="22"/>
                <w:szCs w:val="22"/>
                <w:lang w:val="en-US"/>
              </w:rPr>
              <w:t xml:space="preserve"> in </w:t>
            </w:r>
            <w:proofErr w:type="spellStart"/>
            <w:r w:rsidRPr="00C1310B">
              <w:rPr>
                <w:sz w:val="22"/>
                <w:szCs w:val="22"/>
                <w:lang w:val="en-US"/>
              </w:rPr>
              <w:t>ligne_url</w:t>
            </w:r>
            <w:r>
              <w:rPr>
                <w:sz w:val="22"/>
                <w:szCs w:val="22"/>
                <w:lang w:val="en-US"/>
              </w:rPr>
              <w:t>_pre</w:t>
            </w:r>
            <w:proofErr w:type="spellEnd"/>
            <w:r w:rsidRPr="00C1310B">
              <w:rPr>
                <w:sz w:val="22"/>
                <w:szCs w:val="22"/>
                <w:lang w:val="en-US"/>
              </w:rPr>
              <w:t xml:space="preserve"> %}</w:t>
            </w:r>
          </w:p>
        </w:tc>
        <w:tc>
          <w:tcPr>
            <w:tcW w:w="3849" w:type="dxa"/>
            <w:shd w:val="clear" w:color="auto" w:fill="auto"/>
            <w:vAlign w:val="center"/>
          </w:tcPr>
          <w:p w14:paraId="587C68F0"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17" w:type="dxa"/>
            <w:shd w:val="clear" w:color="auto" w:fill="auto"/>
            <w:vAlign w:val="center"/>
          </w:tcPr>
          <w:p w14:paraId="37D2AADC"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c>
          <w:tcPr>
            <w:tcW w:w="1917" w:type="dxa"/>
          </w:tcPr>
          <w:p w14:paraId="27F19470"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r>
      <w:tr w:rsidR="0022337D" w:rsidRPr="00416135" w14:paraId="4B61B1F9" w14:textId="77777777" w:rsidTr="0022337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7A8F40FE" w14:textId="77777777" w:rsidR="0022337D" w:rsidRPr="00C1310B" w:rsidRDefault="0022337D" w:rsidP="0022337D">
            <w:pPr>
              <w:jc w:val="center"/>
              <w:rPr>
                <w:sz w:val="22"/>
                <w:szCs w:val="22"/>
                <w:lang w:val="en-US"/>
              </w:rPr>
            </w:pPr>
            <w:r w:rsidRPr="00C1310B">
              <w:rPr>
                <w:sz w:val="22"/>
                <w:szCs w:val="22"/>
                <w:lang w:val="en-US"/>
              </w:rPr>
              <w:t>{{</w:t>
            </w:r>
            <w:proofErr w:type="spellStart"/>
            <w:r w:rsidRPr="00C1310B">
              <w:rPr>
                <w:sz w:val="22"/>
                <w:szCs w:val="22"/>
                <w:lang w:val="en-US"/>
              </w:rPr>
              <w:t>url.typeTest</w:t>
            </w:r>
            <w:proofErr w:type="spellEnd"/>
            <w:r w:rsidRPr="00C1310B">
              <w:rPr>
                <w:sz w:val="22"/>
                <w:szCs w:val="22"/>
                <w:lang w:val="en-US"/>
              </w:rPr>
              <w:t>}}</w:t>
            </w:r>
          </w:p>
        </w:tc>
        <w:tc>
          <w:tcPr>
            <w:tcW w:w="3849" w:type="dxa"/>
            <w:vAlign w:val="center"/>
          </w:tcPr>
          <w:p w14:paraId="64BD4862" w14:textId="77777777" w:rsidR="0022337D" w:rsidRPr="00C1310B"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1310B">
              <w:rPr>
                <w:sz w:val="22"/>
                <w:szCs w:val="22"/>
                <w:lang w:val="en-US"/>
              </w:rPr>
              <w:t>{{url.url}}</w:t>
            </w:r>
          </w:p>
        </w:tc>
        <w:tc>
          <w:tcPr>
            <w:tcW w:w="1917" w:type="dxa"/>
            <w:vAlign w:val="center"/>
          </w:tcPr>
          <w:p w14:paraId="4C8EB809" w14:textId="77777777" w:rsidR="0022337D" w:rsidRPr="00416135"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sidRPr="00416135">
              <w:rPr>
                <w:sz w:val="22"/>
                <w:szCs w:val="22"/>
                <w:lang w:val="en-US"/>
              </w:rPr>
              <w:t>url.port</w:t>
            </w:r>
            <w:proofErr w:type="spellEnd"/>
            <w:r w:rsidRPr="00416135">
              <w:rPr>
                <w:sz w:val="22"/>
                <w:szCs w:val="22"/>
                <w:lang w:val="en-US"/>
              </w:rPr>
              <w:t>}}</w:t>
            </w:r>
          </w:p>
        </w:tc>
        <w:tc>
          <w:tcPr>
            <w:tcW w:w="1917" w:type="dxa"/>
          </w:tcPr>
          <w:p w14:paraId="1A370258" w14:textId="77777777" w:rsidR="0022337D" w:rsidRPr="00416135"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sidRPr="00416135">
              <w:rPr>
                <w:sz w:val="22"/>
                <w:szCs w:val="22"/>
                <w:lang w:val="en-US"/>
              </w:rPr>
              <w:t>url.result</w:t>
            </w:r>
            <w:proofErr w:type="spellEnd"/>
            <w:r w:rsidRPr="00416135">
              <w:rPr>
                <w:sz w:val="22"/>
                <w:szCs w:val="22"/>
                <w:lang w:val="en-US"/>
              </w:rPr>
              <w:t>}}</w:t>
            </w:r>
          </w:p>
        </w:tc>
      </w:tr>
      <w:tr w:rsidR="0022337D" w:rsidRPr="00C1310B" w14:paraId="379075CD"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auto"/>
            <w:vAlign w:val="center"/>
          </w:tcPr>
          <w:p w14:paraId="7DF58CA6" w14:textId="77777777" w:rsidR="0022337D" w:rsidRPr="00C1310B" w:rsidRDefault="0022337D" w:rsidP="0022337D">
            <w:pPr>
              <w:jc w:val="center"/>
              <w:rPr>
                <w:sz w:val="22"/>
                <w:szCs w:val="22"/>
                <w:lang w:val="en-US"/>
              </w:rPr>
            </w:pPr>
            <w:r w:rsidRPr="00C1310B">
              <w:rPr>
                <w:sz w:val="22"/>
                <w:szCs w:val="22"/>
                <w:lang w:val="en-US"/>
              </w:rPr>
              <w:t xml:space="preserve">{%tr </w:t>
            </w:r>
            <w:proofErr w:type="spellStart"/>
            <w:r w:rsidRPr="00C1310B">
              <w:rPr>
                <w:sz w:val="22"/>
                <w:szCs w:val="22"/>
                <w:lang w:val="en-US"/>
              </w:rPr>
              <w:t>endfor</w:t>
            </w:r>
            <w:proofErr w:type="spellEnd"/>
            <w:r w:rsidRPr="00C1310B">
              <w:rPr>
                <w:sz w:val="22"/>
                <w:szCs w:val="22"/>
                <w:lang w:val="en-US"/>
              </w:rPr>
              <w:t xml:space="preserve"> %}</w:t>
            </w:r>
          </w:p>
        </w:tc>
        <w:tc>
          <w:tcPr>
            <w:tcW w:w="3849" w:type="dxa"/>
            <w:shd w:val="clear" w:color="auto" w:fill="auto"/>
            <w:vAlign w:val="center"/>
          </w:tcPr>
          <w:p w14:paraId="5021AB6C"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17" w:type="dxa"/>
            <w:shd w:val="clear" w:color="auto" w:fill="auto"/>
            <w:vAlign w:val="center"/>
          </w:tcPr>
          <w:p w14:paraId="36BA3676"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c>
          <w:tcPr>
            <w:tcW w:w="1917" w:type="dxa"/>
          </w:tcPr>
          <w:p w14:paraId="20C819BF"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r>
    </w:tbl>
    <w:p w14:paraId="7CAEA691" w14:textId="77777777" w:rsidR="00A546C5" w:rsidRPr="008D2B58" w:rsidRDefault="00A546C5" w:rsidP="00A546C5">
      <w:pPr>
        <w:suppressLineNumbers w:val="0"/>
        <w:spacing w:before="0"/>
        <w:jc w:val="left"/>
        <w:rPr>
          <w:lang w:val="en-US"/>
        </w:rPr>
      </w:pPr>
    </w:p>
    <w:p w14:paraId="53391192" w14:textId="77777777" w:rsidR="00A546C5" w:rsidRPr="00C444BE" w:rsidRDefault="00A546C5" w:rsidP="00A546C5">
      <w:pPr>
        <w:pStyle w:val="Titre3"/>
      </w:pPr>
      <w:bookmarkStart w:id="106" w:name="_Toc97813853"/>
      <w:r w:rsidRPr="00C444BE">
        <w:t>Tests applicatifs</w:t>
      </w:r>
      <w:bookmarkEnd w:id="106"/>
    </w:p>
    <w:p w14:paraId="4F63E27C" w14:textId="77777777" w:rsidR="00A546C5" w:rsidRPr="00C444BE" w:rsidRDefault="00A546C5" w:rsidP="00A546C5">
      <w:pPr>
        <w:suppressLineNumbers w:val="0"/>
        <w:spacing w:before="0"/>
        <w:jc w:val="left"/>
      </w:pPr>
    </w:p>
    <w:tbl>
      <w:tblPr>
        <w:tblStyle w:val="TableauGrille4-Accentuation1"/>
        <w:tblW w:w="0" w:type="auto"/>
        <w:tblLook w:val="04A0" w:firstRow="1" w:lastRow="0" w:firstColumn="1" w:lastColumn="0" w:noHBand="0" w:noVBand="1"/>
      </w:tblPr>
      <w:tblGrid>
        <w:gridCol w:w="1916"/>
        <w:gridCol w:w="3833"/>
        <w:gridCol w:w="1920"/>
        <w:gridCol w:w="1920"/>
      </w:tblGrid>
      <w:tr w:rsidR="004E67E3" w:rsidRPr="004621ED" w14:paraId="1FA5F723" w14:textId="7938CD14" w:rsidTr="0022337D">
        <w:trPr>
          <w:gridAfter w:val="1"/>
          <w:cnfStyle w:val="100000000000" w:firstRow="1" w:lastRow="0" w:firstColumn="0" w:lastColumn="0" w:oddVBand="0" w:evenVBand="0" w:oddHBand="0" w:evenHBand="0" w:firstRowFirstColumn="0" w:firstRowLastColumn="0" w:lastRowFirstColumn="0" w:lastRowLastColumn="0"/>
          <w:wAfter w:w="1920" w:type="dxa"/>
          <w:trHeight w:val="412"/>
        </w:trPr>
        <w:tc>
          <w:tcPr>
            <w:cnfStyle w:val="001000000000" w:firstRow="0" w:lastRow="0" w:firstColumn="1" w:lastColumn="0" w:oddVBand="0" w:evenVBand="0" w:oddHBand="0" w:evenHBand="0" w:firstRowFirstColumn="0" w:firstRowLastColumn="0" w:lastRowFirstColumn="0" w:lastRowLastColumn="0"/>
            <w:tcW w:w="7669" w:type="dxa"/>
            <w:gridSpan w:val="3"/>
            <w:shd w:val="clear" w:color="auto" w:fill="4C1B62" w:themeFill="accent1" w:themeFillShade="BF"/>
            <w:vAlign w:val="center"/>
          </w:tcPr>
          <w:p w14:paraId="0C6BD3B8" w14:textId="6DED0345" w:rsidR="004E67E3" w:rsidRPr="005B085F" w:rsidRDefault="004E67E3" w:rsidP="00274D0A">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app</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proofErr w:type="spellEnd"/>
            <w:r w:rsidRPr="002E529E">
              <w:rPr>
                <w:sz w:val="22"/>
                <w:szCs w:val="22"/>
                <w:lang w:val="en-US"/>
              </w:rPr>
              <w:t xml:space="preserve"> des tests</w:t>
            </w:r>
          </w:p>
        </w:tc>
      </w:tr>
      <w:tr w:rsidR="004E67E3" w:rsidRPr="00274D0A" w14:paraId="0EC7FF67" w14:textId="5D33A283" w:rsidTr="0022337D">
        <w:trPr>
          <w:gridAfter w:val="1"/>
          <w:cnfStyle w:val="000000100000" w:firstRow="0" w:lastRow="0" w:firstColumn="0" w:lastColumn="0" w:oddVBand="0" w:evenVBand="0" w:oddHBand="1" w:evenHBand="0" w:firstRowFirstColumn="0" w:firstRowLastColumn="0" w:lastRowFirstColumn="0" w:lastRowLastColumn="0"/>
          <w:wAfter w:w="1920" w:type="dxa"/>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4C1B62" w:themeFill="accent1" w:themeFillShade="BF"/>
            <w:vAlign w:val="center"/>
          </w:tcPr>
          <w:p w14:paraId="2D44FC66" w14:textId="6D8DC35C" w:rsidR="004E67E3" w:rsidRPr="00274D0A" w:rsidRDefault="004E67E3" w:rsidP="004E67E3">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app</w:t>
            </w:r>
            <w:proofErr w:type="spellEnd"/>
            <w:r w:rsidRPr="005B085F">
              <w:rPr>
                <w:color w:val="FFFFFF" w:themeColor="background1"/>
                <w:lang w:val="en-US"/>
              </w:rPr>
              <w:t xml:space="preserve"> %}</w:t>
            </w:r>
          </w:p>
        </w:tc>
        <w:tc>
          <w:tcPr>
            <w:tcW w:w="3833" w:type="dxa"/>
            <w:shd w:val="clear" w:color="auto" w:fill="4C1B62" w:themeFill="accent1" w:themeFillShade="BF"/>
            <w:vAlign w:val="center"/>
          </w:tcPr>
          <w:p w14:paraId="4A9391D2" w14:textId="4E6B69C6" w:rsidR="004E67E3" w:rsidRPr="000F1D8B" w:rsidRDefault="004E67E3" w:rsidP="004E67E3">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lang w:val="en-US"/>
              </w:rPr>
              <w:t>{{col}}</w:t>
            </w:r>
          </w:p>
        </w:tc>
        <w:tc>
          <w:tcPr>
            <w:tcW w:w="1920" w:type="dxa"/>
            <w:shd w:val="clear" w:color="auto" w:fill="4C1B62" w:themeFill="accent1" w:themeFillShade="BF"/>
            <w:vAlign w:val="center"/>
          </w:tcPr>
          <w:p w14:paraId="1A4E0B0B" w14:textId="005A4C0D" w:rsidR="004E67E3" w:rsidRPr="000F1D8B" w:rsidRDefault="004E67E3" w:rsidP="004E67E3">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4E67E3" w:rsidRPr="004621ED" w14:paraId="60F165D8" w14:textId="754FAC1A" w:rsidTr="0022337D">
        <w:trPr>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auto"/>
            <w:vAlign w:val="center"/>
          </w:tcPr>
          <w:p w14:paraId="2F56D250" w14:textId="17EAD56B" w:rsidR="004E67E3" w:rsidRPr="00274D0A" w:rsidRDefault="004E67E3" w:rsidP="004E67E3">
            <w:pPr>
              <w:jc w:val="center"/>
              <w:rPr>
                <w:lang w:val="en-US"/>
              </w:rPr>
            </w:pPr>
            <w:r w:rsidRPr="00C1310B">
              <w:rPr>
                <w:sz w:val="22"/>
                <w:szCs w:val="22"/>
                <w:lang w:val="en-US"/>
              </w:rPr>
              <w:t xml:space="preserve">{%tr for </w:t>
            </w:r>
            <w:r>
              <w:rPr>
                <w:sz w:val="22"/>
                <w:szCs w:val="22"/>
                <w:lang w:val="en-US"/>
              </w:rPr>
              <w:t>app</w:t>
            </w:r>
            <w:r w:rsidRPr="00C1310B">
              <w:rPr>
                <w:sz w:val="22"/>
                <w:szCs w:val="22"/>
                <w:lang w:val="en-US"/>
              </w:rPr>
              <w:t xml:space="preserve"> in </w:t>
            </w:r>
            <w:proofErr w:type="spellStart"/>
            <w:r w:rsidRPr="00C1310B">
              <w:rPr>
                <w:sz w:val="22"/>
                <w:szCs w:val="22"/>
                <w:lang w:val="en-US"/>
              </w:rPr>
              <w:t>ligne_</w:t>
            </w:r>
            <w:r>
              <w:rPr>
                <w:sz w:val="22"/>
                <w:szCs w:val="22"/>
                <w:lang w:val="en-US"/>
              </w:rPr>
              <w:t>app</w:t>
            </w:r>
            <w:r w:rsidR="0022337D">
              <w:rPr>
                <w:sz w:val="22"/>
                <w:szCs w:val="22"/>
                <w:lang w:val="en-US"/>
              </w:rPr>
              <w:t>_pre</w:t>
            </w:r>
            <w:proofErr w:type="spellEnd"/>
            <w:r w:rsidRPr="00C1310B">
              <w:rPr>
                <w:sz w:val="22"/>
                <w:szCs w:val="22"/>
                <w:lang w:val="en-US"/>
              </w:rPr>
              <w:t xml:space="preserve"> %}</w:t>
            </w:r>
          </w:p>
        </w:tc>
        <w:tc>
          <w:tcPr>
            <w:tcW w:w="3833" w:type="dxa"/>
            <w:shd w:val="clear" w:color="auto" w:fill="auto"/>
            <w:vAlign w:val="center"/>
          </w:tcPr>
          <w:p w14:paraId="30CF143D" w14:textId="77777777" w:rsidR="004E67E3" w:rsidRPr="00274D0A" w:rsidRDefault="004E67E3" w:rsidP="004E67E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20" w:type="dxa"/>
            <w:shd w:val="clear" w:color="auto" w:fill="auto"/>
            <w:vAlign w:val="center"/>
          </w:tcPr>
          <w:p w14:paraId="13484573" w14:textId="77777777" w:rsidR="004E67E3" w:rsidRPr="00274D0A" w:rsidRDefault="004E67E3" w:rsidP="004E67E3">
            <w:pPr>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1920" w:type="dxa"/>
          </w:tcPr>
          <w:p w14:paraId="0C8A470D" w14:textId="77777777" w:rsidR="004E67E3" w:rsidRPr="00274D0A" w:rsidRDefault="004E67E3" w:rsidP="004E67E3">
            <w:pPr>
              <w:jc w:val="center"/>
              <w:cnfStyle w:val="000000000000" w:firstRow="0" w:lastRow="0" w:firstColumn="0" w:lastColumn="0" w:oddVBand="0" w:evenVBand="0" w:oddHBand="0" w:evenHBand="0" w:firstRowFirstColumn="0" w:firstRowLastColumn="0" w:lastRowFirstColumn="0" w:lastRowLastColumn="0"/>
              <w:rPr>
                <w:b/>
                <w:bCs/>
                <w:lang w:val="en-US"/>
              </w:rPr>
            </w:pPr>
          </w:p>
        </w:tc>
      </w:tr>
      <w:tr w:rsidR="004E67E3" w:rsidRPr="00274D0A" w14:paraId="358279F2" w14:textId="2FD47CE3" w:rsidTr="0022337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6" w:type="dxa"/>
            <w:vAlign w:val="center"/>
          </w:tcPr>
          <w:p w14:paraId="380CA9DF" w14:textId="4D01B60A" w:rsidR="004E67E3" w:rsidRPr="00274D0A" w:rsidRDefault="004E67E3" w:rsidP="004E67E3">
            <w:pPr>
              <w:jc w:val="center"/>
              <w:rPr>
                <w:lang w:val="en-US"/>
              </w:rPr>
            </w:pPr>
            <w:r w:rsidRPr="00C1310B">
              <w:rPr>
                <w:sz w:val="22"/>
                <w:szCs w:val="22"/>
                <w:lang w:val="en-US"/>
              </w:rPr>
              <w:t>{{</w:t>
            </w:r>
            <w:proofErr w:type="spellStart"/>
            <w:r>
              <w:rPr>
                <w:sz w:val="22"/>
                <w:szCs w:val="22"/>
                <w:lang w:val="en-US"/>
              </w:rPr>
              <w:t>app</w:t>
            </w:r>
            <w:r w:rsidRPr="00C1310B">
              <w:rPr>
                <w:sz w:val="22"/>
                <w:szCs w:val="22"/>
                <w:lang w:val="en-US"/>
              </w:rPr>
              <w:t>.typeTest</w:t>
            </w:r>
            <w:proofErr w:type="spellEnd"/>
            <w:r w:rsidRPr="00C1310B">
              <w:rPr>
                <w:sz w:val="22"/>
                <w:szCs w:val="22"/>
                <w:lang w:val="en-US"/>
              </w:rPr>
              <w:t>}}</w:t>
            </w:r>
          </w:p>
        </w:tc>
        <w:tc>
          <w:tcPr>
            <w:tcW w:w="3833" w:type="dxa"/>
            <w:vAlign w:val="center"/>
          </w:tcPr>
          <w:p w14:paraId="58DD9120" w14:textId="2AFA5B9F" w:rsidR="004E67E3" w:rsidRPr="00274D0A" w:rsidRDefault="004E67E3" w:rsidP="004E67E3">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1310B">
              <w:rPr>
                <w:sz w:val="22"/>
                <w:szCs w:val="22"/>
                <w:lang w:val="en-US"/>
              </w:rPr>
              <w:t>{{</w:t>
            </w:r>
            <w:proofErr w:type="spellStart"/>
            <w:r>
              <w:rPr>
                <w:sz w:val="22"/>
                <w:szCs w:val="22"/>
                <w:lang w:val="en-US"/>
              </w:rPr>
              <w:t>app</w:t>
            </w:r>
            <w:r w:rsidRPr="00C1310B">
              <w:rPr>
                <w:sz w:val="22"/>
                <w:szCs w:val="22"/>
                <w:lang w:val="en-US"/>
              </w:rPr>
              <w:t>.</w:t>
            </w:r>
            <w:r>
              <w:rPr>
                <w:sz w:val="22"/>
                <w:szCs w:val="22"/>
                <w:lang w:val="en-US"/>
              </w:rPr>
              <w:t>ip</w:t>
            </w:r>
            <w:proofErr w:type="spellEnd"/>
            <w:r w:rsidRPr="00C1310B">
              <w:rPr>
                <w:sz w:val="22"/>
                <w:szCs w:val="22"/>
                <w:lang w:val="en-US"/>
              </w:rPr>
              <w:t>}}</w:t>
            </w:r>
          </w:p>
        </w:tc>
        <w:tc>
          <w:tcPr>
            <w:tcW w:w="1920" w:type="dxa"/>
            <w:vAlign w:val="center"/>
          </w:tcPr>
          <w:p w14:paraId="47154C8B" w14:textId="3E916E71" w:rsidR="004E67E3" w:rsidRPr="00274D0A" w:rsidRDefault="004E67E3" w:rsidP="004E67E3">
            <w:pPr>
              <w:jc w:val="center"/>
              <w:cnfStyle w:val="000000100000" w:firstRow="0" w:lastRow="0" w:firstColumn="0" w:lastColumn="0" w:oddVBand="0" w:evenVBand="0" w:oddHBand="1" w:evenHBand="0" w:firstRowFirstColumn="0" w:firstRowLastColumn="0" w:lastRowFirstColumn="0" w:lastRowLastColumn="0"/>
              <w:rPr>
                <w:b/>
                <w:bCs/>
                <w:lang w:val="en-US"/>
              </w:rPr>
            </w:pPr>
            <w:r w:rsidRPr="00416135">
              <w:rPr>
                <w:sz w:val="22"/>
                <w:szCs w:val="22"/>
                <w:lang w:val="en-US"/>
              </w:rPr>
              <w:t>{{</w:t>
            </w:r>
            <w:proofErr w:type="spellStart"/>
            <w:r>
              <w:rPr>
                <w:sz w:val="22"/>
                <w:szCs w:val="22"/>
                <w:lang w:val="en-US"/>
              </w:rPr>
              <w:t>app</w:t>
            </w:r>
            <w:r w:rsidRPr="00416135">
              <w:rPr>
                <w:sz w:val="22"/>
                <w:szCs w:val="22"/>
                <w:lang w:val="en-US"/>
              </w:rPr>
              <w:t>.port</w:t>
            </w:r>
            <w:proofErr w:type="spellEnd"/>
            <w:r w:rsidRPr="00416135">
              <w:rPr>
                <w:sz w:val="22"/>
                <w:szCs w:val="22"/>
                <w:lang w:val="en-US"/>
              </w:rPr>
              <w:t>}}</w:t>
            </w:r>
          </w:p>
        </w:tc>
        <w:tc>
          <w:tcPr>
            <w:tcW w:w="1920" w:type="dxa"/>
          </w:tcPr>
          <w:p w14:paraId="05C7EF07" w14:textId="25CC562A" w:rsidR="004E67E3" w:rsidRPr="00416135" w:rsidRDefault="004E67E3" w:rsidP="004E67E3">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Pr>
                <w:sz w:val="22"/>
                <w:szCs w:val="22"/>
                <w:lang w:val="en-US"/>
              </w:rPr>
              <w:t>app</w:t>
            </w:r>
            <w:r w:rsidRPr="00416135">
              <w:rPr>
                <w:sz w:val="22"/>
                <w:szCs w:val="22"/>
                <w:lang w:val="en-US"/>
              </w:rPr>
              <w:t>.result</w:t>
            </w:r>
            <w:proofErr w:type="spellEnd"/>
            <w:r w:rsidRPr="00416135">
              <w:rPr>
                <w:sz w:val="22"/>
                <w:szCs w:val="22"/>
                <w:lang w:val="en-US"/>
              </w:rPr>
              <w:t>}}</w:t>
            </w:r>
          </w:p>
        </w:tc>
      </w:tr>
      <w:tr w:rsidR="004E67E3" w:rsidRPr="00274D0A" w14:paraId="1DE54B7D" w14:textId="62299BDC" w:rsidTr="0022337D">
        <w:trPr>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auto"/>
            <w:vAlign w:val="center"/>
          </w:tcPr>
          <w:p w14:paraId="63CC4D3E" w14:textId="3024FF46" w:rsidR="004E67E3" w:rsidRPr="00274D0A" w:rsidRDefault="004E67E3" w:rsidP="004E67E3">
            <w:pPr>
              <w:jc w:val="center"/>
              <w:rPr>
                <w:lang w:val="en-US"/>
              </w:rPr>
            </w:pPr>
            <w:r w:rsidRPr="00C1310B">
              <w:rPr>
                <w:sz w:val="22"/>
                <w:szCs w:val="22"/>
                <w:lang w:val="en-US"/>
              </w:rPr>
              <w:t xml:space="preserve">{%tr </w:t>
            </w:r>
            <w:proofErr w:type="spellStart"/>
            <w:r w:rsidRPr="00C1310B">
              <w:rPr>
                <w:sz w:val="22"/>
                <w:szCs w:val="22"/>
                <w:lang w:val="en-US"/>
              </w:rPr>
              <w:t>endfor</w:t>
            </w:r>
            <w:proofErr w:type="spellEnd"/>
            <w:r w:rsidRPr="00C1310B">
              <w:rPr>
                <w:sz w:val="22"/>
                <w:szCs w:val="22"/>
                <w:lang w:val="en-US"/>
              </w:rPr>
              <w:t xml:space="preserve"> %}</w:t>
            </w:r>
          </w:p>
        </w:tc>
        <w:tc>
          <w:tcPr>
            <w:tcW w:w="3833" w:type="dxa"/>
            <w:shd w:val="clear" w:color="auto" w:fill="auto"/>
            <w:vAlign w:val="center"/>
          </w:tcPr>
          <w:p w14:paraId="2FBC1F3D" w14:textId="77777777" w:rsidR="004E67E3" w:rsidRPr="00274D0A" w:rsidRDefault="004E67E3" w:rsidP="004E67E3">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20" w:type="dxa"/>
            <w:shd w:val="clear" w:color="auto" w:fill="auto"/>
            <w:vAlign w:val="center"/>
          </w:tcPr>
          <w:p w14:paraId="5F072739" w14:textId="77777777" w:rsidR="004E67E3" w:rsidRPr="00274D0A" w:rsidRDefault="004E67E3" w:rsidP="004E67E3">
            <w:pPr>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1920" w:type="dxa"/>
          </w:tcPr>
          <w:p w14:paraId="714D293A" w14:textId="77777777" w:rsidR="004E67E3" w:rsidRPr="00274D0A" w:rsidRDefault="004E67E3" w:rsidP="004E67E3">
            <w:pPr>
              <w:jc w:val="center"/>
              <w:cnfStyle w:val="000000000000" w:firstRow="0" w:lastRow="0" w:firstColumn="0" w:lastColumn="0" w:oddVBand="0" w:evenVBand="0" w:oddHBand="0" w:evenHBand="0" w:firstRowFirstColumn="0" w:firstRowLastColumn="0" w:lastRowFirstColumn="0" w:lastRowLastColumn="0"/>
              <w:rPr>
                <w:b/>
                <w:bCs/>
                <w:lang w:val="en-US"/>
              </w:rPr>
            </w:pPr>
          </w:p>
        </w:tc>
      </w:tr>
    </w:tbl>
    <w:p w14:paraId="2D7147B3" w14:textId="77777777" w:rsidR="00A546C5" w:rsidRDefault="00A546C5" w:rsidP="00A546C5">
      <w:pPr>
        <w:suppressLineNumbers w:val="0"/>
        <w:spacing w:before="0"/>
        <w:jc w:val="left"/>
        <w:rPr>
          <w:lang w:val="en-US"/>
        </w:rPr>
      </w:pPr>
    </w:p>
    <w:p w14:paraId="6DD86296" w14:textId="77777777" w:rsidR="00A546C5" w:rsidRDefault="00A546C5" w:rsidP="00A546C5">
      <w:r w:rsidRPr="0085755B">
        <w:t>Validation de la ToIP s</w:t>
      </w:r>
      <w:r>
        <w:t>ur site :</w:t>
      </w:r>
    </w:p>
    <w:p w14:paraId="214AF60D" w14:textId="77777777" w:rsidR="00A546C5" w:rsidRDefault="00A546C5" w:rsidP="00A546C5"/>
    <w:tbl>
      <w:tblPr>
        <w:tblStyle w:val="TableauGrille4-Accentuation1"/>
        <w:tblW w:w="9634" w:type="dxa"/>
        <w:tblLook w:val="04A0" w:firstRow="1" w:lastRow="0" w:firstColumn="1" w:lastColumn="0" w:noHBand="0" w:noVBand="1"/>
      </w:tblPr>
      <w:tblGrid>
        <w:gridCol w:w="1918"/>
        <w:gridCol w:w="5699"/>
        <w:gridCol w:w="1979"/>
        <w:gridCol w:w="38"/>
      </w:tblGrid>
      <w:tr w:rsidR="00A546C5" w:rsidRPr="000F1D8B" w14:paraId="12D45C82" w14:textId="77777777" w:rsidTr="00CE3EC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53CE1761" w14:textId="77777777" w:rsidR="00A546C5" w:rsidRPr="000F1D8B" w:rsidRDefault="00A546C5" w:rsidP="00CE3EC5">
            <w:pPr>
              <w:jc w:val="center"/>
              <w:rPr>
                <w:sz w:val="22"/>
                <w:szCs w:val="22"/>
              </w:rPr>
            </w:pPr>
            <w:r w:rsidRPr="000F1D8B">
              <w:rPr>
                <w:sz w:val="22"/>
                <w:szCs w:val="22"/>
              </w:rPr>
              <w:t>Type de test</w:t>
            </w:r>
          </w:p>
        </w:tc>
        <w:tc>
          <w:tcPr>
            <w:tcW w:w="5699" w:type="dxa"/>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2463C918" w14:textId="77777777" w:rsidR="00A546C5" w:rsidRPr="000F1D8B" w:rsidRDefault="00A546C5"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Description</w:t>
            </w:r>
          </w:p>
        </w:tc>
        <w:tc>
          <w:tcPr>
            <w:tcW w:w="2017" w:type="dxa"/>
            <w:gridSpan w:val="2"/>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232663EE" w14:textId="77777777" w:rsidR="00A546C5" w:rsidRPr="000F1D8B" w:rsidRDefault="00A546C5"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Résultat (OK/NOK)</w:t>
            </w:r>
          </w:p>
        </w:tc>
      </w:tr>
      <w:tr w:rsidR="00A546C5" w14:paraId="2154EEB9" w14:textId="77777777" w:rsidTr="00CE3EC5">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77ED9FCB" w14:textId="77777777" w:rsidR="00A546C5" w:rsidRDefault="00A546C5" w:rsidP="00CE3EC5">
            <w:r>
              <w:t>Manuel</w:t>
            </w:r>
          </w:p>
        </w:tc>
        <w:tc>
          <w:tcPr>
            <w:tcW w:w="5699" w:type="dxa"/>
          </w:tcPr>
          <w:p w14:paraId="72183444" w14:textId="77777777" w:rsidR="00A546C5" w:rsidRDefault="00A546C5" w:rsidP="00CE3EC5">
            <w:pPr>
              <w:cnfStyle w:val="000000100000" w:firstRow="0" w:lastRow="0" w:firstColumn="0" w:lastColumn="0" w:oddVBand="0" w:evenVBand="0" w:oddHBand="1" w:evenHBand="0" w:firstRowFirstColumn="0" w:firstRowLastColumn="0" w:lastRowFirstColumn="0" w:lastRowLastColumn="0"/>
            </w:pPr>
            <w:r>
              <w:t>Test d’appel ToIP vers autre site distant.</w:t>
            </w:r>
          </w:p>
        </w:tc>
        <w:tc>
          <w:tcPr>
            <w:tcW w:w="1979" w:type="dxa"/>
          </w:tcPr>
          <w:p w14:paraId="259A08EB" w14:textId="5FE01862" w:rsidR="00A546C5"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A546C5" w:rsidRPr="00851ED3" w14:paraId="38C2B620" w14:textId="77777777" w:rsidTr="00CE3EC5">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5256F065" w14:textId="77777777" w:rsidR="00A546C5" w:rsidRDefault="00A546C5" w:rsidP="00CE3EC5">
            <w:r>
              <w:t>Manuel</w:t>
            </w:r>
          </w:p>
        </w:tc>
        <w:tc>
          <w:tcPr>
            <w:tcW w:w="5699" w:type="dxa"/>
          </w:tcPr>
          <w:p w14:paraId="6C512D94" w14:textId="77777777" w:rsidR="00A546C5" w:rsidRPr="00851ED3" w:rsidRDefault="00A546C5" w:rsidP="00CE3EC5">
            <w:pPr>
              <w:cnfStyle w:val="000000000000" w:firstRow="0" w:lastRow="0" w:firstColumn="0" w:lastColumn="0" w:oddVBand="0" w:evenVBand="0" w:oddHBand="0" w:evenHBand="0" w:firstRowFirstColumn="0" w:firstRowLastColumn="0" w:lastRowFirstColumn="0" w:lastRowLastColumn="0"/>
            </w:pPr>
            <w:r w:rsidRPr="00851ED3">
              <w:t>Test d’appel ToIP en inte</w:t>
            </w:r>
            <w:r>
              <w:t>rne.</w:t>
            </w:r>
          </w:p>
        </w:tc>
        <w:tc>
          <w:tcPr>
            <w:tcW w:w="1979" w:type="dxa"/>
          </w:tcPr>
          <w:p w14:paraId="014E6D46" w14:textId="2ACC017A" w:rsidR="00A546C5" w:rsidRPr="00851ED3"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bl>
    <w:p w14:paraId="1E4A6009" w14:textId="77777777" w:rsidR="00A546C5" w:rsidRDefault="00A546C5" w:rsidP="00A546C5"/>
    <w:p w14:paraId="26530C71" w14:textId="77777777" w:rsidR="00A546C5" w:rsidRDefault="00A546C5" w:rsidP="00A546C5">
      <w:r>
        <w:t>Validation utilisateurs :</w:t>
      </w:r>
    </w:p>
    <w:p w14:paraId="5B11165A" w14:textId="77777777" w:rsidR="00A546C5" w:rsidRDefault="00A546C5" w:rsidP="00A546C5"/>
    <w:tbl>
      <w:tblPr>
        <w:tblStyle w:val="TableauGrille4-Accentuation1"/>
        <w:tblW w:w="9634" w:type="dxa"/>
        <w:tblLook w:val="04A0" w:firstRow="1" w:lastRow="0" w:firstColumn="1" w:lastColumn="0" w:noHBand="0" w:noVBand="1"/>
      </w:tblPr>
      <w:tblGrid>
        <w:gridCol w:w="1918"/>
        <w:gridCol w:w="5699"/>
        <w:gridCol w:w="1979"/>
        <w:gridCol w:w="38"/>
      </w:tblGrid>
      <w:tr w:rsidR="00A546C5" w:rsidRPr="000F1D8B" w14:paraId="47C7F341" w14:textId="77777777" w:rsidTr="008D14E8">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8" w:type="dxa"/>
            <w:shd w:val="clear" w:color="auto" w:fill="4C1B62" w:themeFill="accent1" w:themeFillShade="BF"/>
            <w:vAlign w:val="center"/>
          </w:tcPr>
          <w:p w14:paraId="39936997" w14:textId="77777777" w:rsidR="00A546C5" w:rsidRPr="000F1D8B" w:rsidRDefault="00A546C5" w:rsidP="00CE3EC5">
            <w:pPr>
              <w:jc w:val="center"/>
              <w:rPr>
                <w:sz w:val="22"/>
                <w:szCs w:val="22"/>
              </w:rPr>
            </w:pPr>
            <w:r w:rsidRPr="000F1D8B">
              <w:rPr>
                <w:sz w:val="22"/>
                <w:szCs w:val="22"/>
              </w:rPr>
              <w:lastRenderedPageBreak/>
              <w:t>Type de test</w:t>
            </w:r>
          </w:p>
        </w:tc>
        <w:tc>
          <w:tcPr>
            <w:tcW w:w="5699" w:type="dxa"/>
            <w:shd w:val="clear" w:color="auto" w:fill="4C1B62" w:themeFill="accent1" w:themeFillShade="BF"/>
            <w:vAlign w:val="center"/>
          </w:tcPr>
          <w:p w14:paraId="67469919" w14:textId="77777777" w:rsidR="00A546C5" w:rsidRPr="000F1D8B" w:rsidRDefault="00A546C5"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Description</w:t>
            </w:r>
          </w:p>
        </w:tc>
        <w:tc>
          <w:tcPr>
            <w:tcW w:w="2017" w:type="dxa"/>
            <w:gridSpan w:val="2"/>
            <w:shd w:val="clear" w:color="auto" w:fill="4C1B62" w:themeFill="accent1" w:themeFillShade="BF"/>
            <w:vAlign w:val="center"/>
          </w:tcPr>
          <w:p w14:paraId="1A6C4CB8" w14:textId="77777777" w:rsidR="00A546C5" w:rsidRPr="000F1D8B" w:rsidRDefault="00A546C5"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Résultat (OK/NOK)</w:t>
            </w:r>
          </w:p>
        </w:tc>
      </w:tr>
      <w:tr w:rsidR="008D14E8" w14:paraId="23D1330A" w14:textId="77777777" w:rsidTr="008D14E8">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5CCBD83B" w14:textId="77777777" w:rsidR="008D14E8" w:rsidRDefault="008D14E8" w:rsidP="008D14E8">
            <w:r>
              <w:t>Manuel</w:t>
            </w:r>
          </w:p>
        </w:tc>
        <w:tc>
          <w:tcPr>
            <w:tcW w:w="5699" w:type="dxa"/>
          </w:tcPr>
          <w:p w14:paraId="1333448D" w14:textId="77777777" w:rsidR="008D14E8" w:rsidRDefault="008D14E8" w:rsidP="008D14E8">
            <w:pPr>
              <w:cnfStyle w:val="000000100000" w:firstRow="0" w:lastRow="0" w:firstColumn="0" w:lastColumn="0" w:oddVBand="0" w:evenVBand="0" w:oddHBand="1" w:evenHBand="0" w:firstRowFirstColumn="0" w:firstRowLastColumn="0" w:lastRowFirstColumn="0" w:lastRowLastColumn="0"/>
            </w:pPr>
            <w:r>
              <w:t>Utilisation de l’outil Intranet.</w:t>
            </w:r>
          </w:p>
        </w:tc>
        <w:tc>
          <w:tcPr>
            <w:tcW w:w="1979" w:type="dxa"/>
          </w:tcPr>
          <w:p w14:paraId="30D98507" w14:textId="269AE1B2" w:rsidR="008D14E8"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8D14E8" w:rsidRPr="00851ED3" w14:paraId="583A284E" w14:textId="77777777" w:rsidTr="008D14E8">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2B9FC3C7" w14:textId="77777777" w:rsidR="008D14E8" w:rsidRDefault="008D14E8" w:rsidP="008D14E8">
            <w:r>
              <w:t>Manuel</w:t>
            </w:r>
          </w:p>
        </w:tc>
        <w:tc>
          <w:tcPr>
            <w:tcW w:w="5699" w:type="dxa"/>
          </w:tcPr>
          <w:p w14:paraId="2B26652A" w14:textId="77777777" w:rsidR="008D14E8" w:rsidRPr="00851ED3" w:rsidRDefault="008D14E8" w:rsidP="008D14E8">
            <w:pPr>
              <w:cnfStyle w:val="000000000000" w:firstRow="0" w:lastRow="0" w:firstColumn="0" w:lastColumn="0" w:oddVBand="0" w:evenVBand="0" w:oddHBand="0" w:evenHBand="0" w:firstRowFirstColumn="0" w:firstRowLastColumn="0" w:lastRowFirstColumn="0" w:lastRowLastColumn="0"/>
            </w:pPr>
            <w:r>
              <w:t>Utilisation de la messagerie.</w:t>
            </w:r>
          </w:p>
        </w:tc>
        <w:tc>
          <w:tcPr>
            <w:tcW w:w="1979" w:type="dxa"/>
          </w:tcPr>
          <w:p w14:paraId="7B03B4C0" w14:textId="1ED1242F" w:rsidR="008D14E8" w:rsidRPr="00851ED3"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r w:rsidR="008D14E8" w:rsidRPr="00851ED3" w14:paraId="18AB88FD" w14:textId="77777777" w:rsidTr="008D14E8">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4A290A3B" w14:textId="77777777" w:rsidR="008D14E8" w:rsidRDefault="008D14E8" w:rsidP="008D14E8">
            <w:r>
              <w:t>Manuel</w:t>
            </w:r>
          </w:p>
        </w:tc>
        <w:tc>
          <w:tcPr>
            <w:tcW w:w="5699" w:type="dxa"/>
          </w:tcPr>
          <w:p w14:paraId="237A67BB" w14:textId="77777777" w:rsidR="008D14E8" w:rsidRDefault="008D14E8" w:rsidP="008D14E8">
            <w:pPr>
              <w:cnfStyle w:val="000000100000" w:firstRow="0" w:lastRow="0" w:firstColumn="0" w:lastColumn="0" w:oddVBand="0" w:evenVBand="0" w:oddHBand="1" w:evenHBand="0" w:firstRowFirstColumn="0" w:firstRowLastColumn="0" w:lastRowFirstColumn="0" w:lastRowLastColumn="0"/>
            </w:pPr>
            <w:r>
              <w:t>Accès aux lecteurs partagés (serveurs de fichiers)</w:t>
            </w:r>
          </w:p>
        </w:tc>
        <w:tc>
          <w:tcPr>
            <w:tcW w:w="1979" w:type="dxa"/>
          </w:tcPr>
          <w:p w14:paraId="29EA32CC" w14:textId="5865F398" w:rsidR="008D14E8" w:rsidRPr="00851ED3"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8D14E8" w:rsidRPr="00851ED3" w14:paraId="52ECF453" w14:textId="77777777" w:rsidTr="008D14E8">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07B31354" w14:textId="77777777" w:rsidR="008D14E8" w:rsidRDefault="008D14E8" w:rsidP="008D14E8">
            <w:r>
              <w:t>Wifi Public</w:t>
            </w:r>
          </w:p>
        </w:tc>
        <w:tc>
          <w:tcPr>
            <w:tcW w:w="5699" w:type="dxa"/>
          </w:tcPr>
          <w:p w14:paraId="7BF92094" w14:textId="77777777" w:rsidR="008D14E8" w:rsidRDefault="008D14E8" w:rsidP="008D14E8">
            <w:pPr>
              <w:cnfStyle w:val="000000000000" w:firstRow="0" w:lastRow="0" w:firstColumn="0" w:lastColumn="0" w:oddVBand="0" w:evenVBand="0" w:oddHBand="0" w:evenHBand="0" w:firstRowFirstColumn="0" w:firstRowLastColumn="0" w:lastRowFirstColumn="0" w:lastRowLastColumn="0"/>
            </w:pPr>
            <w:r>
              <w:t>Validation accès wifi Public (Portail et Navigation)</w:t>
            </w:r>
          </w:p>
        </w:tc>
        <w:tc>
          <w:tcPr>
            <w:tcW w:w="1979" w:type="dxa"/>
          </w:tcPr>
          <w:p w14:paraId="1F63CE45" w14:textId="5A3EE3DC" w:rsidR="008D14E8" w:rsidRPr="00851ED3"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bl>
    <w:p w14:paraId="26D59EBC" w14:textId="77777777" w:rsidR="00B1637A" w:rsidRDefault="00B1637A" w:rsidP="00175101"/>
    <w:p w14:paraId="2387600C" w14:textId="77777777" w:rsidR="00B1637A" w:rsidRDefault="00B1637A">
      <w:pPr>
        <w:suppressLineNumbers w:val="0"/>
        <w:spacing w:before="0"/>
        <w:jc w:val="left"/>
        <w:rPr>
          <w:color w:val="662483" w:themeColor="accent1"/>
          <w:sz w:val="28"/>
          <w:szCs w:val="28"/>
        </w:rPr>
      </w:pPr>
      <w:r>
        <w:br w:type="page"/>
      </w:r>
    </w:p>
    <w:p w14:paraId="2089DF23" w14:textId="6C3760BF" w:rsidR="002B2438" w:rsidRPr="00992B07" w:rsidRDefault="002B2438" w:rsidP="00D9692B">
      <w:pPr>
        <w:pStyle w:val="Titre2"/>
        <w:numPr>
          <w:ilvl w:val="1"/>
          <w:numId w:val="18"/>
        </w:numPr>
      </w:pPr>
      <w:bookmarkStart w:id="107" w:name="_Toc97813854"/>
      <w:r>
        <w:lastRenderedPageBreak/>
        <w:t>Tests post-migration</w:t>
      </w:r>
      <w:bookmarkEnd w:id="105"/>
      <w:bookmarkEnd w:id="107"/>
    </w:p>
    <w:p w14:paraId="41540A50" w14:textId="3F5E0EFF" w:rsidR="00CA6FA9" w:rsidRDefault="008C3EAD" w:rsidP="001861DA">
      <w:pPr>
        <w:pStyle w:val="Titre3"/>
      </w:pPr>
      <w:bookmarkStart w:id="108" w:name="_Toc97813855"/>
      <w:r>
        <w:t>Cluster HA</w:t>
      </w:r>
      <w:bookmarkEnd w:id="108"/>
    </w:p>
    <w:p w14:paraId="0F83EF3A" w14:textId="77777777" w:rsidR="00051ACA" w:rsidRPr="00051ACA" w:rsidRDefault="00051ACA" w:rsidP="00051ACA"/>
    <w:tbl>
      <w:tblPr>
        <w:tblStyle w:val="TableauGrille4-Accentuation1"/>
        <w:tblW w:w="0" w:type="auto"/>
        <w:tblLook w:val="04A0" w:firstRow="1" w:lastRow="0" w:firstColumn="1" w:lastColumn="0" w:noHBand="0" w:noVBand="1"/>
      </w:tblPr>
      <w:tblGrid>
        <w:gridCol w:w="1413"/>
        <w:gridCol w:w="4088"/>
        <w:gridCol w:w="2259"/>
        <w:gridCol w:w="1829"/>
        <w:gridCol w:w="38"/>
      </w:tblGrid>
      <w:tr w:rsidR="001861DA" w:rsidRPr="000F1D8B" w14:paraId="71F2D3E5" w14:textId="77777777" w:rsidTr="0091701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627" w:type="dxa"/>
            <w:gridSpan w:val="5"/>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059CF86B" w14:textId="13E6A5C6" w:rsidR="001861DA" w:rsidRPr="000F1D8B" w:rsidRDefault="003044C7" w:rsidP="0091701E">
            <w:pPr>
              <w:jc w:val="center"/>
              <w:rPr>
                <w:sz w:val="22"/>
                <w:szCs w:val="22"/>
              </w:rPr>
            </w:pPr>
            <w:r w:rsidRPr="009260CD">
              <w:t>FW_MAI_R2_PA3220</w:t>
            </w:r>
            <w:r>
              <w:t xml:space="preserve">-1 </w:t>
            </w:r>
            <w:r w:rsidR="00044C2C">
              <w:rPr>
                <w:sz w:val="22"/>
                <w:szCs w:val="22"/>
              </w:rPr>
              <w:t xml:space="preserve">- </w:t>
            </w:r>
            <w:r w:rsidR="001861DA" w:rsidRPr="000F1D8B">
              <w:rPr>
                <w:sz w:val="22"/>
                <w:szCs w:val="22"/>
              </w:rPr>
              <w:t>Détail des test</w:t>
            </w:r>
            <w:r w:rsidR="001861DA">
              <w:rPr>
                <w:sz w:val="22"/>
                <w:szCs w:val="22"/>
              </w:rPr>
              <w:t>s</w:t>
            </w:r>
          </w:p>
        </w:tc>
      </w:tr>
      <w:tr w:rsidR="001861DA" w:rsidRPr="000F1D8B" w14:paraId="6A3455F5" w14:textId="77777777" w:rsidTr="005E2F0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413" w:type="dxa"/>
            <w:shd w:val="clear" w:color="auto" w:fill="4C1B62" w:themeFill="accent1" w:themeFillShade="BF"/>
            <w:vAlign w:val="center"/>
          </w:tcPr>
          <w:p w14:paraId="0BB7ECC9" w14:textId="77777777" w:rsidR="001861DA" w:rsidRPr="000F1D8B" w:rsidRDefault="001861DA" w:rsidP="0091701E">
            <w:pPr>
              <w:jc w:val="center"/>
              <w:rPr>
                <w:color w:val="FFFFFF" w:themeColor="background1"/>
                <w:sz w:val="22"/>
                <w:szCs w:val="22"/>
              </w:rPr>
            </w:pPr>
            <w:r w:rsidRPr="000F1D8B">
              <w:rPr>
                <w:color w:val="FFFFFF" w:themeColor="background1"/>
                <w:sz w:val="22"/>
                <w:szCs w:val="22"/>
              </w:rPr>
              <w:t>Type de test</w:t>
            </w:r>
          </w:p>
        </w:tc>
        <w:tc>
          <w:tcPr>
            <w:tcW w:w="4088" w:type="dxa"/>
            <w:shd w:val="clear" w:color="auto" w:fill="4C1B62" w:themeFill="accent1" w:themeFillShade="BF"/>
            <w:vAlign w:val="center"/>
          </w:tcPr>
          <w:p w14:paraId="2A038069" w14:textId="53E3E0B2" w:rsidR="001861DA" w:rsidRPr="000F1D8B" w:rsidRDefault="00FA47E2" w:rsidP="0091701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rPr>
              <w:t>Description</w:t>
            </w:r>
          </w:p>
        </w:tc>
        <w:tc>
          <w:tcPr>
            <w:tcW w:w="2259" w:type="dxa"/>
            <w:shd w:val="clear" w:color="auto" w:fill="4C1B62" w:themeFill="accent1" w:themeFillShade="BF"/>
            <w:vAlign w:val="center"/>
          </w:tcPr>
          <w:p w14:paraId="6362081F" w14:textId="0429E768" w:rsidR="001861DA" w:rsidRPr="000F1D8B" w:rsidRDefault="00FA47E2" w:rsidP="0091701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rPr>
              <w:t>Résultat attendu</w:t>
            </w:r>
          </w:p>
        </w:tc>
        <w:tc>
          <w:tcPr>
            <w:tcW w:w="1867" w:type="dxa"/>
            <w:gridSpan w:val="2"/>
            <w:shd w:val="clear" w:color="auto" w:fill="4C1B62" w:themeFill="accent1" w:themeFillShade="BF"/>
            <w:vAlign w:val="center"/>
          </w:tcPr>
          <w:p w14:paraId="42DE6E25" w14:textId="77777777" w:rsidR="001861DA" w:rsidRPr="000F1D8B" w:rsidRDefault="001861DA" w:rsidP="0091701E">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0F1D8B">
              <w:rPr>
                <w:color w:val="FFFFFF" w:themeColor="background1"/>
                <w:sz w:val="22"/>
                <w:szCs w:val="22"/>
              </w:rPr>
              <w:t>Résultat (OK/NOK)</w:t>
            </w:r>
          </w:p>
        </w:tc>
      </w:tr>
      <w:tr w:rsidR="008D14E8" w14:paraId="4869F7CA" w14:textId="77777777" w:rsidTr="005E2F05">
        <w:trPr>
          <w:gridAfter w:val="1"/>
          <w:wAfter w:w="38" w:type="dxa"/>
        </w:trPr>
        <w:tc>
          <w:tcPr>
            <w:cnfStyle w:val="001000000000" w:firstRow="0" w:lastRow="0" w:firstColumn="1" w:lastColumn="0" w:oddVBand="0" w:evenVBand="0" w:oddHBand="0" w:evenHBand="0" w:firstRowFirstColumn="0" w:firstRowLastColumn="0" w:lastRowFirstColumn="0" w:lastRowLastColumn="0"/>
            <w:tcW w:w="1413" w:type="dxa"/>
          </w:tcPr>
          <w:p w14:paraId="2A6535C7" w14:textId="29262BDA" w:rsidR="008D14E8" w:rsidRDefault="008D14E8" w:rsidP="008D14E8">
            <w:r>
              <w:t>Visuel</w:t>
            </w:r>
          </w:p>
        </w:tc>
        <w:tc>
          <w:tcPr>
            <w:tcW w:w="4088" w:type="dxa"/>
          </w:tcPr>
          <w:p w14:paraId="0A50C1BF" w14:textId="77777777" w:rsidR="008D14E8" w:rsidRDefault="008D14E8" w:rsidP="008D14E8">
            <w:pPr>
              <w:jc w:val="left"/>
              <w:cnfStyle w:val="000000000000" w:firstRow="0" w:lastRow="0" w:firstColumn="0" w:lastColumn="0" w:oddVBand="0" w:evenVBand="0" w:oddHBand="0" w:evenHBand="0" w:firstRowFirstColumn="0" w:firstRowLastColumn="0" w:lastRowFirstColumn="0" w:lastRowLastColumn="0"/>
            </w:pPr>
            <w:r>
              <w:t xml:space="preserve">Etat du HA dans le </w:t>
            </w:r>
            <w:proofErr w:type="spellStart"/>
            <w:r>
              <w:t>dashboard</w:t>
            </w:r>
            <w:proofErr w:type="spellEnd"/>
            <w:r>
              <w:t xml:space="preserve"> web</w:t>
            </w:r>
          </w:p>
          <w:p w14:paraId="07CCEB1D" w14:textId="0766DE7F" w:rsidR="008D14E8" w:rsidRDefault="008D14E8" w:rsidP="008D14E8">
            <w:pPr>
              <w:jc w:val="left"/>
              <w:cnfStyle w:val="000000000000" w:firstRow="0" w:lastRow="0" w:firstColumn="0" w:lastColumn="0" w:oddVBand="0" w:evenVBand="0" w:oddHBand="0" w:evenHBand="0" w:firstRowFirstColumn="0" w:firstRowLastColumn="0" w:lastRowFirstColumn="0" w:lastRowLastColumn="0"/>
            </w:pPr>
            <w:r>
              <w:br/>
            </w:r>
          </w:p>
        </w:tc>
        <w:tc>
          <w:tcPr>
            <w:tcW w:w="2259" w:type="dxa"/>
          </w:tcPr>
          <w:p w14:paraId="5B646684" w14:textId="6331062D" w:rsidR="008D14E8" w:rsidRDefault="008D14E8" w:rsidP="008D14E8">
            <w:pPr>
              <w:jc w:val="left"/>
              <w:cnfStyle w:val="000000000000" w:firstRow="0" w:lastRow="0" w:firstColumn="0" w:lastColumn="0" w:oddVBand="0" w:evenVBand="0" w:oddHBand="0" w:evenHBand="0" w:firstRowFirstColumn="0" w:firstRowLastColumn="0" w:lastRowFirstColumn="0" w:lastRowLastColumn="0"/>
            </w:pPr>
            <w:r>
              <w:t>UP et Synchronisation OK</w:t>
            </w:r>
          </w:p>
        </w:tc>
        <w:tc>
          <w:tcPr>
            <w:tcW w:w="1829" w:type="dxa"/>
          </w:tcPr>
          <w:p w14:paraId="35BDAB86" w14:textId="4DB6E32B" w:rsidR="008D14E8"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r w:rsidR="008D14E8" w14:paraId="3DFD9C16" w14:textId="77777777" w:rsidTr="005E2F05">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413" w:type="dxa"/>
          </w:tcPr>
          <w:p w14:paraId="74D29402" w14:textId="15EF02A4" w:rsidR="008D14E8" w:rsidRDefault="008D14E8" w:rsidP="008D14E8">
            <w:r>
              <w:t>Visuel</w:t>
            </w:r>
          </w:p>
        </w:tc>
        <w:tc>
          <w:tcPr>
            <w:tcW w:w="4088" w:type="dxa"/>
          </w:tcPr>
          <w:p w14:paraId="4D85022B" w14:textId="32575F67" w:rsidR="008D14E8" w:rsidRDefault="008D14E8" w:rsidP="008D14E8">
            <w:pPr>
              <w:cnfStyle w:val="000000100000" w:firstRow="0" w:lastRow="0" w:firstColumn="0" w:lastColumn="0" w:oddVBand="0" w:evenVBand="0" w:oddHBand="1" w:evenHBand="0" w:firstRowFirstColumn="0" w:firstRowLastColumn="0" w:lastRowFirstColumn="0" w:lastRowLastColumn="0"/>
            </w:pPr>
            <w:r>
              <w:t>Mode de fonctionnement cluster</w:t>
            </w:r>
          </w:p>
        </w:tc>
        <w:tc>
          <w:tcPr>
            <w:tcW w:w="2259" w:type="dxa"/>
          </w:tcPr>
          <w:p w14:paraId="02B105C4" w14:textId="34B7C4ED" w:rsidR="008D14E8" w:rsidRDefault="008D14E8" w:rsidP="008D14E8">
            <w:pPr>
              <w:cnfStyle w:val="000000100000" w:firstRow="0" w:lastRow="0" w:firstColumn="0" w:lastColumn="0" w:oddVBand="0" w:evenVBand="0" w:oddHBand="1" w:evenHBand="0" w:firstRowFirstColumn="0" w:firstRowLastColumn="0" w:lastRowFirstColumn="0" w:lastRowLastColumn="0"/>
            </w:pPr>
            <w:r>
              <w:t>Actif</w:t>
            </w:r>
          </w:p>
        </w:tc>
        <w:tc>
          <w:tcPr>
            <w:tcW w:w="1829" w:type="dxa"/>
          </w:tcPr>
          <w:p w14:paraId="5C36D105" w14:textId="7C35D02B" w:rsidR="008D14E8"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8D14E8" w14:paraId="7346040F" w14:textId="77777777" w:rsidTr="005E2F05">
        <w:trPr>
          <w:gridAfter w:val="1"/>
          <w:wAfter w:w="38" w:type="dxa"/>
        </w:trPr>
        <w:tc>
          <w:tcPr>
            <w:cnfStyle w:val="001000000000" w:firstRow="0" w:lastRow="0" w:firstColumn="1" w:lastColumn="0" w:oddVBand="0" w:evenVBand="0" w:oddHBand="0" w:evenHBand="0" w:firstRowFirstColumn="0" w:firstRowLastColumn="0" w:lastRowFirstColumn="0" w:lastRowLastColumn="0"/>
            <w:tcW w:w="1413" w:type="dxa"/>
          </w:tcPr>
          <w:p w14:paraId="4559DEB8" w14:textId="32DCDCB9" w:rsidR="008D14E8" w:rsidRDefault="008D14E8" w:rsidP="008D14E8">
            <w:r>
              <w:t>Commande</w:t>
            </w:r>
          </w:p>
        </w:tc>
        <w:tc>
          <w:tcPr>
            <w:tcW w:w="4088" w:type="dxa"/>
          </w:tcPr>
          <w:p w14:paraId="23C213CF" w14:textId="19247E0A" w:rsidR="008D14E8" w:rsidRDefault="008D14E8" w:rsidP="008D14E8">
            <w:pPr>
              <w:cnfStyle w:val="000000000000" w:firstRow="0" w:lastRow="0" w:firstColumn="0" w:lastColumn="0" w:oddVBand="0" w:evenVBand="0" w:oddHBand="0" w:evenHBand="0" w:firstRowFirstColumn="0" w:firstRowLastColumn="0" w:lastRowFirstColumn="0" w:lastRowLastColumn="0"/>
            </w:pPr>
            <w:r w:rsidRPr="004D621C">
              <w:t>show high-</w:t>
            </w:r>
            <w:proofErr w:type="spellStart"/>
            <w:r w:rsidRPr="004D621C">
              <w:t>availability</w:t>
            </w:r>
            <w:proofErr w:type="spellEnd"/>
            <w:r>
              <w:t xml:space="preserve"> state</w:t>
            </w:r>
          </w:p>
        </w:tc>
        <w:tc>
          <w:tcPr>
            <w:tcW w:w="2259" w:type="dxa"/>
          </w:tcPr>
          <w:p w14:paraId="677EB34E" w14:textId="77D127D2" w:rsidR="008D14E8" w:rsidRDefault="008D14E8" w:rsidP="008D14E8">
            <w:pPr>
              <w:cnfStyle w:val="000000000000" w:firstRow="0" w:lastRow="0" w:firstColumn="0" w:lastColumn="0" w:oddVBand="0" w:evenVBand="0" w:oddHBand="0" w:evenHBand="0" w:firstRowFirstColumn="0" w:firstRowLastColumn="0" w:lastRowFirstColumn="0" w:lastRowLastColumn="0"/>
            </w:pPr>
            <w:r>
              <w:t>OK/UP</w:t>
            </w:r>
          </w:p>
        </w:tc>
        <w:tc>
          <w:tcPr>
            <w:tcW w:w="1829" w:type="dxa"/>
          </w:tcPr>
          <w:p w14:paraId="02B19FA4" w14:textId="378002E0" w:rsidR="008D14E8"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r w:rsidR="008D14E8" w14:paraId="11958F15" w14:textId="77777777" w:rsidTr="005E2F05">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413" w:type="dxa"/>
          </w:tcPr>
          <w:p w14:paraId="5731A96C" w14:textId="0B924C8E" w:rsidR="008D14E8" w:rsidRDefault="008D14E8" w:rsidP="008D14E8">
            <w:r>
              <w:t>Commande</w:t>
            </w:r>
          </w:p>
        </w:tc>
        <w:tc>
          <w:tcPr>
            <w:tcW w:w="4088" w:type="dxa"/>
          </w:tcPr>
          <w:p w14:paraId="273D7BCA" w14:textId="57B7618A" w:rsidR="008D14E8" w:rsidRPr="006B1900" w:rsidRDefault="008D14E8" w:rsidP="008D14E8">
            <w:pPr>
              <w:cnfStyle w:val="000000100000" w:firstRow="0" w:lastRow="0" w:firstColumn="0" w:lastColumn="0" w:oddVBand="0" w:evenVBand="0" w:oddHBand="1" w:evenHBand="0" w:firstRowFirstColumn="0" w:firstRowLastColumn="0" w:lastRowFirstColumn="0" w:lastRowLastColumn="0"/>
              <w:rPr>
                <w:lang w:val="en-US"/>
              </w:rPr>
            </w:pPr>
            <w:r w:rsidRPr="006B1900">
              <w:rPr>
                <w:lang w:val="en-US"/>
              </w:rPr>
              <w:t>show high-availability state-synchronization</w:t>
            </w:r>
          </w:p>
        </w:tc>
        <w:tc>
          <w:tcPr>
            <w:tcW w:w="2259" w:type="dxa"/>
          </w:tcPr>
          <w:p w14:paraId="7CC2A8E7" w14:textId="12B780E8" w:rsidR="008D14E8" w:rsidRDefault="008D14E8" w:rsidP="008D14E8">
            <w:pPr>
              <w:cnfStyle w:val="000000100000" w:firstRow="0" w:lastRow="0" w:firstColumn="0" w:lastColumn="0" w:oddVBand="0" w:evenVBand="0" w:oddHBand="1" w:evenHBand="0" w:firstRowFirstColumn="0" w:firstRowLastColumn="0" w:lastRowFirstColumn="0" w:lastRowLastColumn="0"/>
            </w:pPr>
            <w:r>
              <w:t>Complete/yes</w:t>
            </w:r>
          </w:p>
        </w:tc>
        <w:tc>
          <w:tcPr>
            <w:tcW w:w="1829" w:type="dxa"/>
          </w:tcPr>
          <w:p w14:paraId="52D6B2C8" w14:textId="44FB0B97" w:rsidR="008D14E8"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8D14E8" w14:paraId="4E1B9446" w14:textId="77777777" w:rsidTr="005E2F05">
        <w:trPr>
          <w:gridAfter w:val="1"/>
          <w:wAfter w:w="38" w:type="dxa"/>
        </w:trPr>
        <w:tc>
          <w:tcPr>
            <w:cnfStyle w:val="001000000000" w:firstRow="0" w:lastRow="0" w:firstColumn="1" w:lastColumn="0" w:oddVBand="0" w:evenVBand="0" w:oddHBand="0" w:evenHBand="0" w:firstRowFirstColumn="0" w:firstRowLastColumn="0" w:lastRowFirstColumn="0" w:lastRowLastColumn="0"/>
            <w:tcW w:w="1413" w:type="dxa"/>
          </w:tcPr>
          <w:p w14:paraId="4CE4BCA5" w14:textId="6E44778A" w:rsidR="008D14E8" w:rsidRDefault="008D14E8" w:rsidP="008D14E8">
            <w:r>
              <w:t>Commande</w:t>
            </w:r>
          </w:p>
        </w:tc>
        <w:tc>
          <w:tcPr>
            <w:tcW w:w="4088" w:type="dxa"/>
          </w:tcPr>
          <w:p w14:paraId="7E25D79C" w14:textId="644DED57" w:rsidR="008D14E8" w:rsidRPr="00820C5D" w:rsidRDefault="008D14E8" w:rsidP="008D14E8">
            <w:pPr>
              <w:cnfStyle w:val="000000000000" w:firstRow="0" w:lastRow="0" w:firstColumn="0" w:lastColumn="0" w:oddVBand="0" w:evenVBand="0" w:oddHBand="0" w:evenHBand="0" w:firstRowFirstColumn="0" w:firstRowLastColumn="0" w:lastRowFirstColumn="0" w:lastRowLastColumn="0"/>
              <w:rPr>
                <w:lang w:val="en-US"/>
              </w:rPr>
            </w:pPr>
            <w:r w:rsidRPr="00820C5D">
              <w:rPr>
                <w:lang w:val="en-US"/>
              </w:rPr>
              <w:t>show high-availability pre-negotiation summary</w:t>
            </w:r>
          </w:p>
        </w:tc>
        <w:tc>
          <w:tcPr>
            <w:tcW w:w="2259" w:type="dxa"/>
          </w:tcPr>
          <w:p w14:paraId="0CCD7B6E" w14:textId="187A830E" w:rsidR="008D14E8" w:rsidRDefault="008D14E8" w:rsidP="008D14E8">
            <w:pPr>
              <w:cnfStyle w:val="000000000000" w:firstRow="0" w:lastRow="0" w:firstColumn="0" w:lastColumn="0" w:oddVBand="0" w:evenVBand="0" w:oddHBand="0" w:evenHBand="0" w:firstRowFirstColumn="0" w:firstRowLastColumn="0" w:lastRowFirstColumn="0" w:lastRowLastColumn="0"/>
            </w:pPr>
            <w:r>
              <w:t>ae1 LACP</w:t>
            </w:r>
          </w:p>
        </w:tc>
        <w:tc>
          <w:tcPr>
            <w:tcW w:w="1829" w:type="dxa"/>
          </w:tcPr>
          <w:p w14:paraId="4204D2E6" w14:textId="6DF86CE1" w:rsidR="008D14E8"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bl>
    <w:p w14:paraId="3EAD9C49" w14:textId="77777777" w:rsidR="001861DA" w:rsidRDefault="001861DA" w:rsidP="001861DA"/>
    <w:tbl>
      <w:tblPr>
        <w:tblStyle w:val="TableauGrille4-Accentuation1"/>
        <w:tblW w:w="9870" w:type="dxa"/>
        <w:tblLook w:val="04A0" w:firstRow="1" w:lastRow="0" w:firstColumn="1" w:lastColumn="0" w:noHBand="0" w:noVBand="1"/>
      </w:tblPr>
      <w:tblGrid>
        <w:gridCol w:w="1142"/>
        <w:gridCol w:w="5981"/>
        <w:gridCol w:w="1672"/>
        <w:gridCol w:w="1054"/>
        <w:gridCol w:w="21"/>
      </w:tblGrid>
      <w:tr w:rsidR="00845567" w:rsidRPr="000F1D8B" w14:paraId="5CF05950" w14:textId="77777777" w:rsidTr="00D80870">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870" w:type="dxa"/>
            <w:gridSpan w:val="5"/>
            <w:shd w:val="clear" w:color="auto" w:fill="4C1B62" w:themeFill="accent1" w:themeFillShade="BF"/>
            <w:vAlign w:val="center"/>
          </w:tcPr>
          <w:p w14:paraId="4496816F" w14:textId="70F19C71" w:rsidR="00845567" w:rsidRPr="000F1D8B" w:rsidRDefault="003044C7" w:rsidP="00F6040D">
            <w:pPr>
              <w:jc w:val="center"/>
              <w:rPr>
                <w:sz w:val="22"/>
                <w:szCs w:val="22"/>
              </w:rPr>
            </w:pPr>
            <w:r w:rsidRPr="003044C7">
              <w:rPr>
                <w:sz w:val="22"/>
                <w:szCs w:val="22"/>
              </w:rPr>
              <w:t>FW_MAI_R2_PA3220-</w:t>
            </w:r>
            <w:r>
              <w:rPr>
                <w:sz w:val="22"/>
                <w:szCs w:val="22"/>
              </w:rPr>
              <w:t xml:space="preserve">2 </w:t>
            </w:r>
            <w:r w:rsidR="00845567">
              <w:rPr>
                <w:sz w:val="22"/>
                <w:szCs w:val="22"/>
              </w:rPr>
              <w:t xml:space="preserve">- </w:t>
            </w:r>
            <w:r w:rsidR="00845567" w:rsidRPr="000F1D8B">
              <w:rPr>
                <w:sz w:val="22"/>
                <w:szCs w:val="22"/>
              </w:rPr>
              <w:t>Détail des test</w:t>
            </w:r>
            <w:r w:rsidR="00845567">
              <w:rPr>
                <w:sz w:val="22"/>
                <w:szCs w:val="22"/>
              </w:rPr>
              <w:t>s</w:t>
            </w:r>
          </w:p>
        </w:tc>
      </w:tr>
      <w:tr w:rsidR="00D80870" w:rsidRPr="000F1D8B" w14:paraId="3EB79E71" w14:textId="77777777" w:rsidTr="008D14E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42" w:type="dxa"/>
            <w:shd w:val="clear" w:color="auto" w:fill="4C1B62" w:themeFill="accent1" w:themeFillShade="BF"/>
            <w:vAlign w:val="center"/>
          </w:tcPr>
          <w:p w14:paraId="0B9F31AD" w14:textId="77777777" w:rsidR="00845567" w:rsidRPr="000F1D8B" w:rsidRDefault="00845567" w:rsidP="00F6040D">
            <w:pPr>
              <w:jc w:val="center"/>
              <w:rPr>
                <w:color w:val="FFFFFF" w:themeColor="background1"/>
                <w:sz w:val="22"/>
                <w:szCs w:val="22"/>
              </w:rPr>
            </w:pPr>
            <w:r w:rsidRPr="000F1D8B">
              <w:rPr>
                <w:color w:val="FFFFFF" w:themeColor="background1"/>
                <w:sz w:val="22"/>
                <w:szCs w:val="22"/>
              </w:rPr>
              <w:t>Type de test</w:t>
            </w:r>
          </w:p>
        </w:tc>
        <w:tc>
          <w:tcPr>
            <w:tcW w:w="5981" w:type="dxa"/>
            <w:shd w:val="clear" w:color="auto" w:fill="4C1B62" w:themeFill="accent1" w:themeFillShade="BF"/>
            <w:vAlign w:val="center"/>
          </w:tcPr>
          <w:p w14:paraId="754164A1" w14:textId="77777777" w:rsidR="00845567" w:rsidRPr="000F1D8B" w:rsidRDefault="00845567" w:rsidP="00F6040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rPr>
              <w:t>Description</w:t>
            </w:r>
          </w:p>
        </w:tc>
        <w:tc>
          <w:tcPr>
            <w:tcW w:w="1672" w:type="dxa"/>
            <w:shd w:val="clear" w:color="auto" w:fill="4C1B62" w:themeFill="accent1" w:themeFillShade="BF"/>
            <w:vAlign w:val="center"/>
          </w:tcPr>
          <w:p w14:paraId="68BE69D3" w14:textId="77777777" w:rsidR="00845567" w:rsidRPr="000F1D8B" w:rsidRDefault="00845567" w:rsidP="00F6040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rPr>
              <w:t>Résultat attendu</w:t>
            </w:r>
          </w:p>
        </w:tc>
        <w:tc>
          <w:tcPr>
            <w:tcW w:w="1075" w:type="dxa"/>
            <w:gridSpan w:val="2"/>
            <w:shd w:val="clear" w:color="auto" w:fill="4C1B62" w:themeFill="accent1" w:themeFillShade="BF"/>
            <w:vAlign w:val="center"/>
          </w:tcPr>
          <w:p w14:paraId="6BEEAEDF" w14:textId="77777777" w:rsidR="00845567" w:rsidRPr="000F1D8B" w:rsidRDefault="00845567" w:rsidP="00F6040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0F1D8B">
              <w:rPr>
                <w:color w:val="FFFFFF" w:themeColor="background1"/>
                <w:sz w:val="22"/>
                <w:szCs w:val="22"/>
              </w:rPr>
              <w:t>Résultat (OK/NOK)</w:t>
            </w:r>
          </w:p>
        </w:tc>
      </w:tr>
      <w:tr w:rsidR="008D14E8" w14:paraId="689C9C1F" w14:textId="77777777" w:rsidTr="008D14E8">
        <w:trPr>
          <w:gridAfter w:val="1"/>
          <w:wAfter w:w="21" w:type="dxa"/>
        </w:trPr>
        <w:tc>
          <w:tcPr>
            <w:cnfStyle w:val="001000000000" w:firstRow="0" w:lastRow="0" w:firstColumn="1" w:lastColumn="0" w:oddVBand="0" w:evenVBand="0" w:oddHBand="0" w:evenHBand="0" w:firstRowFirstColumn="0" w:firstRowLastColumn="0" w:lastRowFirstColumn="0" w:lastRowLastColumn="0"/>
            <w:tcW w:w="1142" w:type="dxa"/>
          </w:tcPr>
          <w:p w14:paraId="25463197" w14:textId="77777777" w:rsidR="008D14E8" w:rsidRDefault="008D14E8" w:rsidP="008D14E8">
            <w:r>
              <w:t>Visuel</w:t>
            </w:r>
          </w:p>
        </w:tc>
        <w:tc>
          <w:tcPr>
            <w:tcW w:w="5981" w:type="dxa"/>
          </w:tcPr>
          <w:p w14:paraId="0404F85C" w14:textId="77777777" w:rsidR="008D14E8" w:rsidRDefault="008D14E8" w:rsidP="008D14E8">
            <w:pPr>
              <w:jc w:val="left"/>
              <w:cnfStyle w:val="000000000000" w:firstRow="0" w:lastRow="0" w:firstColumn="0" w:lastColumn="0" w:oddVBand="0" w:evenVBand="0" w:oddHBand="0" w:evenHBand="0" w:firstRowFirstColumn="0" w:firstRowLastColumn="0" w:lastRowFirstColumn="0" w:lastRowLastColumn="0"/>
            </w:pPr>
            <w:r>
              <w:t xml:space="preserve">Etat du HA dans le </w:t>
            </w:r>
            <w:proofErr w:type="spellStart"/>
            <w:r>
              <w:t>dashboard</w:t>
            </w:r>
            <w:proofErr w:type="spellEnd"/>
            <w:r>
              <w:t xml:space="preserve"> web</w:t>
            </w:r>
          </w:p>
          <w:p w14:paraId="10E92DD9" w14:textId="000B9A5C" w:rsidR="008D14E8" w:rsidRDefault="008D14E8" w:rsidP="008D14E8">
            <w:pPr>
              <w:jc w:val="left"/>
              <w:cnfStyle w:val="000000000000" w:firstRow="0" w:lastRow="0" w:firstColumn="0" w:lastColumn="0" w:oddVBand="0" w:evenVBand="0" w:oddHBand="0" w:evenHBand="0" w:firstRowFirstColumn="0" w:firstRowLastColumn="0" w:lastRowFirstColumn="0" w:lastRowLastColumn="0"/>
            </w:pPr>
            <w:r>
              <w:br/>
            </w:r>
            <w:r>
              <w:br/>
            </w:r>
          </w:p>
        </w:tc>
        <w:tc>
          <w:tcPr>
            <w:tcW w:w="1672" w:type="dxa"/>
          </w:tcPr>
          <w:p w14:paraId="5C9095F4" w14:textId="77777777" w:rsidR="008D14E8" w:rsidRDefault="008D14E8" w:rsidP="008D14E8">
            <w:pPr>
              <w:jc w:val="left"/>
              <w:cnfStyle w:val="000000000000" w:firstRow="0" w:lastRow="0" w:firstColumn="0" w:lastColumn="0" w:oddVBand="0" w:evenVBand="0" w:oddHBand="0" w:evenHBand="0" w:firstRowFirstColumn="0" w:firstRowLastColumn="0" w:lastRowFirstColumn="0" w:lastRowLastColumn="0"/>
            </w:pPr>
            <w:r>
              <w:t>UP et Synchronisation OK</w:t>
            </w:r>
          </w:p>
        </w:tc>
        <w:tc>
          <w:tcPr>
            <w:tcW w:w="1054" w:type="dxa"/>
          </w:tcPr>
          <w:p w14:paraId="31D58D5B" w14:textId="0BF61D7B" w:rsidR="008D14E8"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r w:rsidR="008D14E8" w14:paraId="0AEF5B1F" w14:textId="77777777" w:rsidTr="008D14E8">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1142" w:type="dxa"/>
          </w:tcPr>
          <w:p w14:paraId="5B1E36B7" w14:textId="77777777" w:rsidR="008D14E8" w:rsidRDefault="008D14E8" w:rsidP="008D14E8">
            <w:r>
              <w:t>Visuel</w:t>
            </w:r>
          </w:p>
        </w:tc>
        <w:tc>
          <w:tcPr>
            <w:tcW w:w="5981" w:type="dxa"/>
          </w:tcPr>
          <w:p w14:paraId="3125E213" w14:textId="77777777" w:rsidR="008D14E8" w:rsidRDefault="008D14E8" w:rsidP="008D14E8">
            <w:pPr>
              <w:cnfStyle w:val="000000100000" w:firstRow="0" w:lastRow="0" w:firstColumn="0" w:lastColumn="0" w:oddVBand="0" w:evenVBand="0" w:oddHBand="1" w:evenHBand="0" w:firstRowFirstColumn="0" w:firstRowLastColumn="0" w:lastRowFirstColumn="0" w:lastRowLastColumn="0"/>
            </w:pPr>
            <w:r>
              <w:t>Mode de fonctionnement cluster</w:t>
            </w:r>
          </w:p>
        </w:tc>
        <w:tc>
          <w:tcPr>
            <w:tcW w:w="1672" w:type="dxa"/>
          </w:tcPr>
          <w:p w14:paraId="155EB358" w14:textId="2B1DEF16" w:rsidR="008D14E8" w:rsidRDefault="008D14E8" w:rsidP="008D14E8">
            <w:pPr>
              <w:cnfStyle w:val="000000100000" w:firstRow="0" w:lastRow="0" w:firstColumn="0" w:lastColumn="0" w:oddVBand="0" w:evenVBand="0" w:oddHBand="1" w:evenHBand="0" w:firstRowFirstColumn="0" w:firstRowLastColumn="0" w:lastRowFirstColumn="0" w:lastRowLastColumn="0"/>
            </w:pPr>
            <w:r>
              <w:t>Passif</w:t>
            </w:r>
          </w:p>
        </w:tc>
        <w:tc>
          <w:tcPr>
            <w:tcW w:w="1054" w:type="dxa"/>
          </w:tcPr>
          <w:p w14:paraId="6D12F289" w14:textId="7BD59EA5" w:rsidR="008D14E8"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8D14E8" w14:paraId="50654CCC" w14:textId="77777777" w:rsidTr="008D14E8">
        <w:trPr>
          <w:gridAfter w:val="1"/>
          <w:wAfter w:w="21" w:type="dxa"/>
        </w:trPr>
        <w:tc>
          <w:tcPr>
            <w:cnfStyle w:val="001000000000" w:firstRow="0" w:lastRow="0" w:firstColumn="1" w:lastColumn="0" w:oddVBand="0" w:evenVBand="0" w:oddHBand="0" w:evenHBand="0" w:firstRowFirstColumn="0" w:firstRowLastColumn="0" w:lastRowFirstColumn="0" w:lastRowLastColumn="0"/>
            <w:tcW w:w="1142" w:type="dxa"/>
          </w:tcPr>
          <w:p w14:paraId="1B8776BA" w14:textId="77777777" w:rsidR="008D14E8" w:rsidRDefault="008D14E8" w:rsidP="008D14E8">
            <w:r>
              <w:t>Commande</w:t>
            </w:r>
          </w:p>
        </w:tc>
        <w:tc>
          <w:tcPr>
            <w:tcW w:w="5981" w:type="dxa"/>
          </w:tcPr>
          <w:p w14:paraId="36E27578" w14:textId="7774287A" w:rsidR="008D14E8" w:rsidRDefault="008D14E8" w:rsidP="008D14E8">
            <w:pPr>
              <w:cnfStyle w:val="000000000000" w:firstRow="0" w:lastRow="0" w:firstColumn="0" w:lastColumn="0" w:oddVBand="0" w:evenVBand="0" w:oddHBand="0" w:evenHBand="0" w:firstRowFirstColumn="0" w:firstRowLastColumn="0" w:lastRowFirstColumn="0" w:lastRowLastColumn="0"/>
            </w:pPr>
            <w:r w:rsidRPr="004D621C">
              <w:t>show high-</w:t>
            </w:r>
            <w:proofErr w:type="spellStart"/>
            <w:r w:rsidRPr="004D621C">
              <w:t>availability</w:t>
            </w:r>
            <w:proofErr w:type="spellEnd"/>
            <w:r>
              <w:t xml:space="preserve"> state</w:t>
            </w:r>
          </w:p>
        </w:tc>
        <w:tc>
          <w:tcPr>
            <w:tcW w:w="1672" w:type="dxa"/>
          </w:tcPr>
          <w:p w14:paraId="28C14367" w14:textId="77777777" w:rsidR="008D14E8" w:rsidRDefault="008D14E8" w:rsidP="008D14E8">
            <w:pPr>
              <w:cnfStyle w:val="000000000000" w:firstRow="0" w:lastRow="0" w:firstColumn="0" w:lastColumn="0" w:oddVBand="0" w:evenVBand="0" w:oddHBand="0" w:evenHBand="0" w:firstRowFirstColumn="0" w:firstRowLastColumn="0" w:lastRowFirstColumn="0" w:lastRowLastColumn="0"/>
            </w:pPr>
            <w:r>
              <w:t>OK/UP</w:t>
            </w:r>
          </w:p>
        </w:tc>
        <w:tc>
          <w:tcPr>
            <w:tcW w:w="1054" w:type="dxa"/>
          </w:tcPr>
          <w:p w14:paraId="194392D9" w14:textId="4D340B2A" w:rsidR="008D14E8"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r w:rsidR="008D14E8" w14:paraId="606AF30B" w14:textId="77777777" w:rsidTr="008D14E8">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1142" w:type="dxa"/>
          </w:tcPr>
          <w:p w14:paraId="59401044" w14:textId="77777777" w:rsidR="008D14E8" w:rsidRDefault="008D14E8" w:rsidP="008D14E8">
            <w:r>
              <w:t>Commande</w:t>
            </w:r>
          </w:p>
        </w:tc>
        <w:tc>
          <w:tcPr>
            <w:tcW w:w="5981" w:type="dxa"/>
          </w:tcPr>
          <w:p w14:paraId="09BCD899" w14:textId="49A517ED" w:rsidR="008D14E8" w:rsidRPr="006B1900" w:rsidRDefault="008D14E8" w:rsidP="008D14E8">
            <w:pPr>
              <w:cnfStyle w:val="000000100000" w:firstRow="0" w:lastRow="0" w:firstColumn="0" w:lastColumn="0" w:oddVBand="0" w:evenVBand="0" w:oddHBand="1" w:evenHBand="0" w:firstRowFirstColumn="0" w:firstRowLastColumn="0" w:lastRowFirstColumn="0" w:lastRowLastColumn="0"/>
              <w:rPr>
                <w:lang w:val="en-US"/>
              </w:rPr>
            </w:pPr>
            <w:r w:rsidRPr="006B1900">
              <w:rPr>
                <w:lang w:val="en-US"/>
              </w:rPr>
              <w:t>show high-availability state-synchronization</w:t>
            </w:r>
          </w:p>
        </w:tc>
        <w:tc>
          <w:tcPr>
            <w:tcW w:w="1672" w:type="dxa"/>
          </w:tcPr>
          <w:p w14:paraId="2CCE1B88" w14:textId="77777777" w:rsidR="008D14E8" w:rsidRDefault="008D14E8" w:rsidP="008D14E8">
            <w:pPr>
              <w:cnfStyle w:val="000000100000" w:firstRow="0" w:lastRow="0" w:firstColumn="0" w:lastColumn="0" w:oddVBand="0" w:evenVBand="0" w:oddHBand="1" w:evenHBand="0" w:firstRowFirstColumn="0" w:firstRowLastColumn="0" w:lastRowFirstColumn="0" w:lastRowLastColumn="0"/>
            </w:pPr>
            <w:r>
              <w:t>Complete/yes</w:t>
            </w:r>
          </w:p>
        </w:tc>
        <w:tc>
          <w:tcPr>
            <w:tcW w:w="1054" w:type="dxa"/>
          </w:tcPr>
          <w:p w14:paraId="7A0301DA" w14:textId="609D2166" w:rsidR="008D14E8" w:rsidRDefault="008D14E8" w:rsidP="008D14E8">
            <w:pPr>
              <w:jc w:val="center"/>
              <w:cnfStyle w:val="000000100000" w:firstRow="0" w:lastRow="0" w:firstColumn="0" w:lastColumn="0" w:oddVBand="0" w:evenVBand="0" w:oddHBand="1" w:evenHBand="0" w:firstRowFirstColumn="0" w:firstRowLastColumn="0" w:lastRowFirstColumn="0" w:lastRowLastColumn="0"/>
            </w:pPr>
            <w:r>
              <w:t>OK</w:t>
            </w:r>
          </w:p>
        </w:tc>
      </w:tr>
      <w:tr w:rsidR="008D14E8" w14:paraId="4CCCF21F" w14:textId="77777777" w:rsidTr="008D14E8">
        <w:trPr>
          <w:gridAfter w:val="1"/>
          <w:wAfter w:w="21" w:type="dxa"/>
        </w:trPr>
        <w:tc>
          <w:tcPr>
            <w:cnfStyle w:val="001000000000" w:firstRow="0" w:lastRow="0" w:firstColumn="1" w:lastColumn="0" w:oddVBand="0" w:evenVBand="0" w:oddHBand="0" w:evenHBand="0" w:firstRowFirstColumn="0" w:firstRowLastColumn="0" w:lastRowFirstColumn="0" w:lastRowLastColumn="0"/>
            <w:tcW w:w="1142" w:type="dxa"/>
          </w:tcPr>
          <w:p w14:paraId="01FAC7BD" w14:textId="77777777" w:rsidR="008D14E8" w:rsidRDefault="008D14E8" w:rsidP="008D14E8">
            <w:r>
              <w:t>Commande</w:t>
            </w:r>
          </w:p>
        </w:tc>
        <w:tc>
          <w:tcPr>
            <w:tcW w:w="5981" w:type="dxa"/>
          </w:tcPr>
          <w:p w14:paraId="0CCD4FDE" w14:textId="0815A900" w:rsidR="008D14E8" w:rsidRPr="00820C5D" w:rsidRDefault="008D14E8" w:rsidP="008D14E8">
            <w:pPr>
              <w:cnfStyle w:val="000000000000" w:firstRow="0" w:lastRow="0" w:firstColumn="0" w:lastColumn="0" w:oddVBand="0" w:evenVBand="0" w:oddHBand="0" w:evenHBand="0" w:firstRowFirstColumn="0" w:firstRowLastColumn="0" w:lastRowFirstColumn="0" w:lastRowLastColumn="0"/>
              <w:rPr>
                <w:lang w:val="en-US"/>
              </w:rPr>
            </w:pPr>
            <w:r w:rsidRPr="00820C5D">
              <w:rPr>
                <w:lang w:val="en-US"/>
              </w:rPr>
              <w:t>show high-availability pre-negotiation summary</w:t>
            </w:r>
          </w:p>
        </w:tc>
        <w:tc>
          <w:tcPr>
            <w:tcW w:w="1672" w:type="dxa"/>
          </w:tcPr>
          <w:p w14:paraId="3B7D9F97" w14:textId="32F7E7E3" w:rsidR="008D14E8" w:rsidRDefault="008D14E8" w:rsidP="008D14E8">
            <w:pPr>
              <w:cnfStyle w:val="000000000000" w:firstRow="0" w:lastRow="0" w:firstColumn="0" w:lastColumn="0" w:oddVBand="0" w:evenVBand="0" w:oddHBand="0" w:evenHBand="0" w:firstRowFirstColumn="0" w:firstRowLastColumn="0" w:lastRowFirstColumn="0" w:lastRowLastColumn="0"/>
            </w:pPr>
            <w:r>
              <w:t>ae1 LACP</w:t>
            </w:r>
          </w:p>
        </w:tc>
        <w:tc>
          <w:tcPr>
            <w:tcW w:w="1054" w:type="dxa"/>
          </w:tcPr>
          <w:p w14:paraId="5D602735" w14:textId="0717296A" w:rsidR="008D14E8" w:rsidRDefault="008D14E8" w:rsidP="008D14E8">
            <w:pPr>
              <w:jc w:val="center"/>
              <w:cnfStyle w:val="000000000000" w:firstRow="0" w:lastRow="0" w:firstColumn="0" w:lastColumn="0" w:oddVBand="0" w:evenVBand="0" w:oddHBand="0" w:evenHBand="0" w:firstRowFirstColumn="0" w:firstRowLastColumn="0" w:lastRowFirstColumn="0" w:lastRowLastColumn="0"/>
            </w:pPr>
            <w:r>
              <w:t>OK</w:t>
            </w:r>
          </w:p>
        </w:tc>
      </w:tr>
    </w:tbl>
    <w:p w14:paraId="57D644BD" w14:textId="7BB7EAFB" w:rsidR="00845567" w:rsidRDefault="00845567" w:rsidP="00845567">
      <w:pPr>
        <w:pStyle w:val="Titre3"/>
      </w:pPr>
      <w:bookmarkStart w:id="109" w:name="_Toc97813856"/>
      <w:r>
        <w:t>Session</w:t>
      </w:r>
      <w:r w:rsidR="000F1CFC">
        <w:t>s et trafic</w:t>
      </w:r>
      <w:bookmarkEnd w:id="109"/>
    </w:p>
    <w:tbl>
      <w:tblPr>
        <w:tblStyle w:val="TableauGrille4-Accentuation1"/>
        <w:tblW w:w="9627" w:type="dxa"/>
        <w:tblLayout w:type="fixed"/>
        <w:tblLook w:val="04A0" w:firstRow="1" w:lastRow="0" w:firstColumn="1" w:lastColumn="0" w:noHBand="0" w:noVBand="1"/>
      </w:tblPr>
      <w:tblGrid>
        <w:gridCol w:w="1838"/>
        <w:gridCol w:w="6237"/>
        <w:gridCol w:w="1552"/>
      </w:tblGrid>
      <w:tr w:rsidR="0093322D" w:rsidRPr="000F1D8B" w14:paraId="6B3C1213" w14:textId="77777777" w:rsidTr="003044C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627" w:type="dxa"/>
            <w:gridSpan w:val="3"/>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19263E98" w14:textId="3D102592" w:rsidR="0093322D" w:rsidRPr="002B2438" w:rsidRDefault="003044C7" w:rsidP="00F6040D">
            <w:pPr>
              <w:pStyle w:val="Paragraphedeliste"/>
              <w:ind w:left="390"/>
              <w:jc w:val="center"/>
              <w:rPr>
                <w:sz w:val="22"/>
                <w:szCs w:val="22"/>
              </w:rPr>
            </w:pPr>
            <w:r w:rsidRPr="003044C7">
              <w:rPr>
                <w:sz w:val="22"/>
                <w:szCs w:val="22"/>
              </w:rPr>
              <w:t>FW_MAI_R2_PA3220-</w:t>
            </w:r>
            <w:r>
              <w:rPr>
                <w:sz w:val="22"/>
                <w:szCs w:val="22"/>
              </w:rPr>
              <w:t xml:space="preserve">1 </w:t>
            </w:r>
            <w:r w:rsidR="0093322D" w:rsidRPr="002B2438">
              <w:rPr>
                <w:sz w:val="22"/>
                <w:szCs w:val="22"/>
              </w:rPr>
              <w:t>- Détail des tests</w:t>
            </w:r>
          </w:p>
        </w:tc>
      </w:tr>
      <w:tr w:rsidR="0093322D" w:rsidRPr="000F1D8B" w14:paraId="4E2B5F47" w14:textId="77777777" w:rsidTr="003044C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shd w:val="clear" w:color="auto" w:fill="4C1B62" w:themeFill="accent1" w:themeFillShade="BF"/>
            <w:vAlign w:val="center"/>
          </w:tcPr>
          <w:p w14:paraId="7A8E6054" w14:textId="77777777" w:rsidR="0093322D" w:rsidRPr="000F1D8B" w:rsidRDefault="0093322D" w:rsidP="00F6040D">
            <w:pPr>
              <w:jc w:val="center"/>
              <w:rPr>
                <w:color w:val="FFFFFF" w:themeColor="background1"/>
                <w:sz w:val="22"/>
                <w:szCs w:val="22"/>
              </w:rPr>
            </w:pPr>
            <w:r>
              <w:rPr>
                <w:color w:val="FFFFFF" w:themeColor="background1"/>
                <w:sz w:val="22"/>
                <w:szCs w:val="22"/>
              </w:rPr>
              <w:t>Commande</w:t>
            </w:r>
          </w:p>
        </w:tc>
        <w:tc>
          <w:tcPr>
            <w:tcW w:w="6237" w:type="dxa"/>
            <w:shd w:val="clear" w:color="auto" w:fill="4C1B62" w:themeFill="accent1" w:themeFillShade="BF"/>
            <w:vAlign w:val="center"/>
          </w:tcPr>
          <w:p w14:paraId="4312796A" w14:textId="77777777" w:rsidR="0093322D" w:rsidRPr="000F1D8B" w:rsidRDefault="0093322D" w:rsidP="00F6040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rPr>
              <w:t>Description / Sortie</w:t>
            </w:r>
          </w:p>
        </w:tc>
        <w:tc>
          <w:tcPr>
            <w:tcW w:w="1552" w:type="dxa"/>
            <w:shd w:val="clear" w:color="auto" w:fill="4C1B62" w:themeFill="accent1" w:themeFillShade="BF"/>
            <w:vAlign w:val="center"/>
          </w:tcPr>
          <w:p w14:paraId="36C8BDF0" w14:textId="77777777" w:rsidR="0093322D" w:rsidRPr="000F1D8B" w:rsidRDefault="0093322D" w:rsidP="00F6040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0F1D8B">
              <w:rPr>
                <w:color w:val="FFFFFF" w:themeColor="background1"/>
                <w:sz w:val="22"/>
                <w:szCs w:val="22"/>
              </w:rPr>
              <w:t>Résultat</w:t>
            </w:r>
            <w:r>
              <w:rPr>
                <w:color w:val="FFFFFF" w:themeColor="background1"/>
                <w:sz w:val="22"/>
                <w:szCs w:val="22"/>
              </w:rPr>
              <w:t xml:space="preserve"> (OK/NOK)</w:t>
            </w:r>
          </w:p>
        </w:tc>
      </w:tr>
      <w:tr w:rsidR="00B25CA4" w14:paraId="6A5FC3E2" w14:textId="77777777" w:rsidTr="003044C7">
        <w:tc>
          <w:tcPr>
            <w:cnfStyle w:val="001000000000" w:firstRow="0" w:lastRow="0" w:firstColumn="1" w:lastColumn="0" w:oddVBand="0" w:evenVBand="0" w:oddHBand="0" w:evenHBand="0" w:firstRowFirstColumn="0" w:firstRowLastColumn="0" w:lastRowFirstColumn="0" w:lastRowLastColumn="0"/>
            <w:tcW w:w="1838" w:type="dxa"/>
          </w:tcPr>
          <w:p w14:paraId="70F2FE62" w14:textId="77777777" w:rsidR="00B25CA4" w:rsidRDefault="00B25CA4" w:rsidP="00B25CA4">
            <w:r w:rsidRPr="00EF2446">
              <w:t xml:space="preserve">show system </w:t>
            </w:r>
            <w:proofErr w:type="spellStart"/>
            <w:r w:rsidRPr="00EF2446">
              <w:t>statistics</w:t>
            </w:r>
            <w:proofErr w:type="spellEnd"/>
            <w:r w:rsidRPr="00EF2446">
              <w:t xml:space="preserve"> session</w:t>
            </w:r>
          </w:p>
        </w:tc>
        <w:tc>
          <w:tcPr>
            <w:tcW w:w="6237" w:type="dxa"/>
          </w:tcPr>
          <w:p w14:paraId="22B53D5A" w14:textId="5AA2F1E6" w:rsidR="00B25CA4" w:rsidRDefault="00B25CA4" w:rsidP="00B25CA4">
            <w:pPr>
              <w:cnfStyle w:val="000000000000" w:firstRow="0" w:lastRow="0" w:firstColumn="0" w:lastColumn="0" w:oddVBand="0" w:evenVBand="0" w:oddHBand="0" w:evenHBand="0" w:firstRowFirstColumn="0" w:firstRowLastColumn="0" w:lastRowFirstColumn="0" w:lastRowLastColumn="0"/>
            </w:pPr>
            <w:r>
              <w:t>Statistiques des sessions traitées par le firewall</w:t>
            </w:r>
          </w:p>
        </w:tc>
        <w:tc>
          <w:tcPr>
            <w:tcW w:w="1552" w:type="dxa"/>
          </w:tcPr>
          <w:p w14:paraId="1DFF68AF" w14:textId="5D481B6D" w:rsidR="00B25CA4"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r w:rsidR="00B25CA4" w14:paraId="6A204767" w14:textId="77777777" w:rsidTr="0030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EAABC9" w14:textId="77777777" w:rsidR="00B25CA4" w:rsidRPr="00EF2446" w:rsidRDefault="00B25CA4" w:rsidP="00B25CA4">
            <w:r w:rsidRPr="0032717B">
              <w:t>show session info</w:t>
            </w:r>
          </w:p>
        </w:tc>
        <w:tc>
          <w:tcPr>
            <w:tcW w:w="6237" w:type="dxa"/>
          </w:tcPr>
          <w:p w14:paraId="123AF514" w14:textId="598ADF62" w:rsidR="00B25CA4" w:rsidRDefault="00B25CA4" w:rsidP="00B25CA4">
            <w:pPr>
              <w:cnfStyle w:val="000000100000" w:firstRow="0" w:lastRow="0" w:firstColumn="0" w:lastColumn="0" w:oddVBand="0" w:evenVBand="0" w:oddHBand="1" w:evenHBand="0" w:firstRowFirstColumn="0" w:firstRowLastColumn="0" w:lastRowFirstColumn="0" w:lastRowLastColumn="0"/>
            </w:pPr>
            <w:r>
              <w:t xml:space="preserve">Statistiques utilisation du </w:t>
            </w:r>
            <w:proofErr w:type="spellStart"/>
            <w:r>
              <w:t>dataplane</w:t>
            </w:r>
            <w:proofErr w:type="spellEnd"/>
          </w:p>
        </w:tc>
        <w:tc>
          <w:tcPr>
            <w:tcW w:w="1552" w:type="dxa"/>
          </w:tcPr>
          <w:p w14:paraId="7AD8CC3D" w14:textId="3250FEF6" w:rsidR="00B25CA4"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r w:rsidR="00B25CA4" w14:paraId="6C8D4BD4" w14:textId="77777777" w:rsidTr="003044C7">
        <w:tc>
          <w:tcPr>
            <w:cnfStyle w:val="001000000000" w:firstRow="0" w:lastRow="0" w:firstColumn="1" w:lastColumn="0" w:oddVBand="0" w:evenVBand="0" w:oddHBand="0" w:evenHBand="0" w:firstRowFirstColumn="0" w:firstRowLastColumn="0" w:lastRowFirstColumn="0" w:lastRowLastColumn="0"/>
            <w:tcW w:w="1838" w:type="dxa"/>
          </w:tcPr>
          <w:p w14:paraId="2D324D4D" w14:textId="272604D3" w:rsidR="00B25CA4" w:rsidRPr="0068592F" w:rsidRDefault="00B25CA4" w:rsidP="00B25CA4">
            <w:pPr>
              <w:rPr>
                <w:lang w:val="en-US"/>
              </w:rPr>
            </w:pPr>
            <w:r w:rsidRPr="00B33E6E">
              <w:rPr>
                <w:lang w:val="en-US"/>
              </w:rPr>
              <w:t xml:space="preserve">request system software </w:t>
            </w:r>
            <w:r>
              <w:rPr>
                <w:lang w:val="en-US"/>
              </w:rPr>
              <w:t>check</w:t>
            </w:r>
          </w:p>
        </w:tc>
        <w:tc>
          <w:tcPr>
            <w:tcW w:w="6237" w:type="dxa"/>
          </w:tcPr>
          <w:p w14:paraId="7DCC45F5" w14:textId="48239C37" w:rsidR="00B25CA4" w:rsidRDefault="00B25CA4" w:rsidP="00B25CA4">
            <w:pPr>
              <w:cnfStyle w:val="000000000000" w:firstRow="0" w:lastRow="0" w:firstColumn="0" w:lastColumn="0" w:oddVBand="0" w:evenVBand="0" w:oddHBand="0" w:evenHBand="0" w:firstRowFirstColumn="0" w:firstRowLastColumn="0" w:lastRowFirstColumn="0" w:lastRowLastColumn="0"/>
            </w:pPr>
            <w:r>
              <w:t>Vérifier la connectivité aux serveurs d’updates Palo Alto</w:t>
            </w:r>
          </w:p>
        </w:tc>
        <w:tc>
          <w:tcPr>
            <w:tcW w:w="1552" w:type="dxa"/>
          </w:tcPr>
          <w:p w14:paraId="20A4C7AF" w14:textId="6851FF74" w:rsidR="00B25CA4"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bl>
    <w:p w14:paraId="58C77C02" w14:textId="77777777" w:rsidR="0093322D" w:rsidRDefault="0093322D" w:rsidP="0093322D"/>
    <w:tbl>
      <w:tblPr>
        <w:tblStyle w:val="TableauGrille4-Accentuation1"/>
        <w:tblW w:w="9627" w:type="dxa"/>
        <w:tblLayout w:type="fixed"/>
        <w:tblLook w:val="04A0" w:firstRow="1" w:lastRow="0" w:firstColumn="1" w:lastColumn="0" w:noHBand="0" w:noVBand="1"/>
      </w:tblPr>
      <w:tblGrid>
        <w:gridCol w:w="1838"/>
        <w:gridCol w:w="6237"/>
        <w:gridCol w:w="1552"/>
      </w:tblGrid>
      <w:tr w:rsidR="003044C7" w:rsidRPr="002B2438" w14:paraId="1BC73A92" w14:textId="77777777" w:rsidTr="00CE3EC5">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9627" w:type="dxa"/>
            <w:gridSpan w:val="3"/>
            <w:shd w:val="clear" w:color="auto" w:fill="4C1B62" w:themeFill="accent1" w:themeFillShade="BF"/>
            <w:vAlign w:val="center"/>
          </w:tcPr>
          <w:p w14:paraId="5E0C5FE2" w14:textId="1A0E4BB1" w:rsidR="003044C7" w:rsidRPr="002B2438" w:rsidRDefault="003044C7" w:rsidP="00CE3EC5">
            <w:pPr>
              <w:pStyle w:val="Paragraphedeliste"/>
              <w:ind w:left="390"/>
              <w:jc w:val="center"/>
              <w:rPr>
                <w:sz w:val="22"/>
                <w:szCs w:val="22"/>
              </w:rPr>
            </w:pPr>
            <w:r w:rsidRPr="003044C7">
              <w:rPr>
                <w:sz w:val="22"/>
                <w:szCs w:val="22"/>
              </w:rPr>
              <w:t>FW_MAI_R2_PA3220-</w:t>
            </w:r>
            <w:r>
              <w:rPr>
                <w:sz w:val="22"/>
                <w:szCs w:val="22"/>
              </w:rPr>
              <w:t xml:space="preserve">2 </w:t>
            </w:r>
            <w:r w:rsidRPr="002B2438">
              <w:rPr>
                <w:sz w:val="22"/>
                <w:szCs w:val="22"/>
              </w:rPr>
              <w:t>- Détail des tests</w:t>
            </w:r>
          </w:p>
        </w:tc>
      </w:tr>
      <w:tr w:rsidR="003044C7" w:rsidRPr="000F1D8B" w14:paraId="442E2F9B" w14:textId="77777777" w:rsidTr="00CE3EC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8" w:type="dxa"/>
            <w:shd w:val="clear" w:color="auto" w:fill="4C1B62" w:themeFill="accent1" w:themeFillShade="BF"/>
            <w:vAlign w:val="center"/>
          </w:tcPr>
          <w:p w14:paraId="451EA1DF" w14:textId="77777777" w:rsidR="003044C7" w:rsidRPr="000F1D8B" w:rsidRDefault="003044C7" w:rsidP="00CE3EC5">
            <w:pPr>
              <w:jc w:val="center"/>
              <w:rPr>
                <w:color w:val="FFFFFF" w:themeColor="background1"/>
                <w:sz w:val="22"/>
                <w:szCs w:val="22"/>
              </w:rPr>
            </w:pPr>
            <w:r>
              <w:rPr>
                <w:color w:val="FFFFFF" w:themeColor="background1"/>
                <w:sz w:val="22"/>
                <w:szCs w:val="22"/>
              </w:rPr>
              <w:t>Commande</w:t>
            </w:r>
          </w:p>
        </w:tc>
        <w:tc>
          <w:tcPr>
            <w:tcW w:w="6237" w:type="dxa"/>
            <w:shd w:val="clear" w:color="auto" w:fill="4C1B62" w:themeFill="accent1" w:themeFillShade="BF"/>
            <w:vAlign w:val="center"/>
          </w:tcPr>
          <w:p w14:paraId="4334AFA5" w14:textId="77777777" w:rsidR="003044C7" w:rsidRPr="000F1D8B" w:rsidRDefault="003044C7" w:rsidP="00CE3EC5">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rPr>
              <w:t>Description / Sortie</w:t>
            </w:r>
          </w:p>
        </w:tc>
        <w:tc>
          <w:tcPr>
            <w:tcW w:w="1552" w:type="dxa"/>
            <w:shd w:val="clear" w:color="auto" w:fill="4C1B62" w:themeFill="accent1" w:themeFillShade="BF"/>
            <w:vAlign w:val="center"/>
          </w:tcPr>
          <w:p w14:paraId="5743194B" w14:textId="77777777" w:rsidR="003044C7" w:rsidRPr="000F1D8B" w:rsidRDefault="003044C7" w:rsidP="00CE3EC5">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0F1D8B">
              <w:rPr>
                <w:color w:val="FFFFFF" w:themeColor="background1"/>
                <w:sz w:val="22"/>
                <w:szCs w:val="22"/>
              </w:rPr>
              <w:t>Résultat</w:t>
            </w:r>
            <w:r>
              <w:rPr>
                <w:color w:val="FFFFFF" w:themeColor="background1"/>
                <w:sz w:val="22"/>
                <w:szCs w:val="22"/>
              </w:rPr>
              <w:t xml:space="preserve"> (OK/NOK)</w:t>
            </w:r>
          </w:p>
        </w:tc>
      </w:tr>
      <w:tr w:rsidR="00B25CA4" w14:paraId="330AB101" w14:textId="77777777" w:rsidTr="00CE3EC5">
        <w:tc>
          <w:tcPr>
            <w:cnfStyle w:val="001000000000" w:firstRow="0" w:lastRow="0" w:firstColumn="1" w:lastColumn="0" w:oddVBand="0" w:evenVBand="0" w:oddHBand="0" w:evenHBand="0" w:firstRowFirstColumn="0" w:firstRowLastColumn="0" w:lastRowFirstColumn="0" w:lastRowLastColumn="0"/>
            <w:tcW w:w="1838" w:type="dxa"/>
          </w:tcPr>
          <w:p w14:paraId="3AE53396" w14:textId="77777777" w:rsidR="00B25CA4" w:rsidRDefault="00B25CA4" w:rsidP="00B25CA4">
            <w:r w:rsidRPr="00EF2446">
              <w:t xml:space="preserve">show system </w:t>
            </w:r>
            <w:proofErr w:type="spellStart"/>
            <w:r w:rsidRPr="00EF2446">
              <w:t>statistics</w:t>
            </w:r>
            <w:proofErr w:type="spellEnd"/>
            <w:r w:rsidRPr="00EF2446">
              <w:t xml:space="preserve"> session</w:t>
            </w:r>
          </w:p>
        </w:tc>
        <w:tc>
          <w:tcPr>
            <w:tcW w:w="6237" w:type="dxa"/>
          </w:tcPr>
          <w:p w14:paraId="05F8D903" w14:textId="77777777" w:rsidR="00B25CA4" w:rsidRDefault="00B25CA4" w:rsidP="00B25CA4">
            <w:pPr>
              <w:cnfStyle w:val="000000000000" w:firstRow="0" w:lastRow="0" w:firstColumn="0" w:lastColumn="0" w:oddVBand="0" w:evenVBand="0" w:oddHBand="0" w:evenHBand="0" w:firstRowFirstColumn="0" w:firstRowLastColumn="0" w:lastRowFirstColumn="0" w:lastRowLastColumn="0"/>
            </w:pPr>
            <w:r>
              <w:t>Statistiques des sessions traitées par le firewall</w:t>
            </w:r>
          </w:p>
        </w:tc>
        <w:tc>
          <w:tcPr>
            <w:tcW w:w="1552" w:type="dxa"/>
          </w:tcPr>
          <w:p w14:paraId="36AA0190" w14:textId="67C8C3CB" w:rsidR="00B25CA4"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r w:rsidR="00B25CA4" w14:paraId="3AFB3EC2" w14:textId="77777777" w:rsidTr="00CE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3535FA" w14:textId="77777777" w:rsidR="00B25CA4" w:rsidRPr="00EF2446" w:rsidRDefault="00B25CA4" w:rsidP="00B25CA4">
            <w:r w:rsidRPr="0032717B">
              <w:t>show session info</w:t>
            </w:r>
          </w:p>
        </w:tc>
        <w:tc>
          <w:tcPr>
            <w:tcW w:w="6237" w:type="dxa"/>
          </w:tcPr>
          <w:p w14:paraId="60647DA7" w14:textId="77777777" w:rsidR="00B25CA4" w:rsidRDefault="00B25CA4" w:rsidP="00B25CA4">
            <w:pPr>
              <w:cnfStyle w:val="000000100000" w:firstRow="0" w:lastRow="0" w:firstColumn="0" w:lastColumn="0" w:oddVBand="0" w:evenVBand="0" w:oddHBand="1" w:evenHBand="0" w:firstRowFirstColumn="0" w:firstRowLastColumn="0" w:lastRowFirstColumn="0" w:lastRowLastColumn="0"/>
            </w:pPr>
            <w:r>
              <w:t xml:space="preserve">Statistiques utilisation du </w:t>
            </w:r>
            <w:proofErr w:type="spellStart"/>
            <w:r>
              <w:t>dataplane</w:t>
            </w:r>
            <w:proofErr w:type="spellEnd"/>
          </w:p>
        </w:tc>
        <w:tc>
          <w:tcPr>
            <w:tcW w:w="1552" w:type="dxa"/>
          </w:tcPr>
          <w:p w14:paraId="0A35549A" w14:textId="1C0C3191" w:rsidR="00B25CA4"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r w:rsidR="00B25CA4" w14:paraId="46272882" w14:textId="77777777" w:rsidTr="00CE3EC5">
        <w:tc>
          <w:tcPr>
            <w:cnfStyle w:val="001000000000" w:firstRow="0" w:lastRow="0" w:firstColumn="1" w:lastColumn="0" w:oddVBand="0" w:evenVBand="0" w:oddHBand="0" w:evenHBand="0" w:firstRowFirstColumn="0" w:firstRowLastColumn="0" w:lastRowFirstColumn="0" w:lastRowLastColumn="0"/>
            <w:tcW w:w="1838" w:type="dxa"/>
          </w:tcPr>
          <w:p w14:paraId="53A375C3" w14:textId="77777777" w:rsidR="00B25CA4" w:rsidRPr="0068592F" w:rsidRDefault="00B25CA4" w:rsidP="00B25CA4">
            <w:pPr>
              <w:rPr>
                <w:lang w:val="en-US"/>
              </w:rPr>
            </w:pPr>
            <w:r w:rsidRPr="00B33E6E">
              <w:rPr>
                <w:lang w:val="en-US"/>
              </w:rPr>
              <w:t xml:space="preserve">request system software </w:t>
            </w:r>
            <w:r>
              <w:rPr>
                <w:lang w:val="en-US"/>
              </w:rPr>
              <w:t>check</w:t>
            </w:r>
          </w:p>
        </w:tc>
        <w:tc>
          <w:tcPr>
            <w:tcW w:w="6237" w:type="dxa"/>
          </w:tcPr>
          <w:p w14:paraId="40E99926" w14:textId="77777777" w:rsidR="00B25CA4" w:rsidRDefault="00B25CA4" w:rsidP="00B25CA4">
            <w:pPr>
              <w:cnfStyle w:val="000000000000" w:firstRow="0" w:lastRow="0" w:firstColumn="0" w:lastColumn="0" w:oddVBand="0" w:evenVBand="0" w:oddHBand="0" w:evenHBand="0" w:firstRowFirstColumn="0" w:firstRowLastColumn="0" w:lastRowFirstColumn="0" w:lastRowLastColumn="0"/>
            </w:pPr>
            <w:r>
              <w:t>Vérifier la connectivité aux serveurs d’updates Palo Alto</w:t>
            </w:r>
          </w:p>
        </w:tc>
        <w:tc>
          <w:tcPr>
            <w:tcW w:w="1552" w:type="dxa"/>
          </w:tcPr>
          <w:p w14:paraId="5CA52271" w14:textId="1AD653F5" w:rsidR="00B25CA4"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bl>
    <w:p w14:paraId="7F4DB412" w14:textId="5E2ABB4A" w:rsidR="0093322D" w:rsidRDefault="0093322D" w:rsidP="0093322D"/>
    <w:p w14:paraId="285FDF6D" w14:textId="26AAC4CD" w:rsidR="008B18B6" w:rsidRDefault="008B18B6">
      <w:pPr>
        <w:suppressLineNumbers w:val="0"/>
        <w:spacing w:before="0"/>
        <w:jc w:val="left"/>
      </w:pPr>
      <w:r>
        <w:br w:type="page"/>
      </w:r>
    </w:p>
    <w:p w14:paraId="1C39714C" w14:textId="77890487" w:rsidR="00D92FA7" w:rsidRDefault="00D92FA7" w:rsidP="00D92FA7">
      <w:pPr>
        <w:pStyle w:val="Titre3"/>
      </w:pPr>
      <w:bookmarkStart w:id="110" w:name="_Toc97813857"/>
      <w:r w:rsidRPr="00C444BE">
        <w:lastRenderedPageBreak/>
        <w:t xml:space="preserve">Tests </w:t>
      </w:r>
      <w:r>
        <w:t>connectivité</w:t>
      </w:r>
      <w:bookmarkEnd w:id="110"/>
    </w:p>
    <w:p w14:paraId="5E7FB0AB" w14:textId="77777777" w:rsidR="00175101" w:rsidRPr="00175101" w:rsidRDefault="00175101" w:rsidP="00175101"/>
    <w:tbl>
      <w:tblPr>
        <w:tblStyle w:val="TableauGrille4-Accentuation1"/>
        <w:tblW w:w="0" w:type="auto"/>
        <w:tblLook w:val="04A0" w:firstRow="1" w:lastRow="0" w:firstColumn="1" w:lastColumn="0" w:noHBand="0" w:noVBand="1"/>
      </w:tblPr>
      <w:tblGrid>
        <w:gridCol w:w="1854"/>
        <w:gridCol w:w="2337"/>
        <w:gridCol w:w="1900"/>
        <w:gridCol w:w="1768"/>
        <w:gridCol w:w="1768"/>
      </w:tblGrid>
      <w:tr w:rsidR="00F56928" w:rsidRPr="005B085F" w14:paraId="290EB0B0" w14:textId="77777777" w:rsidTr="0022337D">
        <w:trPr>
          <w:gridAfter w:val="2"/>
          <w:cnfStyle w:val="100000000000" w:firstRow="1" w:lastRow="0" w:firstColumn="0" w:lastColumn="0" w:oddVBand="0" w:evenVBand="0" w:oddHBand="0" w:evenHBand="0" w:firstRowFirstColumn="0" w:firstRowLastColumn="0" w:lastRowFirstColumn="0" w:lastRowLastColumn="0"/>
          <w:wAfter w:w="3536" w:type="dxa"/>
          <w:trHeight w:val="412"/>
        </w:trPr>
        <w:tc>
          <w:tcPr>
            <w:cnfStyle w:val="001000000000" w:firstRow="0" w:lastRow="0" w:firstColumn="1" w:lastColumn="0" w:oddVBand="0" w:evenVBand="0" w:oddHBand="0" w:evenHBand="0" w:firstRowFirstColumn="0" w:firstRowLastColumn="0" w:lastRowFirstColumn="0" w:lastRowLastColumn="0"/>
            <w:tcW w:w="6091" w:type="dxa"/>
            <w:gridSpan w:val="3"/>
            <w:shd w:val="clear" w:color="auto" w:fill="4C1B62" w:themeFill="accent1" w:themeFillShade="BF"/>
          </w:tcPr>
          <w:p w14:paraId="16006AD2" w14:textId="77777777" w:rsidR="00F56928" w:rsidRPr="005B085F" w:rsidRDefault="00F56928" w:rsidP="0022337D">
            <w:pPr>
              <w:jc w:val="center"/>
              <w:rPr>
                <w:b w:val="0"/>
                <w:bCs w:val="0"/>
                <w:lang w:val="en-US"/>
              </w:rPr>
            </w:pPr>
            <w:bookmarkStart w:id="111" w:name="_Hlk101989993"/>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ip</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r>
              <w:rPr>
                <w:sz w:val="22"/>
                <w:szCs w:val="22"/>
                <w:lang w:val="en-US"/>
              </w:rPr>
              <w:t>s</w:t>
            </w:r>
            <w:proofErr w:type="spellEnd"/>
            <w:r w:rsidRPr="002E529E">
              <w:rPr>
                <w:sz w:val="22"/>
                <w:szCs w:val="22"/>
                <w:lang w:val="en-US"/>
              </w:rPr>
              <w:t xml:space="preserve"> des tests</w:t>
            </w:r>
          </w:p>
        </w:tc>
      </w:tr>
      <w:tr w:rsidR="00F56928" w:rsidRPr="00274D0A" w14:paraId="0A3AD71C" w14:textId="77777777" w:rsidTr="0022337D">
        <w:trPr>
          <w:gridAfter w:val="2"/>
          <w:cnfStyle w:val="000000100000" w:firstRow="0" w:lastRow="0" w:firstColumn="0" w:lastColumn="0" w:oddVBand="0" w:evenVBand="0" w:oddHBand="1" w:evenHBand="0" w:firstRowFirstColumn="0" w:firstRowLastColumn="0" w:lastRowFirstColumn="0" w:lastRowLastColumn="0"/>
          <w:wAfter w:w="3536" w:type="dxa"/>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4C1B62" w:themeFill="accent1" w:themeFillShade="BF"/>
            <w:vAlign w:val="center"/>
          </w:tcPr>
          <w:p w14:paraId="339D24D5" w14:textId="77777777" w:rsidR="00F56928" w:rsidRPr="00274D0A" w:rsidRDefault="00F56928" w:rsidP="0022337D">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ip</w:t>
            </w:r>
            <w:proofErr w:type="spellEnd"/>
            <w:r w:rsidRPr="005B085F">
              <w:rPr>
                <w:color w:val="FFFFFF" w:themeColor="background1"/>
                <w:lang w:val="en-US"/>
              </w:rPr>
              <w:t xml:space="preserve"> %}</w:t>
            </w:r>
          </w:p>
        </w:tc>
        <w:tc>
          <w:tcPr>
            <w:tcW w:w="2337" w:type="dxa"/>
            <w:shd w:val="clear" w:color="auto" w:fill="4C1B62" w:themeFill="accent1" w:themeFillShade="BF"/>
            <w:vAlign w:val="center"/>
          </w:tcPr>
          <w:p w14:paraId="2E9AD180" w14:textId="77777777" w:rsidR="00F56928" w:rsidRPr="00274D0A" w:rsidRDefault="00F56928"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lang w:val="en-US"/>
              </w:rPr>
            </w:pPr>
            <w:r>
              <w:rPr>
                <w:color w:val="FFFFFF" w:themeColor="background1"/>
                <w:sz w:val="22"/>
                <w:szCs w:val="22"/>
                <w:lang w:val="en-US"/>
              </w:rPr>
              <w:t>{{col}}</w:t>
            </w:r>
          </w:p>
        </w:tc>
        <w:tc>
          <w:tcPr>
            <w:tcW w:w="1900" w:type="dxa"/>
            <w:shd w:val="clear" w:color="auto" w:fill="4C1B62" w:themeFill="accent1" w:themeFillShade="BF"/>
            <w:vAlign w:val="center"/>
          </w:tcPr>
          <w:p w14:paraId="0463F857" w14:textId="77777777" w:rsidR="00F56928" w:rsidRPr="00274D0A" w:rsidRDefault="00F56928"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lang w:val="en-US"/>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F56928" w:rsidRPr="004621ED" w14:paraId="63D1EB48"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vAlign w:val="center"/>
          </w:tcPr>
          <w:p w14:paraId="0E5AF4D0" w14:textId="7DEBE57E" w:rsidR="00F56928" w:rsidRPr="00274D0A" w:rsidRDefault="00F56928" w:rsidP="0022337D">
            <w:pPr>
              <w:jc w:val="center"/>
              <w:rPr>
                <w:sz w:val="22"/>
                <w:szCs w:val="22"/>
                <w:lang w:val="en-US"/>
              </w:rPr>
            </w:pPr>
            <w:r w:rsidRPr="00DB4FB4">
              <w:rPr>
                <w:lang w:val="en-US"/>
              </w:rPr>
              <w:t xml:space="preserve">{%tr for </w:t>
            </w:r>
            <w:proofErr w:type="spellStart"/>
            <w:r>
              <w:rPr>
                <w:lang w:val="en-US"/>
              </w:rPr>
              <w:t>i</w:t>
            </w:r>
            <w:proofErr w:type="spellEnd"/>
            <w:r w:rsidRPr="00DB4FB4">
              <w:rPr>
                <w:lang w:val="en-US"/>
              </w:rPr>
              <w:t xml:space="preserve"> in </w:t>
            </w:r>
            <w:proofErr w:type="spellStart"/>
            <w:r>
              <w:rPr>
                <w:lang w:val="en-US"/>
              </w:rPr>
              <w:t>ligne_ip_post</w:t>
            </w:r>
            <w:proofErr w:type="spellEnd"/>
            <w:r w:rsidRPr="00DB4FB4">
              <w:rPr>
                <w:lang w:val="en-US"/>
              </w:rPr>
              <w:t xml:space="preserve"> %}</w:t>
            </w:r>
          </w:p>
        </w:tc>
        <w:tc>
          <w:tcPr>
            <w:tcW w:w="2337" w:type="dxa"/>
            <w:shd w:val="clear" w:color="auto" w:fill="auto"/>
            <w:vAlign w:val="center"/>
          </w:tcPr>
          <w:p w14:paraId="526E8669"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00" w:type="dxa"/>
            <w:shd w:val="clear" w:color="auto" w:fill="auto"/>
            <w:vAlign w:val="center"/>
          </w:tcPr>
          <w:p w14:paraId="7527427B"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7E2E6ECD"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565DB412"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F56928" w14:paraId="7B844736" w14:textId="77777777" w:rsidTr="0022337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073C13B5" w14:textId="77777777" w:rsidR="00F56928" w:rsidRPr="007C1AD9" w:rsidRDefault="00F56928" w:rsidP="0022337D">
            <w:pPr>
              <w:jc w:val="center"/>
              <w:rPr>
                <w:sz w:val="22"/>
                <w:szCs w:val="22"/>
                <w:lang w:val="en-US"/>
              </w:rPr>
            </w:pPr>
            <w:r w:rsidRPr="007C1AD9">
              <w:rPr>
                <w:sz w:val="22"/>
                <w:szCs w:val="22"/>
                <w:lang w:val="en-US"/>
              </w:rPr>
              <w:t>{{</w:t>
            </w:r>
            <w:proofErr w:type="spellStart"/>
            <w:r>
              <w:rPr>
                <w:sz w:val="22"/>
                <w:szCs w:val="22"/>
                <w:lang w:val="en-US"/>
              </w:rPr>
              <w:t>i</w:t>
            </w:r>
            <w:r w:rsidRPr="007C1AD9">
              <w:rPr>
                <w:sz w:val="22"/>
                <w:szCs w:val="22"/>
                <w:lang w:val="en-US"/>
              </w:rPr>
              <w:t>.typeTest</w:t>
            </w:r>
            <w:proofErr w:type="spellEnd"/>
            <w:r w:rsidRPr="007C1AD9">
              <w:rPr>
                <w:sz w:val="22"/>
                <w:szCs w:val="22"/>
                <w:lang w:val="en-US"/>
              </w:rPr>
              <w:t>}}</w:t>
            </w:r>
          </w:p>
        </w:tc>
        <w:tc>
          <w:tcPr>
            <w:tcW w:w="2337" w:type="dxa"/>
            <w:vAlign w:val="center"/>
          </w:tcPr>
          <w:p w14:paraId="26CCC579" w14:textId="77777777" w:rsidR="00F56928" w:rsidRPr="00274D0A" w:rsidRDefault="00F56928"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i.desc</w:t>
            </w:r>
            <w:proofErr w:type="spellEnd"/>
            <w:r>
              <w:rPr>
                <w:sz w:val="22"/>
                <w:szCs w:val="22"/>
                <w:lang w:val="en-US"/>
              </w:rPr>
              <w:t>}}</w:t>
            </w:r>
          </w:p>
        </w:tc>
        <w:tc>
          <w:tcPr>
            <w:tcW w:w="1900" w:type="dxa"/>
            <w:vAlign w:val="center"/>
          </w:tcPr>
          <w:p w14:paraId="18C067B6" w14:textId="77777777" w:rsidR="00F56928" w:rsidRPr="00274D0A" w:rsidRDefault="00F56928"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i.ip</w:t>
            </w:r>
            <w:proofErr w:type="spellEnd"/>
            <w:r>
              <w:rPr>
                <w:sz w:val="22"/>
                <w:szCs w:val="22"/>
                <w:lang w:val="en-US"/>
              </w:rPr>
              <w:t>}}</w:t>
            </w:r>
          </w:p>
        </w:tc>
        <w:tc>
          <w:tcPr>
            <w:tcW w:w="1768" w:type="dxa"/>
          </w:tcPr>
          <w:p w14:paraId="28575FCD" w14:textId="77777777" w:rsidR="00F56928" w:rsidRDefault="00F56928"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i.port</w:t>
            </w:r>
            <w:proofErr w:type="spellEnd"/>
            <w:r>
              <w:rPr>
                <w:sz w:val="22"/>
                <w:szCs w:val="22"/>
                <w:lang w:val="en-US"/>
              </w:rPr>
              <w:t>}}</w:t>
            </w:r>
          </w:p>
        </w:tc>
        <w:tc>
          <w:tcPr>
            <w:tcW w:w="1768" w:type="dxa"/>
          </w:tcPr>
          <w:p w14:paraId="3B02F52B" w14:textId="77777777" w:rsidR="00F56928" w:rsidRDefault="00F56928"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i.result</w:t>
            </w:r>
            <w:proofErr w:type="spellEnd"/>
            <w:r>
              <w:rPr>
                <w:sz w:val="22"/>
                <w:szCs w:val="22"/>
                <w:lang w:val="en-US"/>
              </w:rPr>
              <w:t>}}</w:t>
            </w:r>
          </w:p>
        </w:tc>
      </w:tr>
      <w:tr w:rsidR="00F56928" w:rsidRPr="00274D0A" w14:paraId="537FD4F5"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vAlign w:val="center"/>
          </w:tcPr>
          <w:p w14:paraId="1CACE598" w14:textId="77777777" w:rsidR="00F56928" w:rsidRPr="00274D0A" w:rsidRDefault="00F56928" w:rsidP="0022337D">
            <w:pPr>
              <w:jc w:val="center"/>
              <w:rPr>
                <w:sz w:val="22"/>
                <w:szCs w:val="22"/>
                <w:lang w:val="en-US"/>
              </w:rPr>
            </w:pPr>
            <w:r w:rsidRPr="00DB4FB4">
              <w:rPr>
                <w:lang w:val="en-US"/>
              </w:rPr>
              <w:t xml:space="preserve">{%tr </w:t>
            </w:r>
            <w:proofErr w:type="spellStart"/>
            <w:r w:rsidRPr="00DB4FB4">
              <w:rPr>
                <w:lang w:val="en-US"/>
              </w:rPr>
              <w:t>endfor</w:t>
            </w:r>
            <w:proofErr w:type="spellEnd"/>
            <w:r w:rsidRPr="00DB4FB4">
              <w:rPr>
                <w:lang w:val="en-US"/>
              </w:rPr>
              <w:t xml:space="preserve"> %}</w:t>
            </w:r>
          </w:p>
        </w:tc>
        <w:tc>
          <w:tcPr>
            <w:tcW w:w="2337" w:type="dxa"/>
            <w:shd w:val="clear" w:color="auto" w:fill="auto"/>
            <w:vAlign w:val="center"/>
          </w:tcPr>
          <w:p w14:paraId="2FF0BF2D"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00" w:type="dxa"/>
            <w:shd w:val="clear" w:color="auto" w:fill="auto"/>
            <w:vAlign w:val="center"/>
          </w:tcPr>
          <w:p w14:paraId="41E2FBB6"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3BDF5134"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013B1ACD" w14:textId="77777777" w:rsidR="00F56928" w:rsidRPr="00274D0A" w:rsidRDefault="00F56928"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r>
      <w:bookmarkEnd w:id="111"/>
    </w:tbl>
    <w:p w14:paraId="1CA05BF9" w14:textId="77777777" w:rsidR="00D92FA7" w:rsidRDefault="00D92FA7">
      <w:pPr>
        <w:suppressLineNumbers w:val="0"/>
        <w:spacing w:before="0"/>
        <w:jc w:val="left"/>
        <w:rPr>
          <w:lang w:val="en-US"/>
        </w:rPr>
      </w:pPr>
    </w:p>
    <w:p w14:paraId="44C87E09" w14:textId="70C8A8E9" w:rsidR="002E6D03" w:rsidRPr="00C444BE" w:rsidRDefault="00C444BE" w:rsidP="00C444BE">
      <w:pPr>
        <w:pStyle w:val="Titre3"/>
      </w:pPr>
      <w:bookmarkStart w:id="112" w:name="_Toc97813858"/>
      <w:r w:rsidRPr="00C444BE">
        <w:t xml:space="preserve">Tests </w:t>
      </w:r>
      <w:r w:rsidR="00933ADB">
        <w:t>URL</w:t>
      </w:r>
      <w:bookmarkEnd w:id="112"/>
    </w:p>
    <w:p w14:paraId="29337174" w14:textId="77777777" w:rsidR="002E6D03" w:rsidRPr="00C444BE" w:rsidRDefault="002E6D03">
      <w:pPr>
        <w:suppressLineNumbers w:val="0"/>
        <w:spacing w:before="0"/>
        <w:jc w:val="left"/>
      </w:pPr>
    </w:p>
    <w:tbl>
      <w:tblPr>
        <w:tblStyle w:val="TableauGrille4-Accentuation1"/>
        <w:tblW w:w="0" w:type="auto"/>
        <w:tblLook w:val="04A0" w:firstRow="1" w:lastRow="0" w:firstColumn="1" w:lastColumn="0" w:noHBand="0" w:noVBand="1"/>
      </w:tblPr>
      <w:tblGrid>
        <w:gridCol w:w="1908"/>
        <w:gridCol w:w="3849"/>
        <w:gridCol w:w="1917"/>
        <w:gridCol w:w="1917"/>
      </w:tblGrid>
      <w:tr w:rsidR="0022337D" w:rsidRPr="005B085F" w14:paraId="00F03210" w14:textId="77777777" w:rsidTr="0022337D">
        <w:trPr>
          <w:gridAfter w:val="1"/>
          <w:cnfStyle w:val="100000000000" w:firstRow="1" w:lastRow="0" w:firstColumn="0" w:lastColumn="0" w:oddVBand="0" w:evenVBand="0" w:oddHBand="0" w:evenHBand="0" w:firstRowFirstColumn="0" w:firstRowLastColumn="0" w:lastRowFirstColumn="0" w:lastRowLastColumn="0"/>
          <w:wAfter w:w="1917" w:type="dxa"/>
          <w:trHeight w:val="412"/>
        </w:trPr>
        <w:tc>
          <w:tcPr>
            <w:cnfStyle w:val="001000000000" w:firstRow="0" w:lastRow="0" w:firstColumn="1" w:lastColumn="0" w:oddVBand="0" w:evenVBand="0" w:oddHBand="0" w:evenHBand="0" w:firstRowFirstColumn="0" w:firstRowLastColumn="0" w:lastRowFirstColumn="0" w:lastRowLastColumn="0"/>
            <w:tcW w:w="7674" w:type="dxa"/>
            <w:gridSpan w:val="3"/>
            <w:shd w:val="clear" w:color="auto" w:fill="4C1B62" w:themeFill="accent1" w:themeFillShade="BF"/>
            <w:vAlign w:val="center"/>
          </w:tcPr>
          <w:p w14:paraId="3C0402E7" w14:textId="77777777" w:rsidR="0022337D" w:rsidRPr="005B085F" w:rsidRDefault="0022337D" w:rsidP="0022337D">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url</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proofErr w:type="spellEnd"/>
            <w:r w:rsidRPr="002E529E">
              <w:rPr>
                <w:sz w:val="22"/>
                <w:szCs w:val="22"/>
                <w:lang w:val="en-US"/>
              </w:rPr>
              <w:t xml:space="preserve"> des tests</w:t>
            </w:r>
          </w:p>
        </w:tc>
      </w:tr>
      <w:tr w:rsidR="0022337D" w:rsidRPr="000F1D8B" w14:paraId="6DEE95B4" w14:textId="77777777" w:rsidTr="0022337D">
        <w:trPr>
          <w:gridAfter w:val="1"/>
          <w:cnfStyle w:val="000000100000" w:firstRow="0" w:lastRow="0" w:firstColumn="0" w:lastColumn="0" w:oddVBand="0" w:evenVBand="0" w:oddHBand="1" w:evenHBand="0" w:firstRowFirstColumn="0" w:firstRowLastColumn="0" w:lastRowFirstColumn="0" w:lastRowLastColumn="0"/>
          <w:wAfter w:w="1917" w:type="dxa"/>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4C1B62" w:themeFill="accent1" w:themeFillShade="BF"/>
            <w:vAlign w:val="center"/>
          </w:tcPr>
          <w:p w14:paraId="19BD30A2" w14:textId="77777777" w:rsidR="0022337D" w:rsidRPr="00274D0A" w:rsidRDefault="0022337D" w:rsidP="0022337D">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url</w:t>
            </w:r>
            <w:proofErr w:type="spellEnd"/>
            <w:r w:rsidRPr="005B085F">
              <w:rPr>
                <w:color w:val="FFFFFF" w:themeColor="background1"/>
                <w:lang w:val="en-US"/>
              </w:rPr>
              <w:t xml:space="preserve"> %}</w:t>
            </w:r>
          </w:p>
        </w:tc>
        <w:tc>
          <w:tcPr>
            <w:tcW w:w="3849" w:type="dxa"/>
            <w:shd w:val="clear" w:color="auto" w:fill="4C1B62" w:themeFill="accent1" w:themeFillShade="BF"/>
            <w:vAlign w:val="center"/>
          </w:tcPr>
          <w:p w14:paraId="09FF7FC3" w14:textId="77777777" w:rsidR="0022337D" w:rsidRPr="000F1D8B" w:rsidRDefault="0022337D"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lang w:val="en-US"/>
              </w:rPr>
              <w:t>{{col}}</w:t>
            </w:r>
          </w:p>
        </w:tc>
        <w:tc>
          <w:tcPr>
            <w:tcW w:w="1917" w:type="dxa"/>
            <w:shd w:val="clear" w:color="auto" w:fill="4C1B62" w:themeFill="accent1" w:themeFillShade="BF"/>
            <w:vAlign w:val="center"/>
          </w:tcPr>
          <w:p w14:paraId="29D510B4" w14:textId="77777777" w:rsidR="0022337D" w:rsidRPr="000F1D8B" w:rsidRDefault="0022337D"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22337D" w:rsidRPr="004621ED" w14:paraId="7414CC01"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auto"/>
            <w:vAlign w:val="center"/>
          </w:tcPr>
          <w:p w14:paraId="74F20772" w14:textId="427D7034" w:rsidR="0022337D" w:rsidRPr="00C1310B" w:rsidRDefault="0022337D" w:rsidP="0022337D">
            <w:pPr>
              <w:jc w:val="center"/>
              <w:rPr>
                <w:sz w:val="22"/>
                <w:szCs w:val="22"/>
                <w:lang w:val="en-US"/>
              </w:rPr>
            </w:pPr>
            <w:r w:rsidRPr="00C1310B">
              <w:rPr>
                <w:sz w:val="22"/>
                <w:szCs w:val="22"/>
                <w:lang w:val="en-US"/>
              </w:rPr>
              <w:t xml:space="preserve">{%tr for </w:t>
            </w:r>
            <w:proofErr w:type="spellStart"/>
            <w:r w:rsidRPr="00C1310B">
              <w:rPr>
                <w:sz w:val="22"/>
                <w:szCs w:val="22"/>
                <w:lang w:val="en-US"/>
              </w:rPr>
              <w:t>url</w:t>
            </w:r>
            <w:proofErr w:type="spellEnd"/>
            <w:r w:rsidRPr="00C1310B">
              <w:rPr>
                <w:sz w:val="22"/>
                <w:szCs w:val="22"/>
                <w:lang w:val="en-US"/>
              </w:rPr>
              <w:t xml:space="preserve"> in </w:t>
            </w:r>
            <w:proofErr w:type="spellStart"/>
            <w:r w:rsidRPr="00C1310B">
              <w:rPr>
                <w:sz w:val="22"/>
                <w:szCs w:val="22"/>
                <w:lang w:val="en-US"/>
              </w:rPr>
              <w:t>ligne_url</w:t>
            </w:r>
            <w:r>
              <w:rPr>
                <w:sz w:val="22"/>
                <w:szCs w:val="22"/>
                <w:lang w:val="en-US"/>
              </w:rPr>
              <w:t>_post</w:t>
            </w:r>
            <w:proofErr w:type="spellEnd"/>
            <w:r w:rsidRPr="00C1310B">
              <w:rPr>
                <w:sz w:val="22"/>
                <w:szCs w:val="22"/>
                <w:lang w:val="en-US"/>
              </w:rPr>
              <w:t xml:space="preserve"> %}</w:t>
            </w:r>
          </w:p>
        </w:tc>
        <w:tc>
          <w:tcPr>
            <w:tcW w:w="3849" w:type="dxa"/>
            <w:shd w:val="clear" w:color="auto" w:fill="auto"/>
            <w:vAlign w:val="center"/>
          </w:tcPr>
          <w:p w14:paraId="04149BFA"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17" w:type="dxa"/>
            <w:shd w:val="clear" w:color="auto" w:fill="auto"/>
            <w:vAlign w:val="center"/>
          </w:tcPr>
          <w:p w14:paraId="25B0672A"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c>
          <w:tcPr>
            <w:tcW w:w="1917" w:type="dxa"/>
          </w:tcPr>
          <w:p w14:paraId="7B728993"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r>
      <w:tr w:rsidR="0022337D" w:rsidRPr="00416135" w14:paraId="4DF444D2" w14:textId="77777777" w:rsidTr="0022337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5CE32917" w14:textId="77777777" w:rsidR="0022337D" w:rsidRPr="00C1310B" w:rsidRDefault="0022337D" w:rsidP="0022337D">
            <w:pPr>
              <w:jc w:val="center"/>
              <w:rPr>
                <w:sz w:val="22"/>
                <w:szCs w:val="22"/>
                <w:lang w:val="en-US"/>
              </w:rPr>
            </w:pPr>
            <w:r w:rsidRPr="00C1310B">
              <w:rPr>
                <w:sz w:val="22"/>
                <w:szCs w:val="22"/>
                <w:lang w:val="en-US"/>
              </w:rPr>
              <w:t>{{</w:t>
            </w:r>
            <w:proofErr w:type="spellStart"/>
            <w:r w:rsidRPr="00C1310B">
              <w:rPr>
                <w:sz w:val="22"/>
                <w:szCs w:val="22"/>
                <w:lang w:val="en-US"/>
              </w:rPr>
              <w:t>url.typeTest</w:t>
            </w:r>
            <w:proofErr w:type="spellEnd"/>
            <w:r w:rsidRPr="00C1310B">
              <w:rPr>
                <w:sz w:val="22"/>
                <w:szCs w:val="22"/>
                <w:lang w:val="en-US"/>
              </w:rPr>
              <w:t>}}</w:t>
            </w:r>
          </w:p>
        </w:tc>
        <w:tc>
          <w:tcPr>
            <w:tcW w:w="3849" w:type="dxa"/>
            <w:vAlign w:val="center"/>
          </w:tcPr>
          <w:p w14:paraId="11AC3266" w14:textId="77777777" w:rsidR="0022337D" w:rsidRPr="00C1310B"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1310B">
              <w:rPr>
                <w:sz w:val="22"/>
                <w:szCs w:val="22"/>
                <w:lang w:val="en-US"/>
              </w:rPr>
              <w:t>{{url.url}}</w:t>
            </w:r>
          </w:p>
        </w:tc>
        <w:tc>
          <w:tcPr>
            <w:tcW w:w="1917" w:type="dxa"/>
            <w:vAlign w:val="center"/>
          </w:tcPr>
          <w:p w14:paraId="16161AC5" w14:textId="77777777" w:rsidR="0022337D" w:rsidRPr="00416135"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sidRPr="00416135">
              <w:rPr>
                <w:sz w:val="22"/>
                <w:szCs w:val="22"/>
                <w:lang w:val="en-US"/>
              </w:rPr>
              <w:t>url.port</w:t>
            </w:r>
            <w:proofErr w:type="spellEnd"/>
            <w:r w:rsidRPr="00416135">
              <w:rPr>
                <w:sz w:val="22"/>
                <w:szCs w:val="22"/>
                <w:lang w:val="en-US"/>
              </w:rPr>
              <w:t>}}</w:t>
            </w:r>
          </w:p>
        </w:tc>
        <w:tc>
          <w:tcPr>
            <w:tcW w:w="1917" w:type="dxa"/>
          </w:tcPr>
          <w:p w14:paraId="690DB561" w14:textId="77777777" w:rsidR="0022337D" w:rsidRPr="00416135"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sidRPr="00416135">
              <w:rPr>
                <w:sz w:val="22"/>
                <w:szCs w:val="22"/>
                <w:lang w:val="en-US"/>
              </w:rPr>
              <w:t>url.result</w:t>
            </w:r>
            <w:proofErr w:type="spellEnd"/>
            <w:r w:rsidRPr="00416135">
              <w:rPr>
                <w:sz w:val="22"/>
                <w:szCs w:val="22"/>
                <w:lang w:val="en-US"/>
              </w:rPr>
              <w:t>}}</w:t>
            </w:r>
          </w:p>
        </w:tc>
      </w:tr>
      <w:tr w:rsidR="0022337D" w:rsidRPr="00C1310B" w14:paraId="030841A4"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auto"/>
            <w:vAlign w:val="center"/>
          </w:tcPr>
          <w:p w14:paraId="2F010C6C" w14:textId="77777777" w:rsidR="0022337D" w:rsidRPr="00C1310B" w:rsidRDefault="0022337D" w:rsidP="0022337D">
            <w:pPr>
              <w:jc w:val="center"/>
              <w:rPr>
                <w:sz w:val="22"/>
                <w:szCs w:val="22"/>
                <w:lang w:val="en-US"/>
              </w:rPr>
            </w:pPr>
            <w:r w:rsidRPr="00C1310B">
              <w:rPr>
                <w:sz w:val="22"/>
                <w:szCs w:val="22"/>
                <w:lang w:val="en-US"/>
              </w:rPr>
              <w:t xml:space="preserve">{%tr </w:t>
            </w:r>
            <w:proofErr w:type="spellStart"/>
            <w:r w:rsidRPr="00C1310B">
              <w:rPr>
                <w:sz w:val="22"/>
                <w:szCs w:val="22"/>
                <w:lang w:val="en-US"/>
              </w:rPr>
              <w:t>endfor</w:t>
            </w:r>
            <w:proofErr w:type="spellEnd"/>
            <w:r w:rsidRPr="00C1310B">
              <w:rPr>
                <w:sz w:val="22"/>
                <w:szCs w:val="22"/>
                <w:lang w:val="en-US"/>
              </w:rPr>
              <w:t xml:space="preserve"> %}</w:t>
            </w:r>
          </w:p>
        </w:tc>
        <w:tc>
          <w:tcPr>
            <w:tcW w:w="3849" w:type="dxa"/>
            <w:shd w:val="clear" w:color="auto" w:fill="auto"/>
            <w:vAlign w:val="center"/>
          </w:tcPr>
          <w:p w14:paraId="564666CC"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17" w:type="dxa"/>
            <w:shd w:val="clear" w:color="auto" w:fill="auto"/>
            <w:vAlign w:val="center"/>
          </w:tcPr>
          <w:p w14:paraId="65E27899"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c>
          <w:tcPr>
            <w:tcW w:w="1917" w:type="dxa"/>
          </w:tcPr>
          <w:p w14:paraId="3C397347" w14:textId="77777777" w:rsidR="0022337D" w:rsidRPr="00C1310B" w:rsidRDefault="0022337D" w:rsidP="0022337D">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r>
    </w:tbl>
    <w:p w14:paraId="1DB2C320" w14:textId="77777777" w:rsidR="00933ADB" w:rsidRDefault="00933ADB">
      <w:pPr>
        <w:suppressLineNumbers w:val="0"/>
        <w:spacing w:before="0"/>
        <w:jc w:val="left"/>
        <w:rPr>
          <w:lang w:val="en-US"/>
        </w:rPr>
      </w:pPr>
    </w:p>
    <w:p w14:paraId="6DF477BE" w14:textId="77777777" w:rsidR="00933ADB" w:rsidRPr="00C444BE" w:rsidRDefault="00933ADB" w:rsidP="00933ADB">
      <w:pPr>
        <w:pStyle w:val="Titre3"/>
      </w:pPr>
      <w:bookmarkStart w:id="113" w:name="_Toc97813859"/>
      <w:r w:rsidRPr="00C444BE">
        <w:t>Tests applicatifs</w:t>
      </w:r>
      <w:bookmarkEnd w:id="113"/>
    </w:p>
    <w:p w14:paraId="56A29B0C" w14:textId="77777777" w:rsidR="00933ADB" w:rsidRPr="00C444BE" w:rsidRDefault="00933ADB" w:rsidP="00933ADB">
      <w:pPr>
        <w:suppressLineNumbers w:val="0"/>
        <w:spacing w:before="0"/>
        <w:jc w:val="left"/>
      </w:pPr>
    </w:p>
    <w:tbl>
      <w:tblPr>
        <w:tblStyle w:val="TableauGrille4-Accentuation1"/>
        <w:tblW w:w="0" w:type="auto"/>
        <w:tblLook w:val="04A0" w:firstRow="1" w:lastRow="0" w:firstColumn="1" w:lastColumn="0" w:noHBand="0" w:noVBand="1"/>
      </w:tblPr>
      <w:tblGrid>
        <w:gridCol w:w="1916"/>
        <w:gridCol w:w="3833"/>
        <w:gridCol w:w="1920"/>
        <w:gridCol w:w="1920"/>
      </w:tblGrid>
      <w:tr w:rsidR="0022337D" w:rsidRPr="004621ED" w14:paraId="02DB9DC5" w14:textId="77777777" w:rsidTr="0022337D">
        <w:trPr>
          <w:gridAfter w:val="1"/>
          <w:cnfStyle w:val="100000000000" w:firstRow="1" w:lastRow="0" w:firstColumn="0" w:lastColumn="0" w:oddVBand="0" w:evenVBand="0" w:oddHBand="0" w:evenHBand="0" w:firstRowFirstColumn="0" w:firstRowLastColumn="0" w:lastRowFirstColumn="0" w:lastRowLastColumn="0"/>
          <w:wAfter w:w="1920" w:type="dxa"/>
          <w:trHeight w:val="412"/>
        </w:trPr>
        <w:tc>
          <w:tcPr>
            <w:cnfStyle w:val="001000000000" w:firstRow="0" w:lastRow="0" w:firstColumn="1" w:lastColumn="0" w:oddVBand="0" w:evenVBand="0" w:oddHBand="0" w:evenHBand="0" w:firstRowFirstColumn="0" w:firstRowLastColumn="0" w:lastRowFirstColumn="0" w:lastRowLastColumn="0"/>
            <w:tcW w:w="7669" w:type="dxa"/>
            <w:gridSpan w:val="3"/>
            <w:shd w:val="clear" w:color="auto" w:fill="4C1B62" w:themeFill="accent1" w:themeFillShade="BF"/>
            <w:vAlign w:val="center"/>
          </w:tcPr>
          <w:p w14:paraId="67D5744D" w14:textId="77777777" w:rsidR="0022337D" w:rsidRPr="005B085F" w:rsidRDefault="0022337D" w:rsidP="0022337D">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app</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proofErr w:type="spellEnd"/>
            <w:r w:rsidRPr="002E529E">
              <w:rPr>
                <w:sz w:val="22"/>
                <w:szCs w:val="22"/>
                <w:lang w:val="en-US"/>
              </w:rPr>
              <w:t xml:space="preserve"> des tests</w:t>
            </w:r>
          </w:p>
        </w:tc>
      </w:tr>
      <w:tr w:rsidR="0022337D" w:rsidRPr="000F1D8B" w14:paraId="44BBD6EC" w14:textId="77777777" w:rsidTr="0022337D">
        <w:trPr>
          <w:gridAfter w:val="1"/>
          <w:cnfStyle w:val="000000100000" w:firstRow="0" w:lastRow="0" w:firstColumn="0" w:lastColumn="0" w:oddVBand="0" w:evenVBand="0" w:oddHBand="1" w:evenHBand="0" w:firstRowFirstColumn="0" w:firstRowLastColumn="0" w:lastRowFirstColumn="0" w:lastRowLastColumn="0"/>
          <w:wAfter w:w="1920" w:type="dxa"/>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4C1B62" w:themeFill="accent1" w:themeFillShade="BF"/>
            <w:vAlign w:val="center"/>
          </w:tcPr>
          <w:p w14:paraId="3E404258" w14:textId="77777777" w:rsidR="0022337D" w:rsidRPr="00274D0A" w:rsidRDefault="0022337D" w:rsidP="0022337D">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app</w:t>
            </w:r>
            <w:proofErr w:type="spellEnd"/>
            <w:r w:rsidRPr="005B085F">
              <w:rPr>
                <w:color w:val="FFFFFF" w:themeColor="background1"/>
                <w:lang w:val="en-US"/>
              </w:rPr>
              <w:t xml:space="preserve"> %}</w:t>
            </w:r>
          </w:p>
        </w:tc>
        <w:tc>
          <w:tcPr>
            <w:tcW w:w="3833" w:type="dxa"/>
            <w:shd w:val="clear" w:color="auto" w:fill="4C1B62" w:themeFill="accent1" w:themeFillShade="BF"/>
            <w:vAlign w:val="center"/>
          </w:tcPr>
          <w:p w14:paraId="423DF127" w14:textId="77777777" w:rsidR="0022337D" w:rsidRPr="000F1D8B" w:rsidRDefault="0022337D"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lang w:val="en-US"/>
              </w:rPr>
              <w:t>{{col}}</w:t>
            </w:r>
          </w:p>
        </w:tc>
        <w:tc>
          <w:tcPr>
            <w:tcW w:w="1920" w:type="dxa"/>
            <w:shd w:val="clear" w:color="auto" w:fill="4C1B62" w:themeFill="accent1" w:themeFillShade="BF"/>
            <w:vAlign w:val="center"/>
          </w:tcPr>
          <w:p w14:paraId="5D594513" w14:textId="77777777" w:rsidR="0022337D" w:rsidRPr="000F1D8B" w:rsidRDefault="0022337D" w:rsidP="0022337D">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22337D" w:rsidRPr="004621ED" w14:paraId="009FE5B8"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auto"/>
            <w:vAlign w:val="center"/>
          </w:tcPr>
          <w:p w14:paraId="75310096" w14:textId="34A02374" w:rsidR="0022337D" w:rsidRPr="00274D0A" w:rsidRDefault="0022337D" w:rsidP="0022337D">
            <w:pPr>
              <w:jc w:val="center"/>
              <w:rPr>
                <w:lang w:val="en-US"/>
              </w:rPr>
            </w:pPr>
            <w:r w:rsidRPr="00C1310B">
              <w:rPr>
                <w:sz w:val="22"/>
                <w:szCs w:val="22"/>
                <w:lang w:val="en-US"/>
              </w:rPr>
              <w:t xml:space="preserve">{%tr for </w:t>
            </w:r>
            <w:r>
              <w:rPr>
                <w:sz w:val="22"/>
                <w:szCs w:val="22"/>
                <w:lang w:val="en-US"/>
              </w:rPr>
              <w:t>app</w:t>
            </w:r>
            <w:r w:rsidRPr="00C1310B">
              <w:rPr>
                <w:sz w:val="22"/>
                <w:szCs w:val="22"/>
                <w:lang w:val="en-US"/>
              </w:rPr>
              <w:t xml:space="preserve"> in </w:t>
            </w:r>
            <w:proofErr w:type="spellStart"/>
            <w:r w:rsidRPr="00C1310B">
              <w:rPr>
                <w:sz w:val="22"/>
                <w:szCs w:val="22"/>
                <w:lang w:val="en-US"/>
              </w:rPr>
              <w:t>ligne_</w:t>
            </w:r>
            <w:r>
              <w:rPr>
                <w:sz w:val="22"/>
                <w:szCs w:val="22"/>
                <w:lang w:val="en-US"/>
              </w:rPr>
              <w:t>app_post</w:t>
            </w:r>
            <w:proofErr w:type="spellEnd"/>
            <w:r w:rsidRPr="00C1310B">
              <w:rPr>
                <w:sz w:val="22"/>
                <w:szCs w:val="22"/>
                <w:lang w:val="en-US"/>
              </w:rPr>
              <w:t xml:space="preserve"> %}</w:t>
            </w:r>
          </w:p>
        </w:tc>
        <w:tc>
          <w:tcPr>
            <w:tcW w:w="3833" w:type="dxa"/>
            <w:shd w:val="clear" w:color="auto" w:fill="auto"/>
            <w:vAlign w:val="center"/>
          </w:tcPr>
          <w:p w14:paraId="73F0670F" w14:textId="77777777" w:rsidR="0022337D" w:rsidRPr="00274D0A" w:rsidRDefault="0022337D"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20" w:type="dxa"/>
            <w:shd w:val="clear" w:color="auto" w:fill="auto"/>
            <w:vAlign w:val="center"/>
          </w:tcPr>
          <w:p w14:paraId="68AEB24B" w14:textId="77777777" w:rsidR="0022337D" w:rsidRPr="00274D0A" w:rsidRDefault="0022337D" w:rsidP="0022337D">
            <w:pPr>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1920" w:type="dxa"/>
          </w:tcPr>
          <w:p w14:paraId="10FACD3A" w14:textId="77777777" w:rsidR="0022337D" w:rsidRPr="00274D0A" w:rsidRDefault="0022337D" w:rsidP="0022337D">
            <w:pPr>
              <w:jc w:val="center"/>
              <w:cnfStyle w:val="000000000000" w:firstRow="0" w:lastRow="0" w:firstColumn="0" w:lastColumn="0" w:oddVBand="0" w:evenVBand="0" w:oddHBand="0" w:evenHBand="0" w:firstRowFirstColumn="0" w:firstRowLastColumn="0" w:lastRowFirstColumn="0" w:lastRowLastColumn="0"/>
              <w:rPr>
                <w:b/>
                <w:bCs/>
                <w:lang w:val="en-US"/>
              </w:rPr>
            </w:pPr>
          </w:p>
        </w:tc>
      </w:tr>
      <w:tr w:rsidR="0022337D" w:rsidRPr="00416135" w14:paraId="6BFB4A91" w14:textId="77777777" w:rsidTr="0022337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6" w:type="dxa"/>
            <w:vAlign w:val="center"/>
          </w:tcPr>
          <w:p w14:paraId="113C6770" w14:textId="77777777" w:rsidR="0022337D" w:rsidRPr="00274D0A" w:rsidRDefault="0022337D" w:rsidP="0022337D">
            <w:pPr>
              <w:jc w:val="center"/>
              <w:rPr>
                <w:lang w:val="en-US"/>
              </w:rPr>
            </w:pPr>
            <w:r w:rsidRPr="00C1310B">
              <w:rPr>
                <w:sz w:val="22"/>
                <w:szCs w:val="22"/>
                <w:lang w:val="en-US"/>
              </w:rPr>
              <w:t>{{</w:t>
            </w:r>
            <w:proofErr w:type="spellStart"/>
            <w:r>
              <w:rPr>
                <w:sz w:val="22"/>
                <w:szCs w:val="22"/>
                <w:lang w:val="en-US"/>
              </w:rPr>
              <w:t>app</w:t>
            </w:r>
            <w:r w:rsidRPr="00C1310B">
              <w:rPr>
                <w:sz w:val="22"/>
                <w:szCs w:val="22"/>
                <w:lang w:val="en-US"/>
              </w:rPr>
              <w:t>.typeTest</w:t>
            </w:r>
            <w:proofErr w:type="spellEnd"/>
            <w:r w:rsidRPr="00C1310B">
              <w:rPr>
                <w:sz w:val="22"/>
                <w:szCs w:val="22"/>
                <w:lang w:val="en-US"/>
              </w:rPr>
              <w:t>}}</w:t>
            </w:r>
          </w:p>
        </w:tc>
        <w:tc>
          <w:tcPr>
            <w:tcW w:w="3833" w:type="dxa"/>
            <w:vAlign w:val="center"/>
          </w:tcPr>
          <w:p w14:paraId="5558F1E1" w14:textId="77777777" w:rsidR="0022337D" w:rsidRPr="00274D0A"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1310B">
              <w:rPr>
                <w:sz w:val="22"/>
                <w:szCs w:val="22"/>
                <w:lang w:val="en-US"/>
              </w:rPr>
              <w:t>{{</w:t>
            </w:r>
            <w:proofErr w:type="spellStart"/>
            <w:r>
              <w:rPr>
                <w:sz w:val="22"/>
                <w:szCs w:val="22"/>
                <w:lang w:val="en-US"/>
              </w:rPr>
              <w:t>app</w:t>
            </w:r>
            <w:r w:rsidRPr="00C1310B">
              <w:rPr>
                <w:sz w:val="22"/>
                <w:szCs w:val="22"/>
                <w:lang w:val="en-US"/>
              </w:rPr>
              <w:t>.</w:t>
            </w:r>
            <w:r>
              <w:rPr>
                <w:sz w:val="22"/>
                <w:szCs w:val="22"/>
                <w:lang w:val="en-US"/>
              </w:rPr>
              <w:t>ip</w:t>
            </w:r>
            <w:proofErr w:type="spellEnd"/>
            <w:r w:rsidRPr="00C1310B">
              <w:rPr>
                <w:sz w:val="22"/>
                <w:szCs w:val="22"/>
                <w:lang w:val="en-US"/>
              </w:rPr>
              <w:t>}}</w:t>
            </w:r>
          </w:p>
        </w:tc>
        <w:tc>
          <w:tcPr>
            <w:tcW w:w="1920" w:type="dxa"/>
            <w:vAlign w:val="center"/>
          </w:tcPr>
          <w:p w14:paraId="504420F0" w14:textId="77777777" w:rsidR="0022337D" w:rsidRPr="00274D0A" w:rsidRDefault="0022337D" w:rsidP="0022337D">
            <w:pPr>
              <w:jc w:val="center"/>
              <w:cnfStyle w:val="000000100000" w:firstRow="0" w:lastRow="0" w:firstColumn="0" w:lastColumn="0" w:oddVBand="0" w:evenVBand="0" w:oddHBand="1" w:evenHBand="0" w:firstRowFirstColumn="0" w:firstRowLastColumn="0" w:lastRowFirstColumn="0" w:lastRowLastColumn="0"/>
              <w:rPr>
                <w:b/>
                <w:bCs/>
                <w:lang w:val="en-US"/>
              </w:rPr>
            </w:pPr>
            <w:r w:rsidRPr="00416135">
              <w:rPr>
                <w:sz w:val="22"/>
                <w:szCs w:val="22"/>
                <w:lang w:val="en-US"/>
              </w:rPr>
              <w:t>{{</w:t>
            </w:r>
            <w:proofErr w:type="spellStart"/>
            <w:r>
              <w:rPr>
                <w:sz w:val="22"/>
                <w:szCs w:val="22"/>
                <w:lang w:val="en-US"/>
              </w:rPr>
              <w:t>app</w:t>
            </w:r>
            <w:r w:rsidRPr="00416135">
              <w:rPr>
                <w:sz w:val="22"/>
                <w:szCs w:val="22"/>
                <w:lang w:val="en-US"/>
              </w:rPr>
              <w:t>.port</w:t>
            </w:r>
            <w:proofErr w:type="spellEnd"/>
            <w:r w:rsidRPr="00416135">
              <w:rPr>
                <w:sz w:val="22"/>
                <w:szCs w:val="22"/>
                <w:lang w:val="en-US"/>
              </w:rPr>
              <w:t>}}</w:t>
            </w:r>
          </w:p>
        </w:tc>
        <w:tc>
          <w:tcPr>
            <w:tcW w:w="1920" w:type="dxa"/>
          </w:tcPr>
          <w:p w14:paraId="60B07166" w14:textId="77777777" w:rsidR="0022337D" w:rsidRPr="00416135" w:rsidRDefault="0022337D" w:rsidP="0022337D">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Pr>
                <w:sz w:val="22"/>
                <w:szCs w:val="22"/>
                <w:lang w:val="en-US"/>
              </w:rPr>
              <w:t>app</w:t>
            </w:r>
            <w:r w:rsidRPr="00416135">
              <w:rPr>
                <w:sz w:val="22"/>
                <w:szCs w:val="22"/>
                <w:lang w:val="en-US"/>
              </w:rPr>
              <w:t>.result</w:t>
            </w:r>
            <w:proofErr w:type="spellEnd"/>
            <w:r w:rsidRPr="00416135">
              <w:rPr>
                <w:sz w:val="22"/>
                <w:szCs w:val="22"/>
                <w:lang w:val="en-US"/>
              </w:rPr>
              <w:t>}}</w:t>
            </w:r>
          </w:p>
        </w:tc>
      </w:tr>
      <w:tr w:rsidR="0022337D" w:rsidRPr="00274D0A" w14:paraId="3387232F" w14:textId="77777777" w:rsidTr="0022337D">
        <w:trPr>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auto"/>
            <w:vAlign w:val="center"/>
          </w:tcPr>
          <w:p w14:paraId="226887D3" w14:textId="77777777" w:rsidR="0022337D" w:rsidRPr="00274D0A" w:rsidRDefault="0022337D" w:rsidP="0022337D">
            <w:pPr>
              <w:jc w:val="center"/>
              <w:rPr>
                <w:lang w:val="en-US"/>
              </w:rPr>
            </w:pPr>
            <w:r w:rsidRPr="00C1310B">
              <w:rPr>
                <w:sz w:val="22"/>
                <w:szCs w:val="22"/>
                <w:lang w:val="en-US"/>
              </w:rPr>
              <w:t xml:space="preserve">{%tr </w:t>
            </w:r>
            <w:proofErr w:type="spellStart"/>
            <w:r w:rsidRPr="00C1310B">
              <w:rPr>
                <w:sz w:val="22"/>
                <w:szCs w:val="22"/>
                <w:lang w:val="en-US"/>
              </w:rPr>
              <w:t>endfor</w:t>
            </w:r>
            <w:proofErr w:type="spellEnd"/>
            <w:r w:rsidRPr="00C1310B">
              <w:rPr>
                <w:sz w:val="22"/>
                <w:szCs w:val="22"/>
                <w:lang w:val="en-US"/>
              </w:rPr>
              <w:t xml:space="preserve"> %}</w:t>
            </w:r>
          </w:p>
        </w:tc>
        <w:tc>
          <w:tcPr>
            <w:tcW w:w="3833" w:type="dxa"/>
            <w:shd w:val="clear" w:color="auto" w:fill="auto"/>
            <w:vAlign w:val="center"/>
          </w:tcPr>
          <w:p w14:paraId="1F2F79E7" w14:textId="77777777" w:rsidR="0022337D" w:rsidRPr="00274D0A" w:rsidRDefault="0022337D" w:rsidP="0022337D">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20" w:type="dxa"/>
            <w:shd w:val="clear" w:color="auto" w:fill="auto"/>
            <w:vAlign w:val="center"/>
          </w:tcPr>
          <w:p w14:paraId="7B645AFF" w14:textId="77777777" w:rsidR="0022337D" w:rsidRPr="00274D0A" w:rsidRDefault="0022337D" w:rsidP="0022337D">
            <w:pPr>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1920" w:type="dxa"/>
          </w:tcPr>
          <w:p w14:paraId="5403DECC" w14:textId="77777777" w:rsidR="0022337D" w:rsidRPr="00274D0A" w:rsidRDefault="0022337D" w:rsidP="0022337D">
            <w:pPr>
              <w:jc w:val="center"/>
              <w:cnfStyle w:val="000000000000" w:firstRow="0" w:lastRow="0" w:firstColumn="0" w:lastColumn="0" w:oddVBand="0" w:evenVBand="0" w:oddHBand="0" w:evenHBand="0" w:firstRowFirstColumn="0" w:firstRowLastColumn="0" w:lastRowFirstColumn="0" w:lastRowLastColumn="0"/>
              <w:rPr>
                <w:b/>
                <w:bCs/>
                <w:lang w:val="en-US"/>
              </w:rPr>
            </w:pPr>
          </w:p>
        </w:tc>
      </w:tr>
    </w:tbl>
    <w:p w14:paraId="549C7FCB" w14:textId="77777777" w:rsidR="00175101" w:rsidRDefault="00175101" w:rsidP="00175101">
      <w:pPr>
        <w:suppressLineNumbers w:val="0"/>
        <w:spacing w:before="0"/>
        <w:jc w:val="left"/>
        <w:rPr>
          <w:lang w:val="en-US"/>
        </w:rPr>
      </w:pPr>
    </w:p>
    <w:p w14:paraId="12DF83CA" w14:textId="77777777" w:rsidR="00175101" w:rsidRDefault="00175101" w:rsidP="00175101">
      <w:r w:rsidRPr="0085755B">
        <w:t>Validation de la ToIP s</w:t>
      </w:r>
      <w:r>
        <w:t>ur site :</w:t>
      </w:r>
    </w:p>
    <w:p w14:paraId="23CF8539" w14:textId="77777777" w:rsidR="00175101" w:rsidRDefault="00175101" w:rsidP="00175101"/>
    <w:tbl>
      <w:tblPr>
        <w:tblStyle w:val="TableauGrille4-Accentuation1"/>
        <w:tblW w:w="9634" w:type="dxa"/>
        <w:tblLook w:val="04A0" w:firstRow="1" w:lastRow="0" w:firstColumn="1" w:lastColumn="0" w:noHBand="0" w:noVBand="1"/>
      </w:tblPr>
      <w:tblGrid>
        <w:gridCol w:w="1918"/>
        <w:gridCol w:w="5699"/>
        <w:gridCol w:w="1979"/>
        <w:gridCol w:w="38"/>
      </w:tblGrid>
      <w:tr w:rsidR="00175101" w:rsidRPr="000F1D8B" w14:paraId="3BF5AEC8" w14:textId="77777777" w:rsidTr="00CE3EC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6B368EF5" w14:textId="77777777" w:rsidR="00175101" w:rsidRPr="000F1D8B" w:rsidRDefault="00175101" w:rsidP="00CE3EC5">
            <w:pPr>
              <w:jc w:val="center"/>
              <w:rPr>
                <w:sz w:val="22"/>
                <w:szCs w:val="22"/>
              </w:rPr>
            </w:pPr>
            <w:r w:rsidRPr="000F1D8B">
              <w:rPr>
                <w:sz w:val="22"/>
                <w:szCs w:val="22"/>
              </w:rPr>
              <w:t>Type de test</w:t>
            </w:r>
          </w:p>
        </w:tc>
        <w:tc>
          <w:tcPr>
            <w:tcW w:w="5699" w:type="dxa"/>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27173023" w14:textId="77777777" w:rsidR="00175101" w:rsidRPr="000F1D8B" w:rsidRDefault="00175101"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Description</w:t>
            </w:r>
          </w:p>
        </w:tc>
        <w:tc>
          <w:tcPr>
            <w:tcW w:w="2017" w:type="dxa"/>
            <w:gridSpan w:val="2"/>
            <w:tcBorders>
              <w:top w:val="none" w:sz="0" w:space="0" w:color="auto"/>
              <w:left w:val="none" w:sz="0" w:space="0" w:color="auto"/>
              <w:bottom w:val="none" w:sz="0" w:space="0" w:color="auto"/>
              <w:right w:val="none" w:sz="0" w:space="0" w:color="auto"/>
            </w:tcBorders>
            <w:shd w:val="clear" w:color="auto" w:fill="4C1B62" w:themeFill="accent1" w:themeFillShade="BF"/>
            <w:vAlign w:val="center"/>
          </w:tcPr>
          <w:p w14:paraId="3F9E6E2E" w14:textId="77777777" w:rsidR="00175101" w:rsidRPr="000F1D8B" w:rsidRDefault="00175101"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Résultat (OK/NOK)</w:t>
            </w:r>
          </w:p>
        </w:tc>
      </w:tr>
      <w:tr w:rsidR="00B25CA4" w14:paraId="0150A967" w14:textId="77777777" w:rsidTr="00CE3EC5">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5B3F00DA" w14:textId="77777777" w:rsidR="00B25CA4" w:rsidRDefault="00B25CA4" w:rsidP="00B25CA4">
            <w:r>
              <w:t>Manuel</w:t>
            </w:r>
          </w:p>
        </w:tc>
        <w:tc>
          <w:tcPr>
            <w:tcW w:w="5699" w:type="dxa"/>
          </w:tcPr>
          <w:p w14:paraId="1B108F01" w14:textId="77777777" w:rsidR="00B25CA4" w:rsidRDefault="00B25CA4" w:rsidP="00B25CA4">
            <w:pPr>
              <w:cnfStyle w:val="000000100000" w:firstRow="0" w:lastRow="0" w:firstColumn="0" w:lastColumn="0" w:oddVBand="0" w:evenVBand="0" w:oddHBand="1" w:evenHBand="0" w:firstRowFirstColumn="0" w:firstRowLastColumn="0" w:lastRowFirstColumn="0" w:lastRowLastColumn="0"/>
            </w:pPr>
            <w:r>
              <w:t>Test d’appel ToIP vers autre site distant.</w:t>
            </w:r>
          </w:p>
        </w:tc>
        <w:tc>
          <w:tcPr>
            <w:tcW w:w="1979" w:type="dxa"/>
          </w:tcPr>
          <w:p w14:paraId="654ACABD" w14:textId="2895A2B5" w:rsidR="00B25CA4"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r w:rsidR="00B25CA4" w:rsidRPr="00851ED3" w14:paraId="79B566DA" w14:textId="77777777" w:rsidTr="00CE3EC5">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0E7F87BF" w14:textId="77777777" w:rsidR="00B25CA4" w:rsidRDefault="00B25CA4" w:rsidP="00B25CA4">
            <w:r>
              <w:t>Manuel</w:t>
            </w:r>
          </w:p>
        </w:tc>
        <w:tc>
          <w:tcPr>
            <w:tcW w:w="5699" w:type="dxa"/>
          </w:tcPr>
          <w:p w14:paraId="4D876E1F" w14:textId="77777777" w:rsidR="00B25CA4" w:rsidRPr="00851ED3" w:rsidRDefault="00B25CA4" w:rsidP="00B25CA4">
            <w:pPr>
              <w:cnfStyle w:val="000000000000" w:firstRow="0" w:lastRow="0" w:firstColumn="0" w:lastColumn="0" w:oddVBand="0" w:evenVBand="0" w:oddHBand="0" w:evenHBand="0" w:firstRowFirstColumn="0" w:firstRowLastColumn="0" w:lastRowFirstColumn="0" w:lastRowLastColumn="0"/>
            </w:pPr>
            <w:r w:rsidRPr="00851ED3">
              <w:t>Test d’appel ToIP en inte</w:t>
            </w:r>
            <w:r>
              <w:t>rne.</w:t>
            </w:r>
          </w:p>
        </w:tc>
        <w:tc>
          <w:tcPr>
            <w:tcW w:w="1979" w:type="dxa"/>
          </w:tcPr>
          <w:p w14:paraId="5F988865" w14:textId="0F8FB09B" w:rsidR="00B25CA4" w:rsidRPr="00851ED3"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r w:rsidR="00B25CA4" w14:paraId="499E980F" w14:textId="77777777" w:rsidTr="00CE3EC5">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3F37A312" w14:textId="77777777" w:rsidR="00B25CA4" w:rsidRDefault="00B25CA4" w:rsidP="00B25CA4">
            <w:r>
              <w:t>Show</w:t>
            </w:r>
          </w:p>
        </w:tc>
        <w:tc>
          <w:tcPr>
            <w:tcW w:w="5699" w:type="dxa"/>
          </w:tcPr>
          <w:p w14:paraId="5477B657" w14:textId="77777777" w:rsidR="00B25CA4" w:rsidRDefault="00B25CA4" w:rsidP="00B25CA4">
            <w:pPr>
              <w:cnfStyle w:val="000000100000" w:firstRow="0" w:lastRow="0" w:firstColumn="0" w:lastColumn="0" w:oddVBand="0" w:evenVBand="0" w:oddHBand="1" w:evenHBand="0" w:firstRowFirstColumn="0" w:firstRowLastColumn="0" w:lastRowFirstColumn="0" w:lastRowLastColumn="0"/>
            </w:pPr>
            <w:r>
              <w:t>Monitoring des flux SIP.</w:t>
            </w:r>
          </w:p>
        </w:tc>
        <w:tc>
          <w:tcPr>
            <w:tcW w:w="1979" w:type="dxa"/>
          </w:tcPr>
          <w:p w14:paraId="0F9B086B" w14:textId="1676DC4A" w:rsidR="00B25CA4"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r w:rsidR="00B25CA4" w14:paraId="5F8E51D7" w14:textId="77777777" w:rsidTr="00CE3EC5">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643C5136" w14:textId="77777777" w:rsidR="00B25CA4" w:rsidRDefault="00B25CA4" w:rsidP="00B25CA4">
            <w:r>
              <w:t>Show</w:t>
            </w:r>
          </w:p>
        </w:tc>
        <w:tc>
          <w:tcPr>
            <w:tcW w:w="5699" w:type="dxa"/>
          </w:tcPr>
          <w:p w14:paraId="790475AE" w14:textId="77777777" w:rsidR="00B25CA4" w:rsidRDefault="00B25CA4" w:rsidP="00B25CA4">
            <w:pPr>
              <w:cnfStyle w:val="000000000000" w:firstRow="0" w:lastRow="0" w:firstColumn="0" w:lastColumn="0" w:oddVBand="0" w:evenVBand="0" w:oddHBand="0" w:evenHBand="0" w:firstRowFirstColumn="0" w:firstRowLastColumn="0" w:lastRowFirstColumn="0" w:lastRowLastColumn="0"/>
            </w:pPr>
            <w:r>
              <w:t>Monitoring des flux RTP/RTCP.</w:t>
            </w:r>
          </w:p>
        </w:tc>
        <w:tc>
          <w:tcPr>
            <w:tcW w:w="1979" w:type="dxa"/>
          </w:tcPr>
          <w:p w14:paraId="3B239816" w14:textId="68EDBC47" w:rsidR="00B25CA4"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r w:rsidR="00B25CA4" w14:paraId="63EBE16C" w14:textId="77777777" w:rsidTr="00CE3EC5">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71E69ABD" w14:textId="77777777" w:rsidR="00B25CA4" w:rsidRDefault="00B25CA4" w:rsidP="00B25CA4">
            <w:r>
              <w:t>Show</w:t>
            </w:r>
          </w:p>
        </w:tc>
        <w:tc>
          <w:tcPr>
            <w:tcW w:w="5699" w:type="dxa"/>
          </w:tcPr>
          <w:p w14:paraId="36CB4B9B" w14:textId="77777777" w:rsidR="00B25CA4" w:rsidRDefault="00B25CA4" w:rsidP="00B25CA4">
            <w:pPr>
              <w:cnfStyle w:val="000000100000" w:firstRow="0" w:lastRow="0" w:firstColumn="0" w:lastColumn="0" w:oddVBand="0" w:evenVBand="0" w:oddHBand="1" w:evenHBand="0" w:firstRowFirstColumn="0" w:firstRowLastColumn="0" w:lastRowFirstColumn="0" w:lastRowLastColumn="0"/>
            </w:pPr>
            <w:r>
              <w:t>Validation du chemin emprunté par le flux.</w:t>
            </w:r>
          </w:p>
        </w:tc>
        <w:tc>
          <w:tcPr>
            <w:tcW w:w="1979" w:type="dxa"/>
          </w:tcPr>
          <w:p w14:paraId="30205865" w14:textId="035CCEE2" w:rsidR="00B25CA4"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bl>
    <w:p w14:paraId="6B33D80E" w14:textId="77777777" w:rsidR="00175101" w:rsidRDefault="00175101" w:rsidP="00175101"/>
    <w:p w14:paraId="3EF47989" w14:textId="77777777" w:rsidR="00175101" w:rsidRDefault="00175101" w:rsidP="00175101">
      <w:r>
        <w:t>Validation utilisateurs :</w:t>
      </w:r>
    </w:p>
    <w:p w14:paraId="43E75EB3" w14:textId="77777777" w:rsidR="00175101" w:rsidRDefault="00175101" w:rsidP="00175101"/>
    <w:tbl>
      <w:tblPr>
        <w:tblStyle w:val="TableauGrille4-Accentuation1"/>
        <w:tblW w:w="9634" w:type="dxa"/>
        <w:tblLook w:val="04A0" w:firstRow="1" w:lastRow="0" w:firstColumn="1" w:lastColumn="0" w:noHBand="0" w:noVBand="1"/>
      </w:tblPr>
      <w:tblGrid>
        <w:gridCol w:w="1918"/>
        <w:gridCol w:w="5699"/>
        <w:gridCol w:w="1979"/>
        <w:gridCol w:w="38"/>
      </w:tblGrid>
      <w:tr w:rsidR="00175101" w:rsidRPr="000F1D8B" w14:paraId="3165A3E9" w14:textId="77777777" w:rsidTr="00B25CA4">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8" w:type="dxa"/>
            <w:shd w:val="clear" w:color="auto" w:fill="4C1B62" w:themeFill="accent1" w:themeFillShade="BF"/>
            <w:vAlign w:val="center"/>
          </w:tcPr>
          <w:p w14:paraId="1E28E261" w14:textId="77777777" w:rsidR="00175101" w:rsidRPr="000F1D8B" w:rsidRDefault="00175101" w:rsidP="00CE3EC5">
            <w:pPr>
              <w:jc w:val="center"/>
              <w:rPr>
                <w:sz w:val="22"/>
                <w:szCs w:val="22"/>
              </w:rPr>
            </w:pPr>
            <w:r w:rsidRPr="000F1D8B">
              <w:rPr>
                <w:sz w:val="22"/>
                <w:szCs w:val="22"/>
              </w:rPr>
              <w:t>Type de test</w:t>
            </w:r>
          </w:p>
        </w:tc>
        <w:tc>
          <w:tcPr>
            <w:tcW w:w="5699" w:type="dxa"/>
            <w:shd w:val="clear" w:color="auto" w:fill="4C1B62" w:themeFill="accent1" w:themeFillShade="BF"/>
            <w:vAlign w:val="center"/>
          </w:tcPr>
          <w:p w14:paraId="2181658D" w14:textId="77777777" w:rsidR="00175101" w:rsidRPr="000F1D8B" w:rsidRDefault="00175101"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Description</w:t>
            </w:r>
          </w:p>
        </w:tc>
        <w:tc>
          <w:tcPr>
            <w:tcW w:w="2017" w:type="dxa"/>
            <w:gridSpan w:val="2"/>
            <w:shd w:val="clear" w:color="auto" w:fill="4C1B62" w:themeFill="accent1" w:themeFillShade="BF"/>
            <w:vAlign w:val="center"/>
          </w:tcPr>
          <w:p w14:paraId="7C21A28B" w14:textId="77777777" w:rsidR="00175101" w:rsidRPr="000F1D8B" w:rsidRDefault="00175101" w:rsidP="00CE3EC5">
            <w:pPr>
              <w:jc w:val="center"/>
              <w:cnfStyle w:val="100000000000" w:firstRow="1" w:lastRow="0" w:firstColumn="0" w:lastColumn="0" w:oddVBand="0" w:evenVBand="0" w:oddHBand="0" w:evenHBand="0" w:firstRowFirstColumn="0" w:firstRowLastColumn="0" w:lastRowFirstColumn="0" w:lastRowLastColumn="0"/>
              <w:rPr>
                <w:sz w:val="22"/>
                <w:szCs w:val="22"/>
              </w:rPr>
            </w:pPr>
            <w:r w:rsidRPr="000F1D8B">
              <w:rPr>
                <w:sz w:val="22"/>
                <w:szCs w:val="22"/>
              </w:rPr>
              <w:t>Résultat (OK/NOK)</w:t>
            </w:r>
          </w:p>
        </w:tc>
      </w:tr>
      <w:tr w:rsidR="00B25CA4" w14:paraId="1E551EFB" w14:textId="77777777" w:rsidTr="00B25CA4">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234DED66" w14:textId="77777777" w:rsidR="00B25CA4" w:rsidRDefault="00B25CA4" w:rsidP="00B25CA4">
            <w:r>
              <w:t>Manuel</w:t>
            </w:r>
          </w:p>
        </w:tc>
        <w:tc>
          <w:tcPr>
            <w:tcW w:w="5699" w:type="dxa"/>
          </w:tcPr>
          <w:p w14:paraId="7F992E07" w14:textId="77777777" w:rsidR="00B25CA4" w:rsidRDefault="00B25CA4" w:rsidP="00B25CA4">
            <w:pPr>
              <w:cnfStyle w:val="000000100000" w:firstRow="0" w:lastRow="0" w:firstColumn="0" w:lastColumn="0" w:oddVBand="0" w:evenVBand="0" w:oddHBand="1" w:evenHBand="0" w:firstRowFirstColumn="0" w:firstRowLastColumn="0" w:lastRowFirstColumn="0" w:lastRowLastColumn="0"/>
            </w:pPr>
            <w:r>
              <w:t>Utilisation de l’outil Intranet.</w:t>
            </w:r>
          </w:p>
        </w:tc>
        <w:tc>
          <w:tcPr>
            <w:tcW w:w="1979" w:type="dxa"/>
          </w:tcPr>
          <w:p w14:paraId="3287C9CA" w14:textId="0B67EAD5" w:rsidR="00B25CA4"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r w:rsidR="00B25CA4" w:rsidRPr="00851ED3" w14:paraId="510EEC8D" w14:textId="77777777" w:rsidTr="00B25CA4">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4292396F" w14:textId="77777777" w:rsidR="00B25CA4" w:rsidRDefault="00B25CA4" w:rsidP="00B25CA4">
            <w:r>
              <w:t>Manuel</w:t>
            </w:r>
          </w:p>
        </w:tc>
        <w:tc>
          <w:tcPr>
            <w:tcW w:w="5699" w:type="dxa"/>
          </w:tcPr>
          <w:p w14:paraId="7EB21E47" w14:textId="77777777" w:rsidR="00B25CA4" w:rsidRPr="00851ED3" w:rsidRDefault="00B25CA4" w:rsidP="00B25CA4">
            <w:pPr>
              <w:cnfStyle w:val="000000000000" w:firstRow="0" w:lastRow="0" w:firstColumn="0" w:lastColumn="0" w:oddVBand="0" w:evenVBand="0" w:oddHBand="0" w:evenHBand="0" w:firstRowFirstColumn="0" w:firstRowLastColumn="0" w:lastRowFirstColumn="0" w:lastRowLastColumn="0"/>
            </w:pPr>
            <w:r>
              <w:t>Utilisation de la messagerie.</w:t>
            </w:r>
          </w:p>
        </w:tc>
        <w:tc>
          <w:tcPr>
            <w:tcW w:w="1979" w:type="dxa"/>
          </w:tcPr>
          <w:p w14:paraId="12408A86" w14:textId="2CA8958B" w:rsidR="00B25CA4" w:rsidRPr="00851ED3"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r w:rsidR="00B25CA4" w:rsidRPr="00851ED3" w14:paraId="3AD27D2A" w14:textId="77777777" w:rsidTr="00B25CA4">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4495CE11" w14:textId="77777777" w:rsidR="00B25CA4" w:rsidRDefault="00B25CA4" w:rsidP="00B25CA4">
            <w:r>
              <w:t>Manuel</w:t>
            </w:r>
          </w:p>
        </w:tc>
        <w:tc>
          <w:tcPr>
            <w:tcW w:w="5699" w:type="dxa"/>
          </w:tcPr>
          <w:p w14:paraId="420F2AC8" w14:textId="77777777" w:rsidR="00B25CA4" w:rsidRDefault="00B25CA4" w:rsidP="00B25CA4">
            <w:pPr>
              <w:cnfStyle w:val="000000100000" w:firstRow="0" w:lastRow="0" w:firstColumn="0" w:lastColumn="0" w:oddVBand="0" w:evenVBand="0" w:oddHBand="1" w:evenHBand="0" w:firstRowFirstColumn="0" w:firstRowLastColumn="0" w:lastRowFirstColumn="0" w:lastRowLastColumn="0"/>
            </w:pPr>
            <w:r>
              <w:t>Accès aux lecteurs partagés (serveurs de fichiers)</w:t>
            </w:r>
          </w:p>
        </w:tc>
        <w:tc>
          <w:tcPr>
            <w:tcW w:w="1979" w:type="dxa"/>
          </w:tcPr>
          <w:p w14:paraId="5AE914DE" w14:textId="5A7DB6C2" w:rsidR="00B25CA4" w:rsidRPr="00851ED3" w:rsidRDefault="00B25CA4" w:rsidP="00B25CA4">
            <w:pPr>
              <w:jc w:val="center"/>
              <w:cnfStyle w:val="000000100000" w:firstRow="0" w:lastRow="0" w:firstColumn="0" w:lastColumn="0" w:oddVBand="0" w:evenVBand="0" w:oddHBand="1" w:evenHBand="0" w:firstRowFirstColumn="0" w:firstRowLastColumn="0" w:lastRowFirstColumn="0" w:lastRowLastColumn="0"/>
            </w:pPr>
            <w:r>
              <w:t>OK</w:t>
            </w:r>
          </w:p>
        </w:tc>
      </w:tr>
      <w:tr w:rsidR="00B25CA4" w:rsidRPr="00851ED3" w14:paraId="4982811C" w14:textId="77777777" w:rsidTr="00B25CA4">
        <w:trPr>
          <w:gridAfter w:val="1"/>
          <w:wAfter w:w="38" w:type="dxa"/>
        </w:trPr>
        <w:tc>
          <w:tcPr>
            <w:cnfStyle w:val="001000000000" w:firstRow="0" w:lastRow="0" w:firstColumn="1" w:lastColumn="0" w:oddVBand="0" w:evenVBand="0" w:oddHBand="0" w:evenHBand="0" w:firstRowFirstColumn="0" w:firstRowLastColumn="0" w:lastRowFirstColumn="0" w:lastRowLastColumn="0"/>
            <w:tcW w:w="1918" w:type="dxa"/>
          </w:tcPr>
          <w:p w14:paraId="3818790B" w14:textId="77777777" w:rsidR="00B25CA4" w:rsidRDefault="00B25CA4" w:rsidP="00B25CA4">
            <w:r>
              <w:t>Wifi Public</w:t>
            </w:r>
          </w:p>
        </w:tc>
        <w:tc>
          <w:tcPr>
            <w:tcW w:w="5699" w:type="dxa"/>
          </w:tcPr>
          <w:p w14:paraId="1DE86B19" w14:textId="77777777" w:rsidR="00B25CA4" w:rsidRDefault="00B25CA4" w:rsidP="00B25CA4">
            <w:pPr>
              <w:cnfStyle w:val="000000000000" w:firstRow="0" w:lastRow="0" w:firstColumn="0" w:lastColumn="0" w:oddVBand="0" w:evenVBand="0" w:oddHBand="0" w:evenHBand="0" w:firstRowFirstColumn="0" w:firstRowLastColumn="0" w:lastRowFirstColumn="0" w:lastRowLastColumn="0"/>
            </w:pPr>
            <w:r>
              <w:t>Validation accès wifi Public (Portail et Navigation)</w:t>
            </w:r>
          </w:p>
        </w:tc>
        <w:tc>
          <w:tcPr>
            <w:tcW w:w="1979" w:type="dxa"/>
          </w:tcPr>
          <w:p w14:paraId="78615839" w14:textId="23D91256" w:rsidR="00B25CA4" w:rsidRPr="00851ED3" w:rsidRDefault="00B25CA4" w:rsidP="00B25CA4">
            <w:pPr>
              <w:jc w:val="center"/>
              <w:cnfStyle w:val="000000000000" w:firstRow="0" w:lastRow="0" w:firstColumn="0" w:lastColumn="0" w:oddVBand="0" w:evenVBand="0" w:oddHBand="0" w:evenHBand="0" w:firstRowFirstColumn="0" w:firstRowLastColumn="0" w:lastRowFirstColumn="0" w:lastRowLastColumn="0"/>
            </w:pPr>
            <w:r>
              <w:t>OK</w:t>
            </w:r>
          </w:p>
        </w:tc>
      </w:tr>
    </w:tbl>
    <w:p w14:paraId="4A334D4F" w14:textId="77777777" w:rsidR="00175101" w:rsidRDefault="00175101" w:rsidP="00175101"/>
    <w:p w14:paraId="34650D45" w14:textId="77777777" w:rsidR="00175101" w:rsidRDefault="00175101">
      <w:pPr>
        <w:suppressLineNumbers w:val="0"/>
        <w:spacing w:before="0"/>
        <w:jc w:val="left"/>
        <w:rPr>
          <w:color w:val="662483" w:themeColor="accent1"/>
          <w:sz w:val="28"/>
          <w:szCs w:val="28"/>
        </w:rPr>
      </w:pPr>
      <w:r>
        <w:br w:type="page"/>
      </w:r>
    </w:p>
    <w:p w14:paraId="589F5636" w14:textId="2D29B72D" w:rsidR="00D9692B" w:rsidRDefault="00D9692B" w:rsidP="00D9692B">
      <w:pPr>
        <w:pStyle w:val="Titre2"/>
      </w:pPr>
      <w:bookmarkStart w:id="114" w:name="_Toc97813860"/>
      <w:r>
        <w:lastRenderedPageBreak/>
        <w:t>Tests de bascule</w:t>
      </w:r>
      <w:bookmarkEnd w:id="114"/>
    </w:p>
    <w:p w14:paraId="1ECCB96E" w14:textId="77777777" w:rsidR="00D9692B" w:rsidRPr="00D9692B" w:rsidRDefault="00D9692B" w:rsidP="00D9692B"/>
    <w:tbl>
      <w:tblPr>
        <w:tblStyle w:val="TableauGrille4-Accentuation1"/>
        <w:tblW w:w="9493" w:type="dxa"/>
        <w:tblLook w:val="04A0" w:firstRow="1" w:lastRow="0" w:firstColumn="1" w:lastColumn="0" w:noHBand="0" w:noVBand="1"/>
      </w:tblPr>
      <w:tblGrid>
        <w:gridCol w:w="2009"/>
        <w:gridCol w:w="6366"/>
        <w:gridCol w:w="1118"/>
      </w:tblGrid>
      <w:tr w:rsidR="005B0D12" w:rsidRPr="000F1D8B" w14:paraId="073E0A2C" w14:textId="77777777" w:rsidTr="00830F73">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009" w:type="dxa"/>
            <w:shd w:val="clear" w:color="auto" w:fill="4C1B62" w:themeFill="accent1" w:themeFillShade="BF"/>
            <w:vAlign w:val="center"/>
          </w:tcPr>
          <w:p w14:paraId="46AC425D" w14:textId="75980B81" w:rsidR="005B0D12" w:rsidRPr="000F1D8B" w:rsidRDefault="00CD6D05" w:rsidP="00F6040D">
            <w:pPr>
              <w:jc w:val="center"/>
              <w:rPr>
                <w:sz w:val="22"/>
                <w:szCs w:val="22"/>
              </w:rPr>
            </w:pPr>
            <w:r>
              <w:rPr>
                <w:sz w:val="22"/>
                <w:szCs w:val="22"/>
              </w:rPr>
              <w:t>Commande</w:t>
            </w:r>
          </w:p>
        </w:tc>
        <w:tc>
          <w:tcPr>
            <w:tcW w:w="6366" w:type="dxa"/>
            <w:shd w:val="clear" w:color="auto" w:fill="4C1B62" w:themeFill="accent1" w:themeFillShade="BF"/>
            <w:vAlign w:val="center"/>
          </w:tcPr>
          <w:p w14:paraId="597ABF0D" w14:textId="77777777" w:rsidR="005B0D12" w:rsidRPr="000F1D8B" w:rsidRDefault="005B0D12" w:rsidP="00F6040D">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118" w:type="dxa"/>
            <w:shd w:val="clear" w:color="auto" w:fill="4C1B62" w:themeFill="accent1" w:themeFillShade="BF"/>
            <w:vAlign w:val="center"/>
          </w:tcPr>
          <w:p w14:paraId="55004AAF" w14:textId="3000B382" w:rsidR="005B0D12" w:rsidRPr="000F1D8B" w:rsidRDefault="005B0D12" w:rsidP="00F6040D">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Résultat (OK/NOK)</w:t>
            </w:r>
          </w:p>
        </w:tc>
      </w:tr>
      <w:tr w:rsidR="001420CE" w14:paraId="75F61930" w14:textId="77777777" w:rsidTr="0083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7218F15B" w14:textId="30E63878" w:rsidR="001420CE" w:rsidRDefault="001420CE" w:rsidP="001420CE">
            <w:r w:rsidRPr="00EF2446">
              <w:t xml:space="preserve">show system </w:t>
            </w:r>
            <w:proofErr w:type="spellStart"/>
            <w:r w:rsidRPr="00EF2446">
              <w:t>statistics</w:t>
            </w:r>
            <w:proofErr w:type="spellEnd"/>
            <w:r w:rsidRPr="00EF2446">
              <w:t xml:space="preserve"> session</w:t>
            </w:r>
          </w:p>
        </w:tc>
        <w:tc>
          <w:tcPr>
            <w:tcW w:w="6366" w:type="dxa"/>
          </w:tcPr>
          <w:p w14:paraId="38D06CA2" w14:textId="6C36309C" w:rsidR="001420CE" w:rsidRDefault="001420CE" w:rsidP="001420CE">
            <w:pPr>
              <w:cnfStyle w:val="000000100000" w:firstRow="0" w:lastRow="0" w:firstColumn="0" w:lastColumn="0" w:oddVBand="0" w:evenVBand="0" w:oddHBand="1" w:evenHBand="0" w:firstRowFirstColumn="0" w:firstRowLastColumn="0" w:lastRowFirstColumn="0" w:lastRowLastColumn="0"/>
            </w:pPr>
            <w:r>
              <w:t>Relevé des sessions sur FW_MAI_R2_PA3220-1</w:t>
            </w:r>
          </w:p>
          <w:p w14:paraId="41F012D0" w14:textId="67CB5585" w:rsidR="001420CE" w:rsidRDefault="001420CE" w:rsidP="001420CE">
            <w:pPr>
              <w:cnfStyle w:val="000000100000" w:firstRow="0" w:lastRow="0" w:firstColumn="0" w:lastColumn="0" w:oddVBand="0" w:evenVBand="0" w:oddHBand="1" w:evenHBand="0" w:firstRowFirstColumn="0" w:firstRowLastColumn="0" w:lastRowFirstColumn="0" w:lastRowLastColumn="0"/>
            </w:pPr>
          </w:p>
        </w:tc>
        <w:tc>
          <w:tcPr>
            <w:tcW w:w="1118" w:type="dxa"/>
          </w:tcPr>
          <w:p w14:paraId="320E9EFD" w14:textId="70AC662A" w:rsidR="001420CE" w:rsidRDefault="001420CE" w:rsidP="001420CE">
            <w:pPr>
              <w:jc w:val="center"/>
              <w:cnfStyle w:val="000000100000" w:firstRow="0" w:lastRow="0" w:firstColumn="0" w:lastColumn="0" w:oddVBand="0" w:evenVBand="0" w:oddHBand="1" w:evenHBand="0" w:firstRowFirstColumn="0" w:firstRowLastColumn="0" w:lastRowFirstColumn="0" w:lastRowLastColumn="0"/>
            </w:pPr>
            <w:r>
              <w:t>OK</w:t>
            </w:r>
          </w:p>
        </w:tc>
      </w:tr>
      <w:tr w:rsidR="001420CE" w14:paraId="468801A9" w14:textId="77777777" w:rsidTr="00830F73">
        <w:tc>
          <w:tcPr>
            <w:cnfStyle w:val="001000000000" w:firstRow="0" w:lastRow="0" w:firstColumn="1" w:lastColumn="0" w:oddVBand="0" w:evenVBand="0" w:oddHBand="0" w:evenHBand="0" w:firstRowFirstColumn="0" w:firstRowLastColumn="0" w:lastRowFirstColumn="0" w:lastRowLastColumn="0"/>
            <w:tcW w:w="2009" w:type="dxa"/>
          </w:tcPr>
          <w:p w14:paraId="7D313900" w14:textId="4329CC0D" w:rsidR="001420CE" w:rsidRDefault="001420CE" w:rsidP="001420CE">
            <w:r w:rsidRPr="00EF2446">
              <w:t xml:space="preserve">show system </w:t>
            </w:r>
            <w:proofErr w:type="spellStart"/>
            <w:r w:rsidRPr="00EF2446">
              <w:t>statistics</w:t>
            </w:r>
            <w:proofErr w:type="spellEnd"/>
            <w:r w:rsidRPr="00EF2446">
              <w:t xml:space="preserve"> session</w:t>
            </w:r>
          </w:p>
        </w:tc>
        <w:tc>
          <w:tcPr>
            <w:tcW w:w="6366" w:type="dxa"/>
          </w:tcPr>
          <w:p w14:paraId="6464AADC" w14:textId="1AACD094" w:rsidR="001420CE" w:rsidRDefault="001420CE" w:rsidP="001420CE">
            <w:pPr>
              <w:jc w:val="left"/>
              <w:cnfStyle w:val="000000000000" w:firstRow="0" w:lastRow="0" w:firstColumn="0" w:lastColumn="0" w:oddVBand="0" w:evenVBand="0" w:oddHBand="0" w:evenHBand="0" w:firstRowFirstColumn="0" w:firstRowLastColumn="0" w:lastRowFirstColumn="0" w:lastRowLastColumn="0"/>
            </w:pPr>
            <w:r>
              <w:t>Relevé des sessions sur FW_MAI_R2_PA3220-2</w:t>
            </w:r>
            <w:r>
              <w:br/>
            </w:r>
          </w:p>
        </w:tc>
        <w:tc>
          <w:tcPr>
            <w:tcW w:w="1118" w:type="dxa"/>
          </w:tcPr>
          <w:p w14:paraId="04FBAF7D" w14:textId="20D83A98" w:rsidR="001420CE" w:rsidRDefault="001420CE" w:rsidP="001420CE">
            <w:pPr>
              <w:jc w:val="center"/>
              <w:cnfStyle w:val="000000000000" w:firstRow="0" w:lastRow="0" w:firstColumn="0" w:lastColumn="0" w:oddVBand="0" w:evenVBand="0" w:oddHBand="0" w:evenHBand="0" w:firstRowFirstColumn="0" w:firstRowLastColumn="0" w:lastRowFirstColumn="0" w:lastRowLastColumn="0"/>
            </w:pPr>
            <w:r>
              <w:t>OK</w:t>
            </w:r>
          </w:p>
        </w:tc>
      </w:tr>
      <w:tr w:rsidR="001420CE" w14:paraId="501DA7EA" w14:textId="77777777" w:rsidTr="0083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6AB49386" w14:textId="6765840F" w:rsidR="001420CE" w:rsidRPr="003658C6" w:rsidRDefault="001420CE" w:rsidP="001420CE">
            <w:pPr>
              <w:rPr>
                <w:lang w:val="en-US"/>
              </w:rPr>
            </w:pPr>
            <w:r w:rsidRPr="003658C6">
              <w:rPr>
                <w:lang w:val="en-US"/>
              </w:rPr>
              <w:t>request high-availability state suspend</w:t>
            </w:r>
          </w:p>
        </w:tc>
        <w:tc>
          <w:tcPr>
            <w:tcW w:w="6366" w:type="dxa"/>
          </w:tcPr>
          <w:p w14:paraId="2C8C616F" w14:textId="26338C9A" w:rsidR="001420CE" w:rsidRDefault="001420CE" w:rsidP="001420CE">
            <w:pPr>
              <w:jc w:val="left"/>
              <w:cnfStyle w:val="000000100000" w:firstRow="0" w:lastRow="0" w:firstColumn="0" w:lastColumn="0" w:oddVBand="0" w:evenVBand="0" w:oddHBand="1" w:evenHBand="0" w:firstRowFirstColumn="0" w:firstRowLastColumn="0" w:lastRowFirstColumn="0" w:lastRowLastColumn="0"/>
            </w:pPr>
            <w:r>
              <w:t>Suspendre l’équipement FW_MAI_R2_PA3220-1</w:t>
            </w:r>
            <w:r>
              <w:br/>
            </w:r>
          </w:p>
        </w:tc>
        <w:tc>
          <w:tcPr>
            <w:tcW w:w="1118" w:type="dxa"/>
          </w:tcPr>
          <w:p w14:paraId="2082AC6D" w14:textId="224C8AE6" w:rsidR="001420CE" w:rsidRDefault="001420CE" w:rsidP="001420CE">
            <w:pPr>
              <w:jc w:val="center"/>
              <w:cnfStyle w:val="000000100000" w:firstRow="0" w:lastRow="0" w:firstColumn="0" w:lastColumn="0" w:oddVBand="0" w:evenVBand="0" w:oddHBand="1" w:evenHBand="0" w:firstRowFirstColumn="0" w:firstRowLastColumn="0" w:lastRowFirstColumn="0" w:lastRowLastColumn="0"/>
            </w:pPr>
            <w:r>
              <w:t>OK</w:t>
            </w:r>
          </w:p>
        </w:tc>
      </w:tr>
      <w:tr w:rsidR="001420CE" w14:paraId="62E37034" w14:textId="77777777" w:rsidTr="00830F73">
        <w:tc>
          <w:tcPr>
            <w:cnfStyle w:val="001000000000" w:firstRow="0" w:lastRow="0" w:firstColumn="1" w:lastColumn="0" w:oddVBand="0" w:evenVBand="0" w:oddHBand="0" w:evenHBand="0" w:firstRowFirstColumn="0" w:firstRowLastColumn="0" w:lastRowFirstColumn="0" w:lastRowLastColumn="0"/>
            <w:tcW w:w="2009" w:type="dxa"/>
          </w:tcPr>
          <w:p w14:paraId="1AF71C93" w14:textId="77777777" w:rsidR="001420CE" w:rsidRPr="00376EDE" w:rsidRDefault="001420CE" w:rsidP="001420CE">
            <w:pPr>
              <w:rPr>
                <w:b w:val="0"/>
                <w:bCs w:val="0"/>
                <w:lang w:val="en-US"/>
              </w:rPr>
            </w:pPr>
            <w:r w:rsidRPr="00376EDE">
              <w:rPr>
                <w:lang w:val="en-US"/>
              </w:rPr>
              <w:t>show high-availability state</w:t>
            </w:r>
          </w:p>
          <w:p w14:paraId="1B5616AA" w14:textId="3B970C2F" w:rsidR="001420CE" w:rsidRPr="00CD6D05" w:rsidRDefault="001420CE" w:rsidP="001420CE">
            <w:pPr>
              <w:rPr>
                <w:lang w:val="en-US"/>
              </w:rPr>
            </w:pPr>
            <w:r w:rsidRPr="00CD6D05">
              <w:rPr>
                <w:lang w:val="en-US"/>
              </w:rPr>
              <w:t>show high-availability state-synchronization</w:t>
            </w:r>
          </w:p>
        </w:tc>
        <w:tc>
          <w:tcPr>
            <w:tcW w:w="6366" w:type="dxa"/>
          </w:tcPr>
          <w:p w14:paraId="50B02FE1" w14:textId="251888E0" w:rsidR="001420CE" w:rsidRDefault="001420CE" w:rsidP="001420CE">
            <w:pPr>
              <w:jc w:val="left"/>
              <w:cnfStyle w:val="000000000000" w:firstRow="0" w:lastRow="0" w:firstColumn="0" w:lastColumn="0" w:oddVBand="0" w:evenVBand="0" w:oddHBand="0" w:evenHBand="0" w:firstRowFirstColumn="0" w:firstRowLastColumn="0" w:lastRowFirstColumn="0" w:lastRowLastColumn="0"/>
            </w:pPr>
            <w:r>
              <w:t>Vérifier l’état du cluster HA</w:t>
            </w:r>
          </w:p>
        </w:tc>
        <w:tc>
          <w:tcPr>
            <w:tcW w:w="1118" w:type="dxa"/>
          </w:tcPr>
          <w:p w14:paraId="1229A674" w14:textId="6D795D70" w:rsidR="001420CE" w:rsidRDefault="001420CE" w:rsidP="001420CE">
            <w:pPr>
              <w:jc w:val="center"/>
              <w:cnfStyle w:val="000000000000" w:firstRow="0" w:lastRow="0" w:firstColumn="0" w:lastColumn="0" w:oddVBand="0" w:evenVBand="0" w:oddHBand="0" w:evenHBand="0" w:firstRowFirstColumn="0" w:firstRowLastColumn="0" w:lastRowFirstColumn="0" w:lastRowLastColumn="0"/>
            </w:pPr>
            <w:r>
              <w:t>OK</w:t>
            </w:r>
          </w:p>
        </w:tc>
      </w:tr>
      <w:tr w:rsidR="001420CE" w14:paraId="24EC486A" w14:textId="77777777" w:rsidTr="0083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4CE754D4" w14:textId="17D7F033" w:rsidR="001420CE" w:rsidRDefault="001420CE" w:rsidP="001420CE">
            <w:r w:rsidRPr="00EF2446">
              <w:t xml:space="preserve">show system </w:t>
            </w:r>
            <w:proofErr w:type="spellStart"/>
            <w:r w:rsidRPr="00EF2446">
              <w:t>statistics</w:t>
            </w:r>
            <w:proofErr w:type="spellEnd"/>
            <w:r w:rsidRPr="00EF2446">
              <w:t xml:space="preserve"> session</w:t>
            </w:r>
          </w:p>
        </w:tc>
        <w:tc>
          <w:tcPr>
            <w:tcW w:w="6366" w:type="dxa"/>
          </w:tcPr>
          <w:p w14:paraId="61AE161D" w14:textId="4C82FDF8" w:rsidR="001420CE" w:rsidRDefault="001420CE" w:rsidP="001420CE">
            <w:pPr>
              <w:cnfStyle w:val="000000100000" w:firstRow="0" w:lastRow="0" w:firstColumn="0" w:lastColumn="0" w:oddVBand="0" w:evenVBand="0" w:oddHBand="1" w:evenHBand="0" w:firstRowFirstColumn="0" w:firstRowLastColumn="0" w:lastRowFirstColumn="0" w:lastRowLastColumn="0"/>
            </w:pPr>
            <w:r>
              <w:t>Relevé des sessions sur FW_MAI_R2_PA3220-1</w:t>
            </w:r>
          </w:p>
        </w:tc>
        <w:tc>
          <w:tcPr>
            <w:tcW w:w="1118" w:type="dxa"/>
          </w:tcPr>
          <w:p w14:paraId="6E935337" w14:textId="64028141" w:rsidR="001420CE" w:rsidRDefault="001420CE" w:rsidP="001420CE">
            <w:pPr>
              <w:jc w:val="center"/>
              <w:cnfStyle w:val="000000100000" w:firstRow="0" w:lastRow="0" w:firstColumn="0" w:lastColumn="0" w:oddVBand="0" w:evenVBand="0" w:oddHBand="1" w:evenHBand="0" w:firstRowFirstColumn="0" w:firstRowLastColumn="0" w:lastRowFirstColumn="0" w:lastRowLastColumn="0"/>
            </w:pPr>
            <w:r>
              <w:t>OK</w:t>
            </w:r>
          </w:p>
        </w:tc>
      </w:tr>
      <w:tr w:rsidR="001420CE" w14:paraId="063BF24C" w14:textId="77777777" w:rsidTr="00830F73">
        <w:tc>
          <w:tcPr>
            <w:cnfStyle w:val="001000000000" w:firstRow="0" w:lastRow="0" w:firstColumn="1" w:lastColumn="0" w:oddVBand="0" w:evenVBand="0" w:oddHBand="0" w:evenHBand="0" w:firstRowFirstColumn="0" w:firstRowLastColumn="0" w:lastRowFirstColumn="0" w:lastRowLastColumn="0"/>
            <w:tcW w:w="2009" w:type="dxa"/>
          </w:tcPr>
          <w:p w14:paraId="4D839AD2" w14:textId="34A299A8" w:rsidR="001420CE" w:rsidRDefault="001420CE" w:rsidP="001420CE">
            <w:r w:rsidRPr="00EF2446">
              <w:t xml:space="preserve">show system </w:t>
            </w:r>
            <w:proofErr w:type="spellStart"/>
            <w:r w:rsidRPr="00EF2446">
              <w:t>statistics</w:t>
            </w:r>
            <w:proofErr w:type="spellEnd"/>
            <w:r w:rsidRPr="00EF2446">
              <w:t xml:space="preserve"> session</w:t>
            </w:r>
          </w:p>
        </w:tc>
        <w:tc>
          <w:tcPr>
            <w:tcW w:w="6366" w:type="dxa"/>
          </w:tcPr>
          <w:p w14:paraId="4CD738D0" w14:textId="5F43FCB5" w:rsidR="001420CE" w:rsidRDefault="001420CE" w:rsidP="001420CE">
            <w:pPr>
              <w:jc w:val="left"/>
              <w:cnfStyle w:val="000000000000" w:firstRow="0" w:lastRow="0" w:firstColumn="0" w:lastColumn="0" w:oddVBand="0" w:evenVBand="0" w:oddHBand="0" w:evenHBand="0" w:firstRowFirstColumn="0" w:firstRowLastColumn="0" w:lastRowFirstColumn="0" w:lastRowLastColumn="0"/>
            </w:pPr>
            <w:r>
              <w:t>Relevé des sessions sur FW_MAI_R2_PA3220-2</w:t>
            </w:r>
          </w:p>
        </w:tc>
        <w:tc>
          <w:tcPr>
            <w:tcW w:w="1118" w:type="dxa"/>
          </w:tcPr>
          <w:p w14:paraId="77AB6B2F" w14:textId="4F258649" w:rsidR="001420CE" w:rsidRDefault="001420CE" w:rsidP="001420CE">
            <w:pPr>
              <w:jc w:val="center"/>
              <w:cnfStyle w:val="000000000000" w:firstRow="0" w:lastRow="0" w:firstColumn="0" w:lastColumn="0" w:oddVBand="0" w:evenVBand="0" w:oddHBand="0" w:evenHBand="0" w:firstRowFirstColumn="0" w:firstRowLastColumn="0" w:lastRowFirstColumn="0" w:lastRowLastColumn="0"/>
            </w:pPr>
            <w:r>
              <w:t>OK</w:t>
            </w:r>
          </w:p>
        </w:tc>
      </w:tr>
      <w:tr w:rsidR="001420CE" w14:paraId="15CFFB40" w14:textId="77777777" w:rsidTr="0083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2375AA49" w14:textId="32012823" w:rsidR="001420CE" w:rsidRPr="003658C6" w:rsidRDefault="001420CE" w:rsidP="001420CE">
            <w:pPr>
              <w:rPr>
                <w:lang w:val="en-US"/>
              </w:rPr>
            </w:pPr>
            <w:r w:rsidRPr="003658C6">
              <w:rPr>
                <w:lang w:val="en-US"/>
              </w:rPr>
              <w:t xml:space="preserve">request high-availability state </w:t>
            </w:r>
            <w:r>
              <w:rPr>
                <w:lang w:val="en-US"/>
              </w:rPr>
              <w:t>functional</w:t>
            </w:r>
          </w:p>
        </w:tc>
        <w:tc>
          <w:tcPr>
            <w:tcW w:w="6366" w:type="dxa"/>
          </w:tcPr>
          <w:p w14:paraId="74126E29" w14:textId="72A6278C" w:rsidR="001420CE" w:rsidRDefault="001420CE" w:rsidP="001420CE">
            <w:pPr>
              <w:jc w:val="left"/>
              <w:cnfStyle w:val="000000100000" w:firstRow="0" w:lastRow="0" w:firstColumn="0" w:lastColumn="0" w:oddVBand="0" w:evenVBand="0" w:oddHBand="1" w:evenHBand="0" w:firstRowFirstColumn="0" w:firstRowLastColumn="0" w:lastRowFirstColumn="0" w:lastRowLastColumn="0"/>
            </w:pPr>
            <w:r>
              <w:t>Réactiver l’équipement FW_MAI_R2_PA3220-1</w:t>
            </w:r>
            <w:r>
              <w:br/>
            </w:r>
          </w:p>
        </w:tc>
        <w:tc>
          <w:tcPr>
            <w:tcW w:w="1118" w:type="dxa"/>
          </w:tcPr>
          <w:p w14:paraId="02190B37" w14:textId="6D9D7908" w:rsidR="001420CE" w:rsidRPr="00EF2446" w:rsidRDefault="001420CE" w:rsidP="001420CE">
            <w:pPr>
              <w:jc w:val="center"/>
              <w:cnfStyle w:val="000000100000" w:firstRow="0" w:lastRow="0" w:firstColumn="0" w:lastColumn="0" w:oddVBand="0" w:evenVBand="0" w:oddHBand="1" w:evenHBand="0" w:firstRowFirstColumn="0" w:firstRowLastColumn="0" w:lastRowFirstColumn="0" w:lastRowLastColumn="0"/>
            </w:pPr>
            <w:r>
              <w:t>OK</w:t>
            </w:r>
          </w:p>
        </w:tc>
      </w:tr>
      <w:tr w:rsidR="001420CE" w14:paraId="426CC64E" w14:textId="77777777" w:rsidTr="00830F73">
        <w:tc>
          <w:tcPr>
            <w:cnfStyle w:val="001000000000" w:firstRow="0" w:lastRow="0" w:firstColumn="1" w:lastColumn="0" w:oddVBand="0" w:evenVBand="0" w:oddHBand="0" w:evenHBand="0" w:firstRowFirstColumn="0" w:firstRowLastColumn="0" w:lastRowFirstColumn="0" w:lastRowLastColumn="0"/>
            <w:tcW w:w="2009" w:type="dxa"/>
          </w:tcPr>
          <w:p w14:paraId="1EDEE526" w14:textId="77777777" w:rsidR="001420CE" w:rsidRPr="00E76AB2" w:rsidRDefault="001420CE" w:rsidP="001420CE">
            <w:pPr>
              <w:rPr>
                <w:b w:val="0"/>
                <w:bCs w:val="0"/>
                <w:lang w:val="en-US"/>
              </w:rPr>
            </w:pPr>
            <w:r w:rsidRPr="00E76AB2">
              <w:rPr>
                <w:lang w:val="en-US"/>
              </w:rPr>
              <w:t>show high-availability state</w:t>
            </w:r>
          </w:p>
          <w:p w14:paraId="2F608BF1" w14:textId="6809B2C0" w:rsidR="001420CE" w:rsidRPr="00E76AB2" w:rsidRDefault="001420CE" w:rsidP="001420CE">
            <w:pPr>
              <w:rPr>
                <w:lang w:val="en-US"/>
              </w:rPr>
            </w:pPr>
            <w:r w:rsidRPr="00CD6D05">
              <w:rPr>
                <w:lang w:val="en-US"/>
              </w:rPr>
              <w:t>show high-availability state-synchronization</w:t>
            </w:r>
          </w:p>
        </w:tc>
        <w:tc>
          <w:tcPr>
            <w:tcW w:w="6366" w:type="dxa"/>
          </w:tcPr>
          <w:p w14:paraId="25E5696E" w14:textId="18FE492B" w:rsidR="001420CE" w:rsidRDefault="001420CE" w:rsidP="001420CE">
            <w:pPr>
              <w:jc w:val="left"/>
              <w:cnfStyle w:val="000000000000" w:firstRow="0" w:lastRow="0" w:firstColumn="0" w:lastColumn="0" w:oddVBand="0" w:evenVBand="0" w:oddHBand="0" w:evenHBand="0" w:firstRowFirstColumn="0" w:firstRowLastColumn="0" w:lastRowFirstColumn="0" w:lastRowLastColumn="0"/>
            </w:pPr>
            <w:r>
              <w:t>Vérifier l’état du cluster HA</w:t>
            </w:r>
          </w:p>
        </w:tc>
        <w:tc>
          <w:tcPr>
            <w:tcW w:w="1118" w:type="dxa"/>
          </w:tcPr>
          <w:p w14:paraId="6D0A625F" w14:textId="4D3911EE" w:rsidR="001420CE" w:rsidRPr="00EF2446" w:rsidRDefault="001420CE" w:rsidP="001420CE">
            <w:pPr>
              <w:jc w:val="center"/>
              <w:cnfStyle w:val="000000000000" w:firstRow="0" w:lastRow="0" w:firstColumn="0" w:lastColumn="0" w:oddVBand="0" w:evenVBand="0" w:oddHBand="0" w:evenHBand="0" w:firstRowFirstColumn="0" w:firstRowLastColumn="0" w:lastRowFirstColumn="0" w:lastRowLastColumn="0"/>
            </w:pPr>
            <w:r>
              <w:t>OK</w:t>
            </w:r>
          </w:p>
        </w:tc>
      </w:tr>
      <w:tr w:rsidR="001420CE" w14:paraId="57375542" w14:textId="77777777" w:rsidTr="00830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14:paraId="545AFD4A" w14:textId="518BE1DB" w:rsidR="001420CE" w:rsidRPr="003658C6" w:rsidRDefault="001420CE" w:rsidP="001420CE">
            <w:r w:rsidRPr="00EF2446">
              <w:t xml:space="preserve">show system </w:t>
            </w:r>
            <w:proofErr w:type="spellStart"/>
            <w:r w:rsidRPr="00EF2446">
              <w:t>statistics</w:t>
            </w:r>
            <w:proofErr w:type="spellEnd"/>
            <w:r w:rsidRPr="00EF2446">
              <w:t xml:space="preserve"> session</w:t>
            </w:r>
          </w:p>
        </w:tc>
        <w:tc>
          <w:tcPr>
            <w:tcW w:w="6366" w:type="dxa"/>
          </w:tcPr>
          <w:p w14:paraId="41B3E3EA" w14:textId="4714A626" w:rsidR="001420CE" w:rsidRDefault="001420CE" w:rsidP="001420CE">
            <w:pPr>
              <w:cnfStyle w:val="000000100000" w:firstRow="0" w:lastRow="0" w:firstColumn="0" w:lastColumn="0" w:oddVBand="0" w:evenVBand="0" w:oddHBand="1" w:evenHBand="0" w:firstRowFirstColumn="0" w:firstRowLastColumn="0" w:lastRowFirstColumn="0" w:lastRowLastColumn="0"/>
            </w:pPr>
            <w:r>
              <w:t>Relevé des sessions sur FW_MAI_R2_PA3220-1</w:t>
            </w:r>
          </w:p>
        </w:tc>
        <w:tc>
          <w:tcPr>
            <w:tcW w:w="1118" w:type="dxa"/>
          </w:tcPr>
          <w:p w14:paraId="2D3B4E4B" w14:textId="2171B234" w:rsidR="001420CE" w:rsidRPr="00EF2446" w:rsidRDefault="001420CE" w:rsidP="001420CE">
            <w:pPr>
              <w:jc w:val="center"/>
              <w:cnfStyle w:val="000000100000" w:firstRow="0" w:lastRow="0" w:firstColumn="0" w:lastColumn="0" w:oddVBand="0" w:evenVBand="0" w:oddHBand="1" w:evenHBand="0" w:firstRowFirstColumn="0" w:firstRowLastColumn="0" w:lastRowFirstColumn="0" w:lastRowLastColumn="0"/>
            </w:pPr>
            <w:r>
              <w:t>OK</w:t>
            </w:r>
          </w:p>
        </w:tc>
      </w:tr>
      <w:tr w:rsidR="001420CE" w14:paraId="54377EFA" w14:textId="77777777" w:rsidTr="00830F73">
        <w:tc>
          <w:tcPr>
            <w:cnfStyle w:val="001000000000" w:firstRow="0" w:lastRow="0" w:firstColumn="1" w:lastColumn="0" w:oddVBand="0" w:evenVBand="0" w:oddHBand="0" w:evenHBand="0" w:firstRowFirstColumn="0" w:firstRowLastColumn="0" w:lastRowFirstColumn="0" w:lastRowLastColumn="0"/>
            <w:tcW w:w="2009" w:type="dxa"/>
          </w:tcPr>
          <w:p w14:paraId="5DA7B1DA" w14:textId="700F1B61" w:rsidR="001420CE" w:rsidRPr="00EF2446" w:rsidRDefault="001420CE" w:rsidP="001420CE">
            <w:r w:rsidRPr="00EF2446">
              <w:t xml:space="preserve">show system </w:t>
            </w:r>
            <w:proofErr w:type="spellStart"/>
            <w:r w:rsidRPr="00EF2446">
              <w:t>statistics</w:t>
            </w:r>
            <w:proofErr w:type="spellEnd"/>
            <w:r w:rsidRPr="00EF2446">
              <w:t xml:space="preserve"> session</w:t>
            </w:r>
          </w:p>
        </w:tc>
        <w:tc>
          <w:tcPr>
            <w:tcW w:w="6366" w:type="dxa"/>
          </w:tcPr>
          <w:p w14:paraId="055EDCFA" w14:textId="6945674D" w:rsidR="001420CE" w:rsidRDefault="001420CE" w:rsidP="001420CE">
            <w:pPr>
              <w:jc w:val="left"/>
              <w:cnfStyle w:val="000000000000" w:firstRow="0" w:lastRow="0" w:firstColumn="0" w:lastColumn="0" w:oddVBand="0" w:evenVBand="0" w:oddHBand="0" w:evenHBand="0" w:firstRowFirstColumn="0" w:firstRowLastColumn="0" w:lastRowFirstColumn="0" w:lastRowLastColumn="0"/>
            </w:pPr>
            <w:r>
              <w:t>Relevé des sessions sur FW_MAI_R2_PA3220-2</w:t>
            </w:r>
          </w:p>
        </w:tc>
        <w:tc>
          <w:tcPr>
            <w:tcW w:w="1118" w:type="dxa"/>
          </w:tcPr>
          <w:p w14:paraId="23502210" w14:textId="21CE2718" w:rsidR="001420CE" w:rsidRPr="00EF2446" w:rsidRDefault="001420CE" w:rsidP="001420CE">
            <w:pPr>
              <w:jc w:val="center"/>
              <w:cnfStyle w:val="000000000000" w:firstRow="0" w:lastRow="0" w:firstColumn="0" w:lastColumn="0" w:oddVBand="0" w:evenVBand="0" w:oddHBand="0" w:evenHBand="0" w:firstRowFirstColumn="0" w:firstRowLastColumn="0" w:lastRowFirstColumn="0" w:lastRowLastColumn="0"/>
            </w:pPr>
            <w:r>
              <w:t>OK</w:t>
            </w:r>
          </w:p>
        </w:tc>
      </w:tr>
    </w:tbl>
    <w:p w14:paraId="11EAAFAE" w14:textId="77777777" w:rsidR="00512918" w:rsidRDefault="00512918" w:rsidP="002D3F83"/>
    <w:p w14:paraId="696C5ABF" w14:textId="5BDBD1A3" w:rsidR="00746E91" w:rsidRDefault="00B01D07">
      <w:pPr>
        <w:suppressLineNumbers w:val="0"/>
        <w:spacing w:before="0"/>
        <w:jc w:val="left"/>
      </w:pPr>
      <w:r>
        <w:br w:type="page"/>
      </w:r>
    </w:p>
    <w:p w14:paraId="0E340DED" w14:textId="6EE373A3" w:rsidR="004579EE" w:rsidRDefault="004579EE" w:rsidP="004579EE">
      <w:pPr>
        <w:pStyle w:val="Titre2"/>
        <w:numPr>
          <w:ilvl w:val="1"/>
          <w:numId w:val="18"/>
        </w:numPr>
      </w:pPr>
      <w:r>
        <w:lastRenderedPageBreak/>
        <w:t xml:space="preserve">Différentiel </w:t>
      </w:r>
    </w:p>
    <w:p w14:paraId="17352A49" w14:textId="1941D925" w:rsidR="00746E91" w:rsidRDefault="00746E91" w:rsidP="00746E91">
      <w:pPr>
        <w:pStyle w:val="Titre3"/>
      </w:pPr>
      <w:r w:rsidRPr="00C444BE">
        <w:t xml:space="preserve">Tests </w:t>
      </w:r>
      <w:r>
        <w:t>connectivité</w:t>
      </w:r>
    </w:p>
    <w:p w14:paraId="5E8B18C3" w14:textId="77777777" w:rsidR="004579EE" w:rsidRPr="004579EE" w:rsidRDefault="004579EE" w:rsidP="004579EE"/>
    <w:p w14:paraId="6DA3F102" w14:textId="77777777" w:rsidR="00746E91" w:rsidRPr="00D7065F" w:rsidRDefault="00746E91" w:rsidP="00746E91"/>
    <w:tbl>
      <w:tblPr>
        <w:tblStyle w:val="TableauGrille4-Accentuation1"/>
        <w:tblW w:w="0" w:type="auto"/>
        <w:tblLook w:val="04A0" w:firstRow="1" w:lastRow="0" w:firstColumn="1" w:lastColumn="0" w:noHBand="0" w:noVBand="1"/>
      </w:tblPr>
      <w:tblGrid>
        <w:gridCol w:w="1854"/>
        <w:gridCol w:w="2337"/>
        <w:gridCol w:w="1900"/>
        <w:gridCol w:w="1768"/>
        <w:gridCol w:w="1768"/>
      </w:tblGrid>
      <w:tr w:rsidR="00746E91" w:rsidRPr="005B085F" w14:paraId="53013317" w14:textId="77777777" w:rsidTr="004A50AC">
        <w:trPr>
          <w:gridAfter w:val="2"/>
          <w:cnfStyle w:val="100000000000" w:firstRow="1" w:lastRow="0" w:firstColumn="0" w:lastColumn="0" w:oddVBand="0" w:evenVBand="0" w:oddHBand="0" w:evenHBand="0" w:firstRowFirstColumn="0" w:firstRowLastColumn="0" w:lastRowFirstColumn="0" w:lastRowLastColumn="0"/>
          <w:wAfter w:w="3536" w:type="dxa"/>
          <w:trHeight w:val="412"/>
        </w:trPr>
        <w:tc>
          <w:tcPr>
            <w:cnfStyle w:val="001000000000" w:firstRow="0" w:lastRow="0" w:firstColumn="1" w:lastColumn="0" w:oddVBand="0" w:evenVBand="0" w:oddHBand="0" w:evenHBand="0" w:firstRowFirstColumn="0" w:firstRowLastColumn="0" w:lastRowFirstColumn="0" w:lastRowLastColumn="0"/>
            <w:tcW w:w="6091" w:type="dxa"/>
            <w:gridSpan w:val="3"/>
            <w:shd w:val="clear" w:color="auto" w:fill="4C1B62" w:themeFill="accent1" w:themeFillShade="BF"/>
          </w:tcPr>
          <w:p w14:paraId="4561C64C" w14:textId="77777777" w:rsidR="00746E91" w:rsidRPr="005B085F" w:rsidRDefault="00746E91" w:rsidP="004A50AC">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ip</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r>
              <w:rPr>
                <w:sz w:val="22"/>
                <w:szCs w:val="22"/>
                <w:lang w:val="en-US"/>
              </w:rPr>
              <w:t>s</w:t>
            </w:r>
            <w:proofErr w:type="spellEnd"/>
            <w:r w:rsidRPr="002E529E">
              <w:rPr>
                <w:sz w:val="22"/>
                <w:szCs w:val="22"/>
                <w:lang w:val="en-US"/>
              </w:rPr>
              <w:t xml:space="preserve"> des tests</w:t>
            </w:r>
          </w:p>
        </w:tc>
      </w:tr>
      <w:tr w:rsidR="00746E91" w:rsidRPr="00274D0A" w14:paraId="70BCBC2A" w14:textId="77777777" w:rsidTr="004A50AC">
        <w:trPr>
          <w:gridAfter w:val="2"/>
          <w:cnfStyle w:val="000000100000" w:firstRow="0" w:lastRow="0" w:firstColumn="0" w:lastColumn="0" w:oddVBand="0" w:evenVBand="0" w:oddHBand="1" w:evenHBand="0" w:firstRowFirstColumn="0" w:firstRowLastColumn="0" w:lastRowFirstColumn="0" w:lastRowLastColumn="0"/>
          <w:wAfter w:w="3536" w:type="dxa"/>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4C1B62" w:themeFill="accent1" w:themeFillShade="BF"/>
            <w:vAlign w:val="center"/>
          </w:tcPr>
          <w:p w14:paraId="7011DF41" w14:textId="77777777" w:rsidR="00746E91" w:rsidRPr="00274D0A" w:rsidRDefault="00746E91" w:rsidP="004A50AC">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ip</w:t>
            </w:r>
            <w:proofErr w:type="spellEnd"/>
            <w:r w:rsidRPr="005B085F">
              <w:rPr>
                <w:color w:val="FFFFFF" w:themeColor="background1"/>
                <w:lang w:val="en-US"/>
              </w:rPr>
              <w:t xml:space="preserve"> %}</w:t>
            </w:r>
          </w:p>
        </w:tc>
        <w:tc>
          <w:tcPr>
            <w:tcW w:w="2337" w:type="dxa"/>
            <w:shd w:val="clear" w:color="auto" w:fill="4C1B62" w:themeFill="accent1" w:themeFillShade="BF"/>
            <w:vAlign w:val="center"/>
          </w:tcPr>
          <w:p w14:paraId="78AEC203" w14:textId="77777777" w:rsidR="00746E91" w:rsidRPr="00274D0A" w:rsidRDefault="00746E91" w:rsidP="004A50AC">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lang w:val="en-US"/>
              </w:rPr>
            </w:pPr>
            <w:r>
              <w:rPr>
                <w:color w:val="FFFFFF" w:themeColor="background1"/>
                <w:sz w:val="22"/>
                <w:szCs w:val="22"/>
                <w:lang w:val="en-US"/>
              </w:rPr>
              <w:t>{{col}}</w:t>
            </w:r>
          </w:p>
        </w:tc>
        <w:tc>
          <w:tcPr>
            <w:tcW w:w="1900" w:type="dxa"/>
            <w:shd w:val="clear" w:color="auto" w:fill="4C1B62" w:themeFill="accent1" w:themeFillShade="BF"/>
            <w:vAlign w:val="center"/>
          </w:tcPr>
          <w:p w14:paraId="6355E19A" w14:textId="77777777" w:rsidR="00746E91" w:rsidRPr="00274D0A" w:rsidRDefault="00746E91" w:rsidP="004A50AC">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lang w:val="en-US"/>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746E91" w:rsidRPr="004621ED" w14:paraId="540CAC3A" w14:textId="77777777" w:rsidTr="004A50AC">
        <w:trPr>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vAlign w:val="center"/>
          </w:tcPr>
          <w:p w14:paraId="138B94B1" w14:textId="1107C1E3" w:rsidR="00746E91" w:rsidRPr="00274D0A" w:rsidRDefault="00746E91" w:rsidP="004A50AC">
            <w:pPr>
              <w:jc w:val="center"/>
              <w:rPr>
                <w:sz w:val="22"/>
                <w:szCs w:val="22"/>
                <w:lang w:val="en-US"/>
              </w:rPr>
            </w:pPr>
            <w:r w:rsidRPr="00DB4FB4">
              <w:rPr>
                <w:lang w:val="en-US"/>
              </w:rPr>
              <w:t xml:space="preserve">{%tr for </w:t>
            </w:r>
            <w:proofErr w:type="spellStart"/>
            <w:r>
              <w:rPr>
                <w:lang w:val="en-US"/>
              </w:rPr>
              <w:t>i</w:t>
            </w:r>
            <w:proofErr w:type="spellEnd"/>
            <w:r w:rsidRPr="00DB4FB4">
              <w:rPr>
                <w:lang w:val="en-US"/>
              </w:rPr>
              <w:t xml:space="preserve"> in </w:t>
            </w:r>
            <w:proofErr w:type="spellStart"/>
            <w:r>
              <w:rPr>
                <w:lang w:val="en-US"/>
              </w:rPr>
              <w:t>ligne_ip_</w:t>
            </w:r>
            <w:r w:rsidR="004579EE">
              <w:rPr>
                <w:lang w:val="en-US"/>
              </w:rPr>
              <w:t>dif</w:t>
            </w:r>
            <w:proofErr w:type="spellEnd"/>
            <w:r w:rsidRPr="00DB4FB4">
              <w:rPr>
                <w:lang w:val="en-US"/>
              </w:rPr>
              <w:t xml:space="preserve"> %}</w:t>
            </w:r>
          </w:p>
        </w:tc>
        <w:tc>
          <w:tcPr>
            <w:tcW w:w="2337" w:type="dxa"/>
            <w:shd w:val="clear" w:color="auto" w:fill="auto"/>
            <w:vAlign w:val="center"/>
          </w:tcPr>
          <w:p w14:paraId="6CD40079"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00" w:type="dxa"/>
            <w:shd w:val="clear" w:color="auto" w:fill="auto"/>
            <w:vAlign w:val="center"/>
          </w:tcPr>
          <w:p w14:paraId="1C230850"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07029D56"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0A5AAF88"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746E91" w14:paraId="5C949646" w14:textId="77777777" w:rsidTr="004A50A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05381347" w14:textId="77777777" w:rsidR="00746E91" w:rsidRPr="007C1AD9" w:rsidRDefault="00746E91" w:rsidP="004A50AC">
            <w:pPr>
              <w:jc w:val="center"/>
              <w:rPr>
                <w:sz w:val="22"/>
                <w:szCs w:val="22"/>
                <w:lang w:val="en-US"/>
              </w:rPr>
            </w:pPr>
            <w:r w:rsidRPr="007C1AD9">
              <w:rPr>
                <w:sz w:val="22"/>
                <w:szCs w:val="22"/>
                <w:lang w:val="en-US"/>
              </w:rPr>
              <w:t>{{</w:t>
            </w:r>
            <w:proofErr w:type="spellStart"/>
            <w:r>
              <w:rPr>
                <w:sz w:val="22"/>
                <w:szCs w:val="22"/>
                <w:lang w:val="en-US"/>
              </w:rPr>
              <w:t>i</w:t>
            </w:r>
            <w:r w:rsidRPr="007C1AD9">
              <w:rPr>
                <w:sz w:val="22"/>
                <w:szCs w:val="22"/>
                <w:lang w:val="en-US"/>
              </w:rPr>
              <w:t>.typeTest</w:t>
            </w:r>
            <w:proofErr w:type="spellEnd"/>
            <w:r w:rsidRPr="007C1AD9">
              <w:rPr>
                <w:sz w:val="22"/>
                <w:szCs w:val="22"/>
                <w:lang w:val="en-US"/>
              </w:rPr>
              <w:t>}}</w:t>
            </w:r>
          </w:p>
        </w:tc>
        <w:tc>
          <w:tcPr>
            <w:tcW w:w="2337" w:type="dxa"/>
            <w:vAlign w:val="center"/>
          </w:tcPr>
          <w:p w14:paraId="534834FA" w14:textId="77777777" w:rsidR="00746E91" w:rsidRPr="00274D0A"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i.desc</w:t>
            </w:r>
            <w:proofErr w:type="spellEnd"/>
            <w:r>
              <w:rPr>
                <w:sz w:val="22"/>
                <w:szCs w:val="22"/>
                <w:lang w:val="en-US"/>
              </w:rPr>
              <w:t>}}</w:t>
            </w:r>
          </w:p>
        </w:tc>
        <w:tc>
          <w:tcPr>
            <w:tcW w:w="1900" w:type="dxa"/>
            <w:vAlign w:val="center"/>
          </w:tcPr>
          <w:p w14:paraId="14253EC7" w14:textId="77777777" w:rsidR="00746E91" w:rsidRPr="00274D0A"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i.ip</w:t>
            </w:r>
            <w:proofErr w:type="spellEnd"/>
            <w:r>
              <w:rPr>
                <w:sz w:val="22"/>
                <w:szCs w:val="22"/>
                <w:lang w:val="en-US"/>
              </w:rPr>
              <w:t>}}</w:t>
            </w:r>
          </w:p>
        </w:tc>
        <w:tc>
          <w:tcPr>
            <w:tcW w:w="1768" w:type="dxa"/>
          </w:tcPr>
          <w:p w14:paraId="73E6179B" w14:textId="77777777" w:rsidR="00746E91"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i.port</w:t>
            </w:r>
            <w:proofErr w:type="spellEnd"/>
            <w:r>
              <w:rPr>
                <w:sz w:val="22"/>
                <w:szCs w:val="22"/>
                <w:lang w:val="en-US"/>
              </w:rPr>
              <w:t>}}</w:t>
            </w:r>
          </w:p>
        </w:tc>
        <w:tc>
          <w:tcPr>
            <w:tcW w:w="1768" w:type="dxa"/>
          </w:tcPr>
          <w:p w14:paraId="5D2481CE" w14:textId="77777777" w:rsidR="00746E91"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w:t>
            </w:r>
            <w:proofErr w:type="spellStart"/>
            <w:r>
              <w:rPr>
                <w:sz w:val="22"/>
                <w:szCs w:val="22"/>
                <w:lang w:val="en-US"/>
              </w:rPr>
              <w:t>i.result</w:t>
            </w:r>
            <w:proofErr w:type="spellEnd"/>
            <w:r>
              <w:rPr>
                <w:sz w:val="22"/>
                <w:szCs w:val="22"/>
                <w:lang w:val="en-US"/>
              </w:rPr>
              <w:t>}}</w:t>
            </w:r>
          </w:p>
        </w:tc>
      </w:tr>
      <w:tr w:rsidR="00746E91" w:rsidRPr="00274D0A" w14:paraId="67793786" w14:textId="77777777" w:rsidTr="004A50AC">
        <w:trPr>
          <w:trHeight w:val="412"/>
        </w:trPr>
        <w:tc>
          <w:tcPr>
            <w:cnfStyle w:val="001000000000" w:firstRow="0" w:lastRow="0" w:firstColumn="1" w:lastColumn="0" w:oddVBand="0" w:evenVBand="0" w:oddHBand="0" w:evenHBand="0" w:firstRowFirstColumn="0" w:firstRowLastColumn="0" w:lastRowFirstColumn="0" w:lastRowLastColumn="0"/>
            <w:tcW w:w="1854" w:type="dxa"/>
            <w:shd w:val="clear" w:color="auto" w:fill="auto"/>
            <w:vAlign w:val="center"/>
          </w:tcPr>
          <w:p w14:paraId="4B55DE7C" w14:textId="77777777" w:rsidR="00746E91" w:rsidRPr="00274D0A" w:rsidRDefault="00746E91" w:rsidP="004A50AC">
            <w:pPr>
              <w:jc w:val="center"/>
              <w:rPr>
                <w:sz w:val="22"/>
                <w:szCs w:val="22"/>
                <w:lang w:val="en-US"/>
              </w:rPr>
            </w:pPr>
            <w:r w:rsidRPr="00DB4FB4">
              <w:rPr>
                <w:lang w:val="en-US"/>
              </w:rPr>
              <w:t xml:space="preserve">{%tr </w:t>
            </w:r>
            <w:proofErr w:type="spellStart"/>
            <w:r w:rsidRPr="00DB4FB4">
              <w:rPr>
                <w:lang w:val="en-US"/>
              </w:rPr>
              <w:t>endfor</w:t>
            </w:r>
            <w:proofErr w:type="spellEnd"/>
            <w:r w:rsidRPr="00DB4FB4">
              <w:rPr>
                <w:lang w:val="en-US"/>
              </w:rPr>
              <w:t xml:space="preserve"> %}</w:t>
            </w:r>
          </w:p>
        </w:tc>
        <w:tc>
          <w:tcPr>
            <w:tcW w:w="2337" w:type="dxa"/>
            <w:shd w:val="clear" w:color="auto" w:fill="auto"/>
            <w:vAlign w:val="center"/>
          </w:tcPr>
          <w:p w14:paraId="384519D5"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00" w:type="dxa"/>
            <w:shd w:val="clear" w:color="auto" w:fill="auto"/>
            <w:vAlign w:val="center"/>
          </w:tcPr>
          <w:p w14:paraId="4DFCD19A"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7701D6E3"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768" w:type="dxa"/>
          </w:tcPr>
          <w:p w14:paraId="1C9DA96B"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r>
    </w:tbl>
    <w:p w14:paraId="3053FEBA" w14:textId="77777777" w:rsidR="00746E91" w:rsidRPr="00274D0A" w:rsidRDefault="00746E91" w:rsidP="00746E91">
      <w:pPr>
        <w:rPr>
          <w:lang w:val="en-US"/>
        </w:rPr>
      </w:pPr>
    </w:p>
    <w:p w14:paraId="215FE064" w14:textId="77777777" w:rsidR="00746E91" w:rsidRPr="00C444BE" w:rsidRDefault="00746E91" w:rsidP="00746E91">
      <w:pPr>
        <w:pStyle w:val="Titre3"/>
      </w:pPr>
      <w:r w:rsidRPr="00C444BE">
        <w:t xml:space="preserve">Tests </w:t>
      </w:r>
      <w:r>
        <w:t>URL</w:t>
      </w:r>
    </w:p>
    <w:p w14:paraId="7630265B" w14:textId="77777777" w:rsidR="00746E91" w:rsidRPr="00C444BE" w:rsidRDefault="00746E91" w:rsidP="00746E91">
      <w:pPr>
        <w:suppressLineNumbers w:val="0"/>
        <w:spacing w:before="0"/>
        <w:jc w:val="left"/>
      </w:pPr>
    </w:p>
    <w:tbl>
      <w:tblPr>
        <w:tblStyle w:val="TableauGrille4-Accentuation1"/>
        <w:tblW w:w="0" w:type="auto"/>
        <w:tblLook w:val="04A0" w:firstRow="1" w:lastRow="0" w:firstColumn="1" w:lastColumn="0" w:noHBand="0" w:noVBand="1"/>
      </w:tblPr>
      <w:tblGrid>
        <w:gridCol w:w="1908"/>
        <w:gridCol w:w="3849"/>
        <w:gridCol w:w="1917"/>
        <w:gridCol w:w="1917"/>
      </w:tblGrid>
      <w:tr w:rsidR="00746E91" w:rsidRPr="005B085F" w14:paraId="16B88CC9" w14:textId="77777777" w:rsidTr="004A50AC">
        <w:trPr>
          <w:gridAfter w:val="1"/>
          <w:cnfStyle w:val="100000000000" w:firstRow="1" w:lastRow="0" w:firstColumn="0" w:lastColumn="0" w:oddVBand="0" w:evenVBand="0" w:oddHBand="0" w:evenHBand="0" w:firstRowFirstColumn="0" w:firstRowLastColumn="0" w:lastRowFirstColumn="0" w:lastRowLastColumn="0"/>
          <w:wAfter w:w="1917" w:type="dxa"/>
          <w:trHeight w:val="412"/>
        </w:trPr>
        <w:tc>
          <w:tcPr>
            <w:cnfStyle w:val="001000000000" w:firstRow="0" w:lastRow="0" w:firstColumn="1" w:lastColumn="0" w:oddVBand="0" w:evenVBand="0" w:oddHBand="0" w:evenHBand="0" w:firstRowFirstColumn="0" w:firstRowLastColumn="0" w:lastRowFirstColumn="0" w:lastRowLastColumn="0"/>
            <w:tcW w:w="7674" w:type="dxa"/>
            <w:gridSpan w:val="3"/>
            <w:shd w:val="clear" w:color="auto" w:fill="4C1B62" w:themeFill="accent1" w:themeFillShade="BF"/>
            <w:vAlign w:val="center"/>
          </w:tcPr>
          <w:p w14:paraId="303C5C95" w14:textId="77777777" w:rsidR="00746E91" w:rsidRPr="005B085F" w:rsidRDefault="00746E91" w:rsidP="004A50AC">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url</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proofErr w:type="spellEnd"/>
            <w:r w:rsidRPr="002E529E">
              <w:rPr>
                <w:sz w:val="22"/>
                <w:szCs w:val="22"/>
                <w:lang w:val="en-US"/>
              </w:rPr>
              <w:t xml:space="preserve"> des tests</w:t>
            </w:r>
          </w:p>
        </w:tc>
      </w:tr>
      <w:tr w:rsidR="00746E91" w:rsidRPr="000F1D8B" w14:paraId="5F68B939" w14:textId="77777777" w:rsidTr="004A50AC">
        <w:trPr>
          <w:gridAfter w:val="1"/>
          <w:cnfStyle w:val="000000100000" w:firstRow="0" w:lastRow="0" w:firstColumn="0" w:lastColumn="0" w:oddVBand="0" w:evenVBand="0" w:oddHBand="1" w:evenHBand="0" w:firstRowFirstColumn="0" w:firstRowLastColumn="0" w:lastRowFirstColumn="0" w:lastRowLastColumn="0"/>
          <w:wAfter w:w="1917" w:type="dxa"/>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4C1B62" w:themeFill="accent1" w:themeFillShade="BF"/>
            <w:vAlign w:val="center"/>
          </w:tcPr>
          <w:p w14:paraId="40FDA787" w14:textId="77777777" w:rsidR="00746E91" w:rsidRPr="00274D0A" w:rsidRDefault="00746E91" w:rsidP="004A50AC">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url</w:t>
            </w:r>
            <w:proofErr w:type="spellEnd"/>
            <w:r w:rsidRPr="005B085F">
              <w:rPr>
                <w:color w:val="FFFFFF" w:themeColor="background1"/>
                <w:lang w:val="en-US"/>
              </w:rPr>
              <w:t xml:space="preserve"> %}</w:t>
            </w:r>
          </w:p>
        </w:tc>
        <w:tc>
          <w:tcPr>
            <w:tcW w:w="3849" w:type="dxa"/>
            <w:shd w:val="clear" w:color="auto" w:fill="4C1B62" w:themeFill="accent1" w:themeFillShade="BF"/>
            <w:vAlign w:val="center"/>
          </w:tcPr>
          <w:p w14:paraId="5E10BBD6" w14:textId="77777777" w:rsidR="00746E91" w:rsidRPr="000F1D8B" w:rsidRDefault="00746E91" w:rsidP="004A50AC">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lang w:val="en-US"/>
              </w:rPr>
              <w:t>{{col}}</w:t>
            </w:r>
          </w:p>
        </w:tc>
        <w:tc>
          <w:tcPr>
            <w:tcW w:w="1917" w:type="dxa"/>
            <w:shd w:val="clear" w:color="auto" w:fill="4C1B62" w:themeFill="accent1" w:themeFillShade="BF"/>
            <w:vAlign w:val="center"/>
          </w:tcPr>
          <w:p w14:paraId="4302D9C2" w14:textId="77777777" w:rsidR="00746E91" w:rsidRPr="000F1D8B" w:rsidRDefault="00746E91" w:rsidP="004A50AC">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746E91" w:rsidRPr="004621ED" w14:paraId="0A382F1A" w14:textId="77777777" w:rsidTr="004A50AC">
        <w:trPr>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auto"/>
            <w:vAlign w:val="center"/>
          </w:tcPr>
          <w:p w14:paraId="4F96A010" w14:textId="449923BC" w:rsidR="00746E91" w:rsidRPr="00C1310B" w:rsidRDefault="00746E91" w:rsidP="004A50AC">
            <w:pPr>
              <w:jc w:val="center"/>
              <w:rPr>
                <w:sz w:val="22"/>
                <w:szCs w:val="22"/>
                <w:lang w:val="en-US"/>
              </w:rPr>
            </w:pPr>
            <w:r w:rsidRPr="00C1310B">
              <w:rPr>
                <w:sz w:val="22"/>
                <w:szCs w:val="22"/>
                <w:lang w:val="en-US"/>
              </w:rPr>
              <w:t xml:space="preserve">{%tr for </w:t>
            </w:r>
            <w:proofErr w:type="spellStart"/>
            <w:r w:rsidRPr="00C1310B">
              <w:rPr>
                <w:sz w:val="22"/>
                <w:szCs w:val="22"/>
                <w:lang w:val="en-US"/>
              </w:rPr>
              <w:t>url</w:t>
            </w:r>
            <w:proofErr w:type="spellEnd"/>
            <w:r w:rsidRPr="00C1310B">
              <w:rPr>
                <w:sz w:val="22"/>
                <w:szCs w:val="22"/>
                <w:lang w:val="en-US"/>
              </w:rPr>
              <w:t xml:space="preserve"> in </w:t>
            </w:r>
            <w:proofErr w:type="spellStart"/>
            <w:r w:rsidRPr="00C1310B">
              <w:rPr>
                <w:sz w:val="22"/>
                <w:szCs w:val="22"/>
                <w:lang w:val="en-US"/>
              </w:rPr>
              <w:t>ligne_url</w:t>
            </w:r>
            <w:r>
              <w:rPr>
                <w:sz w:val="22"/>
                <w:szCs w:val="22"/>
                <w:lang w:val="en-US"/>
              </w:rPr>
              <w:t>_</w:t>
            </w:r>
            <w:r w:rsidR="004579EE">
              <w:rPr>
                <w:sz w:val="22"/>
                <w:szCs w:val="22"/>
                <w:lang w:val="en-US"/>
              </w:rPr>
              <w:t>dif</w:t>
            </w:r>
            <w:proofErr w:type="spellEnd"/>
            <w:r w:rsidRPr="00C1310B">
              <w:rPr>
                <w:sz w:val="22"/>
                <w:szCs w:val="22"/>
                <w:lang w:val="en-US"/>
              </w:rPr>
              <w:t xml:space="preserve"> %}</w:t>
            </w:r>
          </w:p>
        </w:tc>
        <w:tc>
          <w:tcPr>
            <w:tcW w:w="3849" w:type="dxa"/>
            <w:shd w:val="clear" w:color="auto" w:fill="auto"/>
            <w:vAlign w:val="center"/>
          </w:tcPr>
          <w:p w14:paraId="60877647" w14:textId="77777777" w:rsidR="00746E91" w:rsidRPr="00C1310B"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17" w:type="dxa"/>
            <w:shd w:val="clear" w:color="auto" w:fill="auto"/>
            <w:vAlign w:val="center"/>
          </w:tcPr>
          <w:p w14:paraId="47D17449" w14:textId="77777777" w:rsidR="00746E91" w:rsidRPr="00C1310B" w:rsidRDefault="00746E91" w:rsidP="004A50AC">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c>
          <w:tcPr>
            <w:tcW w:w="1917" w:type="dxa"/>
          </w:tcPr>
          <w:p w14:paraId="4966DCFA" w14:textId="77777777" w:rsidR="00746E91" w:rsidRPr="00C1310B" w:rsidRDefault="00746E91" w:rsidP="004A50AC">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r>
      <w:tr w:rsidR="00746E91" w:rsidRPr="00416135" w14:paraId="138BCB45" w14:textId="77777777" w:rsidTr="004A50A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2873A87A" w14:textId="77777777" w:rsidR="00746E91" w:rsidRPr="00C1310B" w:rsidRDefault="00746E91" w:rsidP="004A50AC">
            <w:pPr>
              <w:jc w:val="center"/>
              <w:rPr>
                <w:sz w:val="22"/>
                <w:szCs w:val="22"/>
                <w:lang w:val="en-US"/>
              </w:rPr>
            </w:pPr>
            <w:r w:rsidRPr="00C1310B">
              <w:rPr>
                <w:sz w:val="22"/>
                <w:szCs w:val="22"/>
                <w:lang w:val="en-US"/>
              </w:rPr>
              <w:t>{{</w:t>
            </w:r>
            <w:proofErr w:type="spellStart"/>
            <w:r w:rsidRPr="00C1310B">
              <w:rPr>
                <w:sz w:val="22"/>
                <w:szCs w:val="22"/>
                <w:lang w:val="en-US"/>
              </w:rPr>
              <w:t>url.typeTest</w:t>
            </w:r>
            <w:proofErr w:type="spellEnd"/>
            <w:r w:rsidRPr="00C1310B">
              <w:rPr>
                <w:sz w:val="22"/>
                <w:szCs w:val="22"/>
                <w:lang w:val="en-US"/>
              </w:rPr>
              <w:t>}}</w:t>
            </w:r>
          </w:p>
        </w:tc>
        <w:tc>
          <w:tcPr>
            <w:tcW w:w="3849" w:type="dxa"/>
            <w:vAlign w:val="center"/>
          </w:tcPr>
          <w:p w14:paraId="7813145A" w14:textId="77777777" w:rsidR="00746E91" w:rsidRPr="00C1310B"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1310B">
              <w:rPr>
                <w:sz w:val="22"/>
                <w:szCs w:val="22"/>
                <w:lang w:val="en-US"/>
              </w:rPr>
              <w:t>{{url.url}}</w:t>
            </w:r>
          </w:p>
        </w:tc>
        <w:tc>
          <w:tcPr>
            <w:tcW w:w="1917" w:type="dxa"/>
            <w:vAlign w:val="center"/>
          </w:tcPr>
          <w:p w14:paraId="0F00BE34" w14:textId="77777777" w:rsidR="00746E91" w:rsidRPr="00416135"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sidRPr="00416135">
              <w:rPr>
                <w:sz w:val="22"/>
                <w:szCs w:val="22"/>
                <w:lang w:val="en-US"/>
              </w:rPr>
              <w:t>url.port</w:t>
            </w:r>
            <w:proofErr w:type="spellEnd"/>
            <w:r w:rsidRPr="00416135">
              <w:rPr>
                <w:sz w:val="22"/>
                <w:szCs w:val="22"/>
                <w:lang w:val="en-US"/>
              </w:rPr>
              <w:t>}}</w:t>
            </w:r>
          </w:p>
        </w:tc>
        <w:tc>
          <w:tcPr>
            <w:tcW w:w="1917" w:type="dxa"/>
          </w:tcPr>
          <w:p w14:paraId="2A8D8DF5" w14:textId="77777777" w:rsidR="00746E91" w:rsidRPr="00416135"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sidRPr="00416135">
              <w:rPr>
                <w:sz w:val="22"/>
                <w:szCs w:val="22"/>
                <w:lang w:val="en-US"/>
              </w:rPr>
              <w:t>url.result</w:t>
            </w:r>
            <w:proofErr w:type="spellEnd"/>
            <w:r w:rsidRPr="00416135">
              <w:rPr>
                <w:sz w:val="22"/>
                <w:szCs w:val="22"/>
                <w:lang w:val="en-US"/>
              </w:rPr>
              <w:t>}}</w:t>
            </w:r>
          </w:p>
        </w:tc>
      </w:tr>
      <w:tr w:rsidR="00746E91" w:rsidRPr="00C1310B" w14:paraId="06676933" w14:textId="77777777" w:rsidTr="004A50AC">
        <w:trPr>
          <w:trHeight w:val="412"/>
        </w:trPr>
        <w:tc>
          <w:tcPr>
            <w:cnfStyle w:val="001000000000" w:firstRow="0" w:lastRow="0" w:firstColumn="1" w:lastColumn="0" w:oddVBand="0" w:evenVBand="0" w:oddHBand="0" w:evenHBand="0" w:firstRowFirstColumn="0" w:firstRowLastColumn="0" w:lastRowFirstColumn="0" w:lastRowLastColumn="0"/>
            <w:tcW w:w="1908" w:type="dxa"/>
            <w:shd w:val="clear" w:color="auto" w:fill="auto"/>
            <w:vAlign w:val="center"/>
          </w:tcPr>
          <w:p w14:paraId="7501D2AE" w14:textId="77777777" w:rsidR="00746E91" w:rsidRPr="00C1310B" w:rsidRDefault="00746E91" w:rsidP="004A50AC">
            <w:pPr>
              <w:jc w:val="center"/>
              <w:rPr>
                <w:sz w:val="22"/>
                <w:szCs w:val="22"/>
                <w:lang w:val="en-US"/>
              </w:rPr>
            </w:pPr>
            <w:r w:rsidRPr="00C1310B">
              <w:rPr>
                <w:sz w:val="22"/>
                <w:szCs w:val="22"/>
                <w:lang w:val="en-US"/>
              </w:rPr>
              <w:t xml:space="preserve">{%tr </w:t>
            </w:r>
            <w:proofErr w:type="spellStart"/>
            <w:r w:rsidRPr="00C1310B">
              <w:rPr>
                <w:sz w:val="22"/>
                <w:szCs w:val="22"/>
                <w:lang w:val="en-US"/>
              </w:rPr>
              <w:t>endfor</w:t>
            </w:r>
            <w:proofErr w:type="spellEnd"/>
            <w:r w:rsidRPr="00C1310B">
              <w:rPr>
                <w:sz w:val="22"/>
                <w:szCs w:val="22"/>
                <w:lang w:val="en-US"/>
              </w:rPr>
              <w:t xml:space="preserve"> %}</w:t>
            </w:r>
          </w:p>
        </w:tc>
        <w:tc>
          <w:tcPr>
            <w:tcW w:w="3849" w:type="dxa"/>
            <w:shd w:val="clear" w:color="auto" w:fill="auto"/>
            <w:vAlign w:val="center"/>
          </w:tcPr>
          <w:p w14:paraId="61FC5B63" w14:textId="77777777" w:rsidR="00746E91" w:rsidRPr="00C1310B"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17" w:type="dxa"/>
            <w:shd w:val="clear" w:color="auto" w:fill="auto"/>
            <w:vAlign w:val="center"/>
          </w:tcPr>
          <w:p w14:paraId="294AE0AC" w14:textId="77777777" w:rsidR="00746E91" w:rsidRPr="00C1310B" w:rsidRDefault="00746E91" w:rsidP="004A50AC">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c>
          <w:tcPr>
            <w:tcW w:w="1917" w:type="dxa"/>
          </w:tcPr>
          <w:p w14:paraId="3899FC0E" w14:textId="77777777" w:rsidR="00746E91" w:rsidRPr="00C1310B" w:rsidRDefault="00746E91" w:rsidP="004A50AC">
            <w:pPr>
              <w:jc w:val="center"/>
              <w:cnfStyle w:val="000000000000" w:firstRow="0" w:lastRow="0" w:firstColumn="0" w:lastColumn="0" w:oddVBand="0" w:evenVBand="0" w:oddHBand="0" w:evenHBand="0" w:firstRowFirstColumn="0" w:firstRowLastColumn="0" w:lastRowFirstColumn="0" w:lastRowLastColumn="0"/>
              <w:rPr>
                <w:b/>
                <w:bCs/>
                <w:sz w:val="22"/>
                <w:szCs w:val="22"/>
                <w:lang w:val="en-US"/>
              </w:rPr>
            </w:pPr>
          </w:p>
        </w:tc>
      </w:tr>
    </w:tbl>
    <w:p w14:paraId="483B8146" w14:textId="77777777" w:rsidR="00746E91" w:rsidRPr="008D2B58" w:rsidRDefault="00746E91" w:rsidP="00746E91">
      <w:pPr>
        <w:suppressLineNumbers w:val="0"/>
        <w:spacing w:before="0"/>
        <w:jc w:val="left"/>
        <w:rPr>
          <w:lang w:val="en-US"/>
        </w:rPr>
      </w:pPr>
    </w:p>
    <w:p w14:paraId="2DDB39AA" w14:textId="77777777" w:rsidR="00746E91" w:rsidRPr="00C444BE" w:rsidRDefault="00746E91" w:rsidP="00746E91">
      <w:pPr>
        <w:pStyle w:val="Titre3"/>
      </w:pPr>
      <w:r w:rsidRPr="00C444BE">
        <w:t>Tests applicatifs</w:t>
      </w:r>
    </w:p>
    <w:p w14:paraId="4E40036D" w14:textId="77777777" w:rsidR="00746E91" w:rsidRPr="00C444BE" w:rsidRDefault="00746E91" w:rsidP="00746E91">
      <w:pPr>
        <w:suppressLineNumbers w:val="0"/>
        <w:spacing w:before="0"/>
        <w:jc w:val="left"/>
      </w:pPr>
    </w:p>
    <w:tbl>
      <w:tblPr>
        <w:tblStyle w:val="TableauGrille4-Accentuation1"/>
        <w:tblW w:w="0" w:type="auto"/>
        <w:tblLook w:val="04A0" w:firstRow="1" w:lastRow="0" w:firstColumn="1" w:lastColumn="0" w:noHBand="0" w:noVBand="1"/>
      </w:tblPr>
      <w:tblGrid>
        <w:gridCol w:w="1916"/>
        <w:gridCol w:w="3833"/>
        <w:gridCol w:w="1920"/>
        <w:gridCol w:w="1920"/>
      </w:tblGrid>
      <w:tr w:rsidR="00746E91" w:rsidRPr="004621ED" w14:paraId="3AA0B78C" w14:textId="77777777" w:rsidTr="004A50AC">
        <w:trPr>
          <w:gridAfter w:val="1"/>
          <w:cnfStyle w:val="100000000000" w:firstRow="1" w:lastRow="0" w:firstColumn="0" w:lastColumn="0" w:oddVBand="0" w:evenVBand="0" w:oddHBand="0" w:evenHBand="0" w:firstRowFirstColumn="0" w:firstRowLastColumn="0" w:lastRowFirstColumn="0" w:lastRowLastColumn="0"/>
          <w:wAfter w:w="1920" w:type="dxa"/>
          <w:trHeight w:val="412"/>
        </w:trPr>
        <w:tc>
          <w:tcPr>
            <w:cnfStyle w:val="001000000000" w:firstRow="0" w:lastRow="0" w:firstColumn="1" w:lastColumn="0" w:oddVBand="0" w:evenVBand="0" w:oddHBand="0" w:evenHBand="0" w:firstRowFirstColumn="0" w:firstRowLastColumn="0" w:lastRowFirstColumn="0" w:lastRowLastColumn="0"/>
            <w:tcW w:w="7669" w:type="dxa"/>
            <w:gridSpan w:val="3"/>
            <w:shd w:val="clear" w:color="auto" w:fill="4C1B62" w:themeFill="accent1" w:themeFillShade="BF"/>
            <w:vAlign w:val="center"/>
          </w:tcPr>
          <w:p w14:paraId="08D0502E" w14:textId="77777777" w:rsidR="00746E91" w:rsidRPr="005B085F" w:rsidRDefault="00746E91" w:rsidP="004A50AC">
            <w:pPr>
              <w:jc w:val="center"/>
              <w:rPr>
                <w:b w:val="0"/>
                <w:bCs w:val="0"/>
                <w:lang w:val="en-US"/>
              </w:rPr>
            </w:pPr>
            <w:r w:rsidRPr="005663EC">
              <w:rPr>
                <w:lang w:val="en-US"/>
              </w:rPr>
              <w:t xml:space="preserve">{% </w:t>
            </w:r>
            <w:proofErr w:type="spellStart"/>
            <w:r w:rsidRPr="005663EC">
              <w:rPr>
                <w:lang w:val="en-US"/>
              </w:rPr>
              <w:t>colspan</w:t>
            </w:r>
            <w:proofErr w:type="spellEnd"/>
            <w:r w:rsidRPr="005663EC">
              <w:rPr>
                <w:lang w:val="en-US"/>
              </w:rPr>
              <w:t xml:space="preserve"> </w:t>
            </w:r>
            <w:proofErr w:type="spellStart"/>
            <w:r w:rsidRPr="005663EC">
              <w:rPr>
                <w:lang w:val="en-US"/>
              </w:rPr>
              <w:t>col_</w:t>
            </w:r>
            <w:r>
              <w:rPr>
                <w:lang w:val="en-US"/>
              </w:rPr>
              <w:t>app</w:t>
            </w:r>
            <w:r w:rsidRPr="005663EC">
              <w:rPr>
                <w:lang w:val="en-US"/>
              </w:rPr>
              <w:t>|count</w:t>
            </w:r>
            <w:proofErr w:type="spellEnd"/>
            <w:r w:rsidRPr="005663EC">
              <w:rPr>
                <w:lang w:val="en-US"/>
              </w:rPr>
              <w:t xml:space="preserve"> %}</w:t>
            </w:r>
            <w:r w:rsidRPr="002E529E">
              <w:rPr>
                <w:sz w:val="22"/>
                <w:szCs w:val="22"/>
                <w:lang w:val="en-US"/>
              </w:rPr>
              <w:t xml:space="preserve"> </w:t>
            </w:r>
            <w:proofErr w:type="spellStart"/>
            <w:r w:rsidRPr="002E529E">
              <w:rPr>
                <w:sz w:val="22"/>
                <w:szCs w:val="22"/>
                <w:lang w:val="en-US"/>
              </w:rPr>
              <w:t>Détail</w:t>
            </w:r>
            <w:proofErr w:type="spellEnd"/>
            <w:r w:rsidRPr="002E529E">
              <w:rPr>
                <w:sz w:val="22"/>
                <w:szCs w:val="22"/>
                <w:lang w:val="en-US"/>
              </w:rPr>
              <w:t xml:space="preserve"> des tests</w:t>
            </w:r>
          </w:p>
        </w:tc>
      </w:tr>
      <w:tr w:rsidR="00746E91" w:rsidRPr="00274D0A" w14:paraId="0DF56488" w14:textId="77777777" w:rsidTr="004A50AC">
        <w:trPr>
          <w:gridAfter w:val="1"/>
          <w:cnfStyle w:val="000000100000" w:firstRow="0" w:lastRow="0" w:firstColumn="0" w:lastColumn="0" w:oddVBand="0" w:evenVBand="0" w:oddHBand="1" w:evenHBand="0" w:firstRowFirstColumn="0" w:firstRowLastColumn="0" w:lastRowFirstColumn="0" w:lastRowLastColumn="0"/>
          <w:wAfter w:w="1920" w:type="dxa"/>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4C1B62" w:themeFill="accent1" w:themeFillShade="BF"/>
            <w:vAlign w:val="center"/>
          </w:tcPr>
          <w:p w14:paraId="42AE5099" w14:textId="77777777" w:rsidR="00746E91" w:rsidRPr="00274D0A" w:rsidRDefault="00746E91" w:rsidP="004A50AC">
            <w:pPr>
              <w:jc w:val="center"/>
              <w:rPr>
                <w:color w:val="FFFFFF" w:themeColor="background1"/>
                <w:sz w:val="22"/>
                <w:szCs w:val="22"/>
                <w:lang w:val="en-US"/>
              </w:rPr>
            </w:pPr>
            <w:r w:rsidRPr="005B085F">
              <w:rPr>
                <w:color w:val="FFFFFF" w:themeColor="background1"/>
                <w:lang w:val="en-US"/>
              </w:rPr>
              <w:t>{%</w:t>
            </w:r>
            <w:proofErr w:type="spellStart"/>
            <w:r w:rsidRPr="005B085F">
              <w:rPr>
                <w:color w:val="FFFFFF" w:themeColor="background1"/>
                <w:lang w:val="en-US"/>
              </w:rPr>
              <w:t>tc</w:t>
            </w:r>
            <w:proofErr w:type="spellEnd"/>
            <w:r w:rsidRPr="005B085F">
              <w:rPr>
                <w:color w:val="FFFFFF" w:themeColor="background1"/>
                <w:lang w:val="en-US"/>
              </w:rPr>
              <w:t xml:space="preserve"> for col in </w:t>
            </w:r>
            <w:proofErr w:type="spellStart"/>
            <w:r w:rsidRPr="005B085F">
              <w:rPr>
                <w:color w:val="FFFFFF" w:themeColor="background1"/>
                <w:lang w:val="en-US"/>
              </w:rPr>
              <w:t>col_</w:t>
            </w:r>
            <w:r>
              <w:rPr>
                <w:color w:val="FFFFFF" w:themeColor="background1"/>
                <w:lang w:val="en-US"/>
              </w:rPr>
              <w:t>app</w:t>
            </w:r>
            <w:proofErr w:type="spellEnd"/>
            <w:r w:rsidRPr="005B085F">
              <w:rPr>
                <w:color w:val="FFFFFF" w:themeColor="background1"/>
                <w:lang w:val="en-US"/>
              </w:rPr>
              <w:t xml:space="preserve"> %}</w:t>
            </w:r>
          </w:p>
        </w:tc>
        <w:tc>
          <w:tcPr>
            <w:tcW w:w="3833" w:type="dxa"/>
            <w:shd w:val="clear" w:color="auto" w:fill="4C1B62" w:themeFill="accent1" w:themeFillShade="BF"/>
            <w:vAlign w:val="center"/>
          </w:tcPr>
          <w:p w14:paraId="3456D626" w14:textId="77777777" w:rsidR="00746E91" w:rsidRPr="000F1D8B" w:rsidRDefault="00746E91" w:rsidP="004A50AC">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Pr>
                <w:color w:val="FFFFFF" w:themeColor="background1"/>
                <w:sz w:val="22"/>
                <w:szCs w:val="22"/>
                <w:lang w:val="en-US"/>
              </w:rPr>
              <w:t>{{col}}</w:t>
            </w:r>
          </w:p>
        </w:tc>
        <w:tc>
          <w:tcPr>
            <w:tcW w:w="1920" w:type="dxa"/>
            <w:shd w:val="clear" w:color="auto" w:fill="4C1B62" w:themeFill="accent1" w:themeFillShade="BF"/>
            <w:vAlign w:val="center"/>
          </w:tcPr>
          <w:p w14:paraId="02623E1C" w14:textId="77777777" w:rsidR="00746E91" w:rsidRPr="000F1D8B" w:rsidRDefault="00746E91" w:rsidP="004A50AC">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B085F">
              <w:rPr>
                <w:b/>
                <w:bCs/>
                <w:color w:val="FFFFFF" w:themeColor="background1"/>
                <w:lang w:val="en-US"/>
              </w:rPr>
              <w:t>{%</w:t>
            </w:r>
            <w:proofErr w:type="spellStart"/>
            <w:r w:rsidRPr="005B085F">
              <w:rPr>
                <w:b/>
                <w:bCs/>
                <w:color w:val="FFFFFF" w:themeColor="background1"/>
                <w:lang w:val="en-US"/>
              </w:rPr>
              <w:t>tc</w:t>
            </w:r>
            <w:proofErr w:type="spellEnd"/>
            <w:r w:rsidRPr="005B085F">
              <w:rPr>
                <w:b/>
                <w:bCs/>
                <w:color w:val="FFFFFF" w:themeColor="background1"/>
                <w:lang w:val="en-US"/>
              </w:rPr>
              <w:t xml:space="preserve"> </w:t>
            </w:r>
            <w:proofErr w:type="spellStart"/>
            <w:r w:rsidRPr="005B085F">
              <w:rPr>
                <w:b/>
                <w:bCs/>
                <w:color w:val="FFFFFF" w:themeColor="background1"/>
                <w:lang w:val="en-US"/>
              </w:rPr>
              <w:t>endfor</w:t>
            </w:r>
            <w:proofErr w:type="spellEnd"/>
            <w:r w:rsidRPr="005B085F">
              <w:rPr>
                <w:b/>
                <w:bCs/>
                <w:color w:val="FFFFFF" w:themeColor="background1"/>
                <w:lang w:val="en-US"/>
              </w:rPr>
              <w:t xml:space="preserve"> %}</w:t>
            </w:r>
          </w:p>
        </w:tc>
      </w:tr>
      <w:tr w:rsidR="00746E91" w:rsidRPr="004621ED" w14:paraId="6C03DFD2" w14:textId="77777777" w:rsidTr="004A50AC">
        <w:trPr>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auto"/>
            <w:vAlign w:val="center"/>
          </w:tcPr>
          <w:p w14:paraId="1A1E7D44" w14:textId="4E897191" w:rsidR="00746E91" w:rsidRPr="00274D0A" w:rsidRDefault="00746E91" w:rsidP="004A50AC">
            <w:pPr>
              <w:jc w:val="center"/>
              <w:rPr>
                <w:lang w:val="en-US"/>
              </w:rPr>
            </w:pPr>
            <w:r w:rsidRPr="00C1310B">
              <w:rPr>
                <w:sz w:val="22"/>
                <w:szCs w:val="22"/>
                <w:lang w:val="en-US"/>
              </w:rPr>
              <w:t xml:space="preserve">{%tr for </w:t>
            </w:r>
            <w:r>
              <w:rPr>
                <w:sz w:val="22"/>
                <w:szCs w:val="22"/>
                <w:lang w:val="en-US"/>
              </w:rPr>
              <w:t>app</w:t>
            </w:r>
            <w:r w:rsidRPr="00C1310B">
              <w:rPr>
                <w:sz w:val="22"/>
                <w:szCs w:val="22"/>
                <w:lang w:val="en-US"/>
              </w:rPr>
              <w:t xml:space="preserve"> in </w:t>
            </w:r>
            <w:proofErr w:type="spellStart"/>
            <w:r w:rsidRPr="00C1310B">
              <w:rPr>
                <w:sz w:val="22"/>
                <w:szCs w:val="22"/>
                <w:lang w:val="en-US"/>
              </w:rPr>
              <w:t>ligne_</w:t>
            </w:r>
            <w:r>
              <w:rPr>
                <w:sz w:val="22"/>
                <w:szCs w:val="22"/>
                <w:lang w:val="en-US"/>
              </w:rPr>
              <w:t>app_</w:t>
            </w:r>
            <w:r w:rsidR="004579EE">
              <w:rPr>
                <w:sz w:val="22"/>
                <w:szCs w:val="22"/>
                <w:lang w:val="en-US"/>
              </w:rPr>
              <w:t>dif</w:t>
            </w:r>
            <w:proofErr w:type="spellEnd"/>
            <w:r w:rsidRPr="00C1310B">
              <w:rPr>
                <w:sz w:val="22"/>
                <w:szCs w:val="22"/>
                <w:lang w:val="en-US"/>
              </w:rPr>
              <w:t xml:space="preserve"> %}</w:t>
            </w:r>
          </w:p>
        </w:tc>
        <w:tc>
          <w:tcPr>
            <w:tcW w:w="3833" w:type="dxa"/>
            <w:shd w:val="clear" w:color="auto" w:fill="auto"/>
            <w:vAlign w:val="center"/>
          </w:tcPr>
          <w:p w14:paraId="1EB86B9A"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20" w:type="dxa"/>
            <w:shd w:val="clear" w:color="auto" w:fill="auto"/>
            <w:vAlign w:val="center"/>
          </w:tcPr>
          <w:p w14:paraId="2404BAE1"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1920" w:type="dxa"/>
          </w:tcPr>
          <w:p w14:paraId="64820B99"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b/>
                <w:bCs/>
                <w:lang w:val="en-US"/>
              </w:rPr>
            </w:pPr>
          </w:p>
        </w:tc>
      </w:tr>
      <w:tr w:rsidR="00746E91" w:rsidRPr="00274D0A" w14:paraId="3CF74A5E" w14:textId="77777777" w:rsidTr="004A50A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916" w:type="dxa"/>
            <w:vAlign w:val="center"/>
          </w:tcPr>
          <w:p w14:paraId="6BAE6310" w14:textId="77777777" w:rsidR="00746E91" w:rsidRPr="00274D0A" w:rsidRDefault="00746E91" w:rsidP="004A50AC">
            <w:pPr>
              <w:jc w:val="center"/>
              <w:rPr>
                <w:lang w:val="en-US"/>
              </w:rPr>
            </w:pPr>
            <w:r w:rsidRPr="00C1310B">
              <w:rPr>
                <w:sz w:val="22"/>
                <w:szCs w:val="22"/>
                <w:lang w:val="en-US"/>
              </w:rPr>
              <w:t>{{</w:t>
            </w:r>
            <w:proofErr w:type="spellStart"/>
            <w:r>
              <w:rPr>
                <w:sz w:val="22"/>
                <w:szCs w:val="22"/>
                <w:lang w:val="en-US"/>
              </w:rPr>
              <w:t>app</w:t>
            </w:r>
            <w:r w:rsidRPr="00C1310B">
              <w:rPr>
                <w:sz w:val="22"/>
                <w:szCs w:val="22"/>
                <w:lang w:val="en-US"/>
              </w:rPr>
              <w:t>.typeTest</w:t>
            </w:r>
            <w:proofErr w:type="spellEnd"/>
            <w:r w:rsidRPr="00C1310B">
              <w:rPr>
                <w:sz w:val="22"/>
                <w:szCs w:val="22"/>
                <w:lang w:val="en-US"/>
              </w:rPr>
              <w:t>}}</w:t>
            </w:r>
          </w:p>
        </w:tc>
        <w:tc>
          <w:tcPr>
            <w:tcW w:w="3833" w:type="dxa"/>
            <w:vAlign w:val="center"/>
          </w:tcPr>
          <w:p w14:paraId="1C1B4CAF" w14:textId="77777777" w:rsidR="00746E91" w:rsidRPr="00274D0A"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1310B">
              <w:rPr>
                <w:sz w:val="22"/>
                <w:szCs w:val="22"/>
                <w:lang w:val="en-US"/>
              </w:rPr>
              <w:t>{{</w:t>
            </w:r>
            <w:proofErr w:type="spellStart"/>
            <w:r>
              <w:rPr>
                <w:sz w:val="22"/>
                <w:szCs w:val="22"/>
                <w:lang w:val="en-US"/>
              </w:rPr>
              <w:t>app</w:t>
            </w:r>
            <w:r w:rsidRPr="00C1310B">
              <w:rPr>
                <w:sz w:val="22"/>
                <w:szCs w:val="22"/>
                <w:lang w:val="en-US"/>
              </w:rPr>
              <w:t>.</w:t>
            </w:r>
            <w:r>
              <w:rPr>
                <w:sz w:val="22"/>
                <w:szCs w:val="22"/>
                <w:lang w:val="en-US"/>
              </w:rPr>
              <w:t>ip</w:t>
            </w:r>
            <w:proofErr w:type="spellEnd"/>
            <w:r w:rsidRPr="00C1310B">
              <w:rPr>
                <w:sz w:val="22"/>
                <w:szCs w:val="22"/>
                <w:lang w:val="en-US"/>
              </w:rPr>
              <w:t>}}</w:t>
            </w:r>
          </w:p>
        </w:tc>
        <w:tc>
          <w:tcPr>
            <w:tcW w:w="1920" w:type="dxa"/>
            <w:vAlign w:val="center"/>
          </w:tcPr>
          <w:p w14:paraId="5E599064" w14:textId="77777777" w:rsidR="00746E91" w:rsidRPr="00274D0A" w:rsidRDefault="00746E91" w:rsidP="004A50AC">
            <w:pPr>
              <w:jc w:val="center"/>
              <w:cnfStyle w:val="000000100000" w:firstRow="0" w:lastRow="0" w:firstColumn="0" w:lastColumn="0" w:oddVBand="0" w:evenVBand="0" w:oddHBand="1" w:evenHBand="0" w:firstRowFirstColumn="0" w:firstRowLastColumn="0" w:lastRowFirstColumn="0" w:lastRowLastColumn="0"/>
              <w:rPr>
                <w:b/>
                <w:bCs/>
                <w:lang w:val="en-US"/>
              </w:rPr>
            </w:pPr>
            <w:r w:rsidRPr="00416135">
              <w:rPr>
                <w:sz w:val="22"/>
                <w:szCs w:val="22"/>
                <w:lang w:val="en-US"/>
              </w:rPr>
              <w:t>{{</w:t>
            </w:r>
            <w:proofErr w:type="spellStart"/>
            <w:r>
              <w:rPr>
                <w:sz w:val="22"/>
                <w:szCs w:val="22"/>
                <w:lang w:val="en-US"/>
              </w:rPr>
              <w:t>app</w:t>
            </w:r>
            <w:r w:rsidRPr="00416135">
              <w:rPr>
                <w:sz w:val="22"/>
                <w:szCs w:val="22"/>
                <w:lang w:val="en-US"/>
              </w:rPr>
              <w:t>.port</w:t>
            </w:r>
            <w:proofErr w:type="spellEnd"/>
            <w:r w:rsidRPr="00416135">
              <w:rPr>
                <w:sz w:val="22"/>
                <w:szCs w:val="22"/>
                <w:lang w:val="en-US"/>
              </w:rPr>
              <w:t>}}</w:t>
            </w:r>
          </w:p>
        </w:tc>
        <w:tc>
          <w:tcPr>
            <w:tcW w:w="1920" w:type="dxa"/>
          </w:tcPr>
          <w:p w14:paraId="2D053CB9" w14:textId="77777777" w:rsidR="00746E91" w:rsidRPr="00416135" w:rsidRDefault="00746E91" w:rsidP="004A50AC">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16135">
              <w:rPr>
                <w:sz w:val="22"/>
                <w:szCs w:val="22"/>
                <w:lang w:val="en-US"/>
              </w:rPr>
              <w:t>{{</w:t>
            </w:r>
            <w:proofErr w:type="spellStart"/>
            <w:r>
              <w:rPr>
                <w:sz w:val="22"/>
                <w:szCs w:val="22"/>
                <w:lang w:val="en-US"/>
              </w:rPr>
              <w:t>app</w:t>
            </w:r>
            <w:r w:rsidRPr="00416135">
              <w:rPr>
                <w:sz w:val="22"/>
                <w:szCs w:val="22"/>
                <w:lang w:val="en-US"/>
              </w:rPr>
              <w:t>.result</w:t>
            </w:r>
            <w:proofErr w:type="spellEnd"/>
            <w:r w:rsidRPr="00416135">
              <w:rPr>
                <w:sz w:val="22"/>
                <w:szCs w:val="22"/>
                <w:lang w:val="en-US"/>
              </w:rPr>
              <w:t>}}</w:t>
            </w:r>
          </w:p>
        </w:tc>
      </w:tr>
      <w:tr w:rsidR="00746E91" w:rsidRPr="00274D0A" w14:paraId="7E5A0AD3" w14:textId="77777777" w:rsidTr="004A50AC">
        <w:trPr>
          <w:trHeight w:val="412"/>
        </w:trPr>
        <w:tc>
          <w:tcPr>
            <w:cnfStyle w:val="001000000000" w:firstRow="0" w:lastRow="0" w:firstColumn="1" w:lastColumn="0" w:oddVBand="0" w:evenVBand="0" w:oddHBand="0" w:evenHBand="0" w:firstRowFirstColumn="0" w:firstRowLastColumn="0" w:lastRowFirstColumn="0" w:lastRowLastColumn="0"/>
            <w:tcW w:w="1916" w:type="dxa"/>
            <w:shd w:val="clear" w:color="auto" w:fill="auto"/>
            <w:vAlign w:val="center"/>
          </w:tcPr>
          <w:p w14:paraId="75ECC4B9" w14:textId="77777777" w:rsidR="00746E91" w:rsidRPr="00274D0A" w:rsidRDefault="00746E91" w:rsidP="004A50AC">
            <w:pPr>
              <w:jc w:val="center"/>
              <w:rPr>
                <w:lang w:val="en-US"/>
              </w:rPr>
            </w:pPr>
            <w:r w:rsidRPr="00C1310B">
              <w:rPr>
                <w:sz w:val="22"/>
                <w:szCs w:val="22"/>
                <w:lang w:val="en-US"/>
              </w:rPr>
              <w:t xml:space="preserve">{%tr </w:t>
            </w:r>
            <w:proofErr w:type="spellStart"/>
            <w:r w:rsidRPr="00C1310B">
              <w:rPr>
                <w:sz w:val="22"/>
                <w:szCs w:val="22"/>
                <w:lang w:val="en-US"/>
              </w:rPr>
              <w:t>endfor</w:t>
            </w:r>
            <w:proofErr w:type="spellEnd"/>
            <w:r w:rsidRPr="00C1310B">
              <w:rPr>
                <w:sz w:val="22"/>
                <w:szCs w:val="22"/>
                <w:lang w:val="en-US"/>
              </w:rPr>
              <w:t xml:space="preserve"> %}</w:t>
            </w:r>
          </w:p>
        </w:tc>
        <w:tc>
          <w:tcPr>
            <w:tcW w:w="3833" w:type="dxa"/>
            <w:shd w:val="clear" w:color="auto" w:fill="auto"/>
            <w:vAlign w:val="center"/>
          </w:tcPr>
          <w:p w14:paraId="1743DF7A"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1920" w:type="dxa"/>
            <w:shd w:val="clear" w:color="auto" w:fill="auto"/>
            <w:vAlign w:val="center"/>
          </w:tcPr>
          <w:p w14:paraId="21E0FEF3"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b/>
                <w:bCs/>
                <w:lang w:val="en-US"/>
              </w:rPr>
            </w:pPr>
          </w:p>
        </w:tc>
        <w:tc>
          <w:tcPr>
            <w:tcW w:w="1920" w:type="dxa"/>
          </w:tcPr>
          <w:p w14:paraId="4FA16986" w14:textId="77777777" w:rsidR="00746E91" w:rsidRPr="00274D0A" w:rsidRDefault="00746E91" w:rsidP="004A50AC">
            <w:pPr>
              <w:jc w:val="center"/>
              <w:cnfStyle w:val="000000000000" w:firstRow="0" w:lastRow="0" w:firstColumn="0" w:lastColumn="0" w:oddVBand="0" w:evenVBand="0" w:oddHBand="0" w:evenHBand="0" w:firstRowFirstColumn="0" w:firstRowLastColumn="0" w:lastRowFirstColumn="0" w:lastRowLastColumn="0"/>
              <w:rPr>
                <w:b/>
                <w:bCs/>
                <w:lang w:val="en-US"/>
              </w:rPr>
            </w:pPr>
          </w:p>
        </w:tc>
      </w:tr>
    </w:tbl>
    <w:p w14:paraId="20487820" w14:textId="77777777" w:rsidR="00746E91" w:rsidRDefault="00746E91">
      <w:pPr>
        <w:suppressLineNumbers w:val="0"/>
        <w:spacing w:before="0"/>
        <w:jc w:val="left"/>
      </w:pPr>
    </w:p>
    <w:p w14:paraId="1A52217F" w14:textId="6DD06770" w:rsidR="00B01D07" w:rsidRDefault="00746E91">
      <w:pPr>
        <w:suppressLineNumbers w:val="0"/>
        <w:spacing w:before="0"/>
        <w:jc w:val="left"/>
      </w:pPr>
      <w:r>
        <w:br w:type="page"/>
      </w:r>
    </w:p>
    <w:p w14:paraId="717F5D26" w14:textId="181D41D1" w:rsidR="00975980" w:rsidRDefault="00080ED5" w:rsidP="00080ED5">
      <w:pPr>
        <w:pStyle w:val="Titre2"/>
      </w:pPr>
      <w:bookmarkStart w:id="115" w:name="_Toc97813861"/>
      <w:r>
        <w:lastRenderedPageBreak/>
        <w:t>Validation de la recette</w:t>
      </w:r>
      <w:bookmarkEnd w:id="115"/>
    </w:p>
    <w:p w14:paraId="4E87CAAA" w14:textId="77777777" w:rsidR="00795439" w:rsidRDefault="00795439" w:rsidP="003C68F4"/>
    <w:tbl>
      <w:tblPr>
        <w:tblStyle w:val="TableauListe4-Accentuation1"/>
        <w:tblW w:w="9420" w:type="dxa"/>
        <w:tblLayout w:type="fixed"/>
        <w:tblLook w:val="04A0" w:firstRow="1" w:lastRow="0" w:firstColumn="1" w:lastColumn="0" w:noHBand="0" w:noVBand="1"/>
      </w:tblPr>
      <w:tblGrid>
        <w:gridCol w:w="9420"/>
      </w:tblGrid>
      <w:tr w:rsidR="003C68F4" w14:paraId="36E0ACEE" w14:textId="77777777" w:rsidTr="00971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6" w:type="dxa"/>
            <w:hideMark/>
          </w:tcPr>
          <w:p w14:paraId="788C3BD7" w14:textId="77777777" w:rsidR="003C68F4" w:rsidRPr="00795439" w:rsidRDefault="003C68F4">
            <w:pPr>
              <w:rPr>
                <w:rFonts w:asciiTheme="minorHAnsi" w:hAnsiTheme="minorHAnsi"/>
              </w:rPr>
            </w:pPr>
            <w:r w:rsidRPr="00795439">
              <w:rPr>
                <w:rFonts w:asciiTheme="minorHAnsi" w:hAnsiTheme="minorHAnsi"/>
                <w:b w:val="0"/>
                <w:sz w:val="22"/>
                <w:szCs w:val="22"/>
              </w:rPr>
              <w:t>Réserves éventuelles</w:t>
            </w:r>
          </w:p>
        </w:tc>
      </w:tr>
      <w:tr w:rsidR="003C68F4" w14:paraId="79ED294F" w14:textId="77777777" w:rsidTr="00971B43">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9416" w:type="dxa"/>
          </w:tcPr>
          <w:p w14:paraId="6456E9D2" w14:textId="77777777" w:rsidR="003C68F4" w:rsidRDefault="003C68F4">
            <w:pPr>
              <w:rPr>
                <w:b w:val="0"/>
                <w:lang w:val="en-US"/>
              </w:rPr>
            </w:pPr>
          </w:p>
          <w:p w14:paraId="75550270" w14:textId="77777777" w:rsidR="003C68F4" w:rsidRDefault="003C68F4">
            <w:pPr>
              <w:rPr>
                <w:lang w:val="en-US"/>
              </w:rPr>
            </w:pPr>
          </w:p>
          <w:p w14:paraId="594B8B21" w14:textId="77777777" w:rsidR="003C68F4" w:rsidRDefault="003C68F4">
            <w:pPr>
              <w:rPr>
                <w:lang w:val="en-US"/>
              </w:rPr>
            </w:pPr>
          </w:p>
          <w:p w14:paraId="42256859" w14:textId="77777777" w:rsidR="003C68F4" w:rsidRDefault="003C68F4">
            <w:pPr>
              <w:rPr>
                <w:lang w:val="en-US"/>
              </w:rPr>
            </w:pPr>
          </w:p>
          <w:p w14:paraId="302105BC" w14:textId="77777777" w:rsidR="003C68F4" w:rsidRDefault="003C68F4">
            <w:pPr>
              <w:rPr>
                <w:lang w:val="en-US"/>
              </w:rPr>
            </w:pPr>
          </w:p>
          <w:p w14:paraId="7DE5CA3F" w14:textId="77777777" w:rsidR="003C68F4" w:rsidRDefault="003C68F4">
            <w:pPr>
              <w:rPr>
                <w:lang w:val="en-US"/>
              </w:rPr>
            </w:pPr>
          </w:p>
          <w:p w14:paraId="738CC1A1" w14:textId="77777777" w:rsidR="003C68F4" w:rsidRDefault="003C68F4">
            <w:pPr>
              <w:rPr>
                <w:lang w:val="en-US"/>
              </w:rPr>
            </w:pPr>
          </w:p>
        </w:tc>
      </w:tr>
    </w:tbl>
    <w:p w14:paraId="1A56A43A" w14:textId="77777777" w:rsidR="003C68F4" w:rsidRDefault="003C68F4" w:rsidP="003C68F4">
      <w:pPr>
        <w:rPr>
          <w:rFonts w:ascii="Vinci Sans" w:hAnsi="Vinci Sans"/>
          <w:color w:val="005EB8" w:themeColor="text2"/>
          <w:szCs w:val="23"/>
          <w:lang w:val="en-US"/>
        </w:rPr>
      </w:pPr>
    </w:p>
    <w:p w14:paraId="08E70789" w14:textId="77777777" w:rsidR="003C68F4" w:rsidRDefault="003C68F4" w:rsidP="003C68F4">
      <w:pPr>
        <w:rPr>
          <w:lang w:val="en-US"/>
        </w:rPr>
      </w:pPr>
    </w:p>
    <w:tbl>
      <w:tblPr>
        <w:tblStyle w:val="TableauGrille4-Accentuation1"/>
        <w:tblW w:w="9498" w:type="dxa"/>
        <w:tblLayout w:type="fixed"/>
        <w:tblLook w:val="04A0" w:firstRow="1" w:lastRow="0" w:firstColumn="1" w:lastColumn="0" w:noHBand="0" w:noVBand="1"/>
      </w:tblPr>
      <w:tblGrid>
        <w:gridCol w:w="3352"/>
        <w:gridCol w:w="3262"/>
        <w:gridCol w:w="374"/>
        <w:gridCol w:w="2510"/>
      </w:tblGrid>
      <w:tr w:rsidR="003C68F4" w14:paraId="780DCECA" w14:textId="77777777" w:rsidTr="00795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4" w:type="dxa"/>
            <w:gridSpan w:val="2"/>
            <w:hideMark/>
          </w:tcPr>
          <w:p w14:paraId="2218CAAB" w14:textId="38FA9BAC" w:rsidR="003C68F4" w:rsidRDefault="003C68F4">
            <w:r w:rsidRPr="00795439">
              <w:rPr>
                <w:b w:val="0"/>
                <w:sz w:val="22"/>
                <w:szCs w:val="22"/>
              </w:rPr>
              <w:t xml:space="preserve">Fait à </w:t>
            </w:r>
            <w:r w:rsidR="00971B43" w:rsidRPr="00795439">
              <w:rPr>
                <w:b w:val="0"/>
                <w:sz w:val="22"/>
                <w:szCs w:val="22"/>
              </w:rPr>
              <w:t>Saint Laurent Blangy</w:t>
            </w:r>
            <w:r w:rsidRPr="00795439">
              <w:rPr>
                <w:b w:val="0"/>
                <w:sz w:val="22"/>
                <w:szCs w:val="22"/>
              </w:rPr>
              <w:t xml:space="preserve">, le </w:t>
            </w:r>
            <w:r w:rsidR="00A072E9" w:rsidRPr="00A072E9">
              <w:rPr>
                <w:b w:val="0"/>
                <w:sz w:val="22"/>
                <w:szCs w:val="22"/>
              </w:rPr>
              <w:t>{{</w:t>
            </w:r>
            <w:proofErr w:type="spellStart"/>
            <w:r w:rsidR="00A072E9" w:rsidRPr="00A072E9">
              <w:rPr>
                <w:b w:val="0"/>
                <w:sz w:val="22"/>
                <w:szCs w:val="22"/>
              </w:rPr>
              <w:t>day</w:t>
            </w:r>
            <w:proofErr w:type="spellEnd"/>
            <w:r w:rsidR="00A072E9" w:rsidRPr="00A072E9">
              <w:rPr>
                <w:b w:val="0"/>
                <w:sz w:val="22"/>
                <w:szCs w:val="22"/>
              </w:rPr>
              <w:t>}}/{{</w:t>
            </w:r>
            <w:proofErr w:type="spellStart"/>
            <w:r w:rsidR="00A072E9" w:rsidRPr="00A072E9">
              <w:rPr>
                <w:b w:val="0"/>
                <w:sz w:val="22"/>
                <w:szCs w:val="22"/>
              </w:rPr>
              <w:t>month</w:t>
            </w:r>
            <w:proofErr w:type="spellEnd"/>
            <w:r w:rsidR="00A072E9" w:rsidRPr="00A072E9">
              <w:rPr>
                <w:b w:val="0"/>
                <w:sz w:val="22"/>
                <w:szCs w:val="22"/>
              </w:rPr>
              <w:t>}}/{{</w:t>
            </w:r>
            <w:proofErr w:type="spellStart"/>
            <w:r w:rsidR="00A072E9" w:rsidRPr="00A072E9">
              <w:rPr>
                <w:b w:val="0"/>
                <w:sz w:val="22"/>
                <w:szCs w:val="22"/>
              </w:rPr>
              <w:t>year</w:t>
            </w:r>
            <w:proofErr w:type="spellEnd"/>
            <w:r w:rsidR="00A072E9" w:rsidRPr="00A072E9">
              <w:rPr>
                <w:b w:val="0"/>
                <w:sz w:val="22"/>
                <w:szCs w:val="22"/>
              </w:rPr>
              <w:t>}}</w:t>
            </w:r>
          </w:p>
        </w:tc>
        <w:tc>
          <w:tcPr>
            <w:tcW w:w="374" w:type="dxa"/>
          </w:tcPr>
          <w:p w14:paraId="2C23C8EE" w14:textId="77777777" w:rsidR="003C68F4" w:rsidRDefault="003C68F4">
            <w:pPr>
              <w:cnfStyle w:val="100000000000" w:firstRow="1" w:lastRow="0" w:firstColumn="0" w:lastColumn="0" w:oddVBand="0" w:evenVBand="0" w:oddHBand="0" w:evenHBand="0" w:firstRowFirstColumn="0" w:firstRowLastColumn="0" w:lastRowFirstColumn="0" w:lastRowLastColumn="0"/>
              <w:rPr>
                <w:b w:val="0"/>
              </w:rPr>
            </w:pPr>
          </w:p>
        </w:tc>
        <w:tc>
          <w:tcPr>
            <w:tcW w:w="2510" w:type="dxa"/>
            <w:hideMark/>
          </w:tcPr>
          <w:p w14:paraId="73E01EE3" w14:textId="77777777" w:rsidR="003C68F4" w:rsidRDefault="003C68F4">
            <w:pPr>
              <w:jc w:val="center"/>
              <w:cnfStyle w:val="100000000000" w:firstRow="1" w:lastRow="0" w:firstColumn="0" w:lastColumn="0" w:oddVBand="0" w:evenVBand="0" w:oddHBand="0" w:evenHBand="0" w:firstRowFirstColumn="0" w:firstRowLastColumn="0" w:lastRowFirstColumn="0" w:lastRowLastColumn="0"/>
            </w:pPr>
            <w:r w:rsidRPr="00795439">
              <w:rPr>
                <w:b w:val="0"/>
                <w:sz w:val="22"/>
                <w:szCs w:val="22"/>
              </w:rPr>
              <w:t>Approbation recette</w:t>
            </w:r>
          </w:p>
        </w:tc>
      </w:tr>
      <w:tr w:rsidR="003C68F4" w14:paraId="23F57877" w14:textId="77777777" w:rsidTr="00795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2" w:type="dxa"/>
          </w:tcPr>
          <w:p w14:paraId="67F28D17" w14:textId="77777777" w:rsidR="00975980" w:rsidRDefault="00975980" w:rsidP="00975980"/>
          <w:p w14:paraId="5668021F" w14:textId="5B5F1A78" w:rsidR="003C68F4" w:rsidRDefault="003C68F4" w:rsidP="00975980">
            <w:pPr>
              <w:jc w:val="center"/>
            </w:pPr>
            <w:r>
              <w:t xml:space="preserve">Nom et signature représentant </w:t>
            </w:r>
            <w:r w:rsidR="00975980">
              <w:t>AXIANS</w:t>
            </w:r>
          </w:p>
          <w:p w14:paraId="6F264DEE" w14:textId="77777777" w:rsidR="003C68F4" w:rsidRDefault="003C68F4">
            <w:pPr>
              <w:jc w:val="center"/>
            </w:pPr>
          </w:p>
        </w:tc>
        <w:tc>
          <w:tcPr>
            <w:tcW w:w="3262" w:type="dxa"/>
          </w:tcPr>
          <w:p w14:paraId="444E601C" w14:textId="77777777" w:rsidR="00975980" w:rsidRDefault="00975980" w:rsidP="00975980">
            <w:pPr>
              <w:cnfStyle w:val="000000100000" w:firstRow="0" w:lastRow="0" w:firstColumn="0" w:lastColumn="0" w:oddVBand="0" w:evenVBand="0" w:oddHBand="1" w:evenHBand="0" w:firstRowFirstColumn="0" w:firstRowLastColumn="0" w:lastRowFirstColumn="0" w:lastRowLastColumn="0"/>
            </w:pPr>
          </w:p>
          <w:p w14:paraId="0A2E2993" w14:textId="3A795F62" w:rsidR="003C68F4" w:rsidRPr="00795439" w:rsidRDefault="003C68F4" w:rsidP="00975980">
            <w:pPr>
              <w:jc w:val="center"/>
              <w:cnfStyle w:val="000000100000" w:firstRow="0" w:lastRow="0" w:firstColumn="0" w:lastColumn="0" w:oddVBand="0" w:evenVBand="0" w:oddHBand="1" w:evenHBand="0" w:firstRowFirstColumn="0" w:firstRowLastColumn="0" w:lastRowFirstColumn="0" w:lastRowLastColumn="0"/>
              <w:rPr>
                <w:b/>
                <w:bCs/>
              </w:rPr>
            </w:pPr>
            <w:r w:rsidRPr="00795439">
              <w:rPr>
                <w:b/>
                <w:bCs/>
              </w:rPr>
              <w:t xml:space="preserve">Nom et signature représentant </w:t>
            </w:r>
            <w:r w:rsidR="00A072E9">
              <w:rPr>
                <w:b/>
                <w:bCs/>
              </w:rPr>
              <w:t>{{client}}</w:t>
            </w:r>
          </w:p>
        </w:tc>
        <w:tc>
          <w:tcPr>
            <w:tcW w:w="374" w:type="dxa"/>
            <w:shd w:val="clear" w:color="auto" w:fill="662483" w:themeFill="accent1"/>
          </w:tcPr>
          <w:p w14:paraId="27FDB29D"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4AB9EC14"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59A29A33"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4E0275B0"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4F69AEA3"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245D8AEB"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33A71BD5"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tc>
        <w:tc>
          <w:tcPr>
            <w:tcW w:w="2510" w:type="dxa"/>
          </w:tcPr>
          <w:p w14:paraId="2CE398A4"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32639263"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r>
              <w:t xml:space="preserve">Acceptation sans réserve    </w:t>
            </w:r>
            <w:r>
              <w:rPr>
                <w:sz w:val="36"/>
                <w:szCs w:val="36"/>
              </w:rPr>
              <w:t xml:space="preserve"> </w:t>
            </w:r>
            <w:r>
              <w:rPr>
                <w:rFonts w:ascii="Courier New" w:hAnsi="Courier New" w:cs="Courier New"/>
                <w:sz w:val="36"/>
                <w:szCs w:val="36"/>
              </w:rPr>
              <w:t>□</w:t>
            </w:r>
          </w:p>
          <w:p w14:paraId="30F3AC65"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p>
          <w:p w14:paraId="0F295CA9"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rPr>
                <w:sz w:val="36"/>
                <w:szCs w:val="36"/>
              </w:rPr>
            </w:pPr>
            <w:r>
              <w:t xml:space="preserve">Acceptation avec réserves      </w:t>
            </w:r>
            <w:r>
              <w:rPr>
                <w:rFonts w:ascii="Courier New" w:hAnsi="Courier New" w:cs="Courier New"/>
                <w:sz w:val="36"/>
                <w:szCs w:val="36"/>
              </w:rPr>
              <w:t>□</w:t>
            </w:r>
          </w:p>
          <w:p w14:paraId="40D47B30"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rPr>
                <w:sz w:val="24"/>
                <w:szCs w:val="23"/>
              </w:rPr>
            </w:pPr>
          </w:p>
          <w:p w14:paraId="3286B854"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r>
              <w:t xml:space="preserve">Refus      </w:t>
            </w:r>
          </w:p>
          <w:p w14:paraId="755A4AD3" w14:textId="77777777" w:rsidR="003C68F4" w:rsidRDefault="003C68F4">
            <w:pPr>
              <w:jc w:val="cente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sz w:val="36"/>
                <w:szCs w:val="36"/>
              </w:rPr>
              <w:t>□</w:t>
            </w:r>
          </w:p>
        </w:tc>
      </w:tr>
    </w:tbl>
    <w:p w14:paraId="1B1B31CB" w14:textId="77777777" w:rsidR="003C68F4" w:rsidRDefault="003C68F4" w:rsidP="003C68F4">
      <w:pPr>
        <w:rPr>
          <w:rFonts w:ascii="Vinci Sans" w:hAnsi="Vinci Sans"/>
          <w:color w:val="005EB8" w:themeColor="text2"/>
          <w:szCs w:val="23"/>
        </w:rPr>
      </w:pPr>
    </w:p>
    <w:p w14:paraId="7D51F3F0" w14:textId="77777777" w:rsidR="003C68F4" w:rsidRDefault="003C68F4" w:rsidP="003C68F4"/>
    <w:p w14:paraId="7446E525" w14:textId="77777777" w:rsidR="00F66D92" w:rsidRPr="00BC4CA1" w:rsidRDefault="00F66D92" w:rsidP="002D3F83"/>
    <w:sectPr w:rsidR="00F66D92" w:rsidRPr="00BC4CA1" w:rsidSect="001A319B">
      <w:headerReference w:type="default" r:id="rId12"/>
      <w:footerReference w:type="default" r:id="rId13"/>
      <w:headerReference w:type="first" r:id="rId14"/>
      <w:footerReference w:type="first" r:id="rId15"/>
      <w:type w:val="continuous"/>
      <w:pgSz w:w="11906" w:h="16838" w:code="9"/>
      <w:pgMar w:top="1134" w:right="851" w:bottom="1134" w:left="1418"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823E3" w14:textId="77777777" w:rsidR="00A73607" w:rsidRDefault="00A73607" w:rsidP="00D941C8">
      <w:r>
        <w:separator/>
      </w:r>
    </w:p>
  </w:endnote>
  <w:endnote w:type="continuationSeparator" w:id="0">
    <w:p w14:paraId="1F190BCA" w14:textId="77777777" w:rsidR="00A73607" w:rsidRDefault="00A73607" w:rsidP="00D941C8">
      <w:r>
        <w:continuationSeparator/>
      </w:r>
    </w:p>
  </w:endnote>
  <w:endnote w:type="continuationNotice" w:id="1">
    <w:p w14:paraId="7811DCB4" w14:textId="77777777" w:rsidR="00A73607" w:rsidRDefault="00A7360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inci Sans Light">
    <w:panose1 w:val="02000000000000000000"/>
    <w:charset w:val="00"/>
    <w:family w:val="modern"/>
    <w:notTrueType/>
    <w:pitch w:val="variable"/>
    <w:sig w:usb0="A00000AF" w:usb1="4000205B" w:usb2="00000000" w:usb3="00000000" w:csb0="0000009B" w:csb1="00000000"/>
  </w:font>
  <w:font w:name="Eras Medium ITC">
    <w:panose1 w:val="020B06020305040208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inci Sans Medium">
    <w:panose1 w:val="02000000000000000000"/>
    <w:charset w:val="00"/>
    <w:family w:val="modern"/>
    <w:notTrueType/>
    <w:pitch w:val="variable"/>
    <w:sig w:usb0="A00000AF"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terna">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inci Sans">
    <w:panose1 w:val="02000000000000000000"/>
    <w:charset w:val="00"/>
    <w:family w:val="modern"/>
    <w:notTrueType/>
    <w:pitch w:val="variable"/>
    <w:sig w:usb0="A00000AF" w:usb1="4000205B" w:usb2="00000000" w:usb3="00000000" w:csb0="0000009B"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Garmond (W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34FB" w14:textId="72CF2037" w:rsidR="002C1D63" w:rsidRPr="00C56590" w:rsidRDefault="002C1D63" w:rsidP="00167E35">
    <w:pPr>
      <w:pStyle w:val="Pieddepageborduresuprieure"/>
      <w:rPr>
        <w:rStyle w:val="Numrodepage"/>
      </w:rPr>
    </w:pPr>
    <w:r w:rsidRPr="00C56590">
      <w:t>Confidentiel</w:t>
    </w:r>
    <w:r w:rsidRPr="00C56590">
      <w:tab/>
    </w:r>
    <w:r>
      <w:t>{{client}} – Cahier de recette</w:t>
    </w:r>
    <w:r w:rsidRPr="00C56590">
      <w:tab/>
      <w:t xml:space="preserve">Page </w:t>
    </w:r>
    <w:r>
      <w:fldChar w:fldCharType="begin"/>
    </w:r>
    <w:r>
      <w:instrText>PAGE   \* MERGEFORMAT</w:instrText>
    </w:r>
    <w:r>
      <w:fldChar w:fldCharType="separate"/>
    </w:r>
    <w:r>
      <w:rPr>
        <w:noProof/>
      </w:rPr>
      <w:t>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5B922" w14:textId="77777777" w:rsidR="002C1D63" w:rsidRDefault="002C1D63">
    <w:pPr>
      <w:pStyle w:val="Pieddepage"/>
    </w:pPr>
    <w:r>
      <w:rPr>
        <w:noProof/>
        <w:lang w:val="en-US" w:eastAsia="en-US"/>
      </w:rPr>
      <w:drawing>
        <wp:anchor distT="0" distB="0" distL="114300" distR="114300" simplePos="0" relativeHeight="251658242" behindDoc="1" locked="1" layoutInCell="1" allowOverlap="1" wp14:anchorId="01C3DD9D" wp14:editId="52198F93">
          <wp:simplePos x="0" y="0"/>
          <wp:positionH relativeFrom="page">
            <wp:posOffset>5885815</wp:posOffset>
          </wp:positionH>
          <wp:positionV relativeFrom="page">
            <wp:posOffset>10036810</wp:posOffset>
          </wp:positionV>
          <wp:extent cx="1256665" cy="323850"/>
          <wp:effectExtent l="0" t="0" r="635" b="0"/>
          <wp:wrapNone/>
          <wp:docPr id="10" name="Image 39" descr="VE_RGB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descr="VE_RGB_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665"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58241" behindDoc="1" locked="1" layoutInCell="1" allowOverlap="1" wp14:anchorId="39A5D571" wp14:editId="29FA3521">
              <wp:simplePos x="0" y="0"/>
              <wp:positionH relativeFrom="page">
                <wp:posOffset>-697865</wp:posOffset>
              </wp:positionH>
              <wp:positionV relativeFrom="page">
                <wp:posOffset>4812030</wp:posOffset>
              </wp:positionV>
              <wp:extent cx="5486400" cy="5500370"/>
              <wp:effectExtent l="0" t="0" r="0" b="5080"/>
              <wp:wrapNone/>
              <wp:docPr id="7" name="Forme libr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486400" cy="5500370"/>
                      </a:xfrm>
                      <a:custGeom>
                        <a:avLst/>
                        <a:gdLst>
                          <a:gd name="T0" fmla="*/ 0 w 9287"/>
                          <a:gd name="T1" fmla="*/ 0 h 10173"/>
                          <a:gd name="T2" fmla="*/ 209550 w 9287"/>
                          <a:gd name="T3" fmla="*/ 12700 h 10173"/>
                          <a:gd name="T4" fmla="*/ 501650 w 9287"/>
                          <a:gd name="T5" fmla="*/ 50800 h 10173"/>
                          <a:gd name="T6" fmla="*/ 774700 w 9287"/>
                          <a:gd name="T7" fmla="*/ 95250 h 10173"/>
                          <a:gd name="T8" fmla="*/ 1149350 w 9287"/>
                          <a:gd name="T9" fmla="*/ 165100 h 10173"/>
                          <a:gd name="T10" fmla="*/ 1416050 w 9287"/>
                          <a:gd name="T11" fmla="*/ 222250 h 10173"/>
                          <a:gd name="T12" fmla="*/ 1574800 w 9287"/>
                          <a:gd name="T13" fmla="*/ 260350 h 10173"/>
                          <a:gd name="T14" fmla="*/ 1860550 w 9287"/>
                          <a:gd name="T15" fmla="*/ 342900 h 10173"/>
                          <a:gd name="T16" fmla="*/ 2184400 w 9287"/>
                          <a:gd name="T17" fmla="*/ 457200 h 10173"/>
                          <a:gd name="T18" fmla="*/ 2400300 w 9287"/>
                          <a:gd name="T19" fmla="*/ 546100 h 10173"/>
                          <a:gd name="T20" fmla="*/ 2654300 w 9287"/>
                          <a:gd name="T21" fmla="*/ 660400 h 10173"/>
                          <a:gd name="T22" fmla="*/ 2933700 w 9287"/>
                          <a:gd name="T23" fmla="*/ 806450 h 10173"/>
                          <a:gd name="T24" fmla="*/ 3321050 w 9287"/>
                          <a:gd name="T25" fmla="*/ 1060450 h 10173"/>
                          <a:gd name="T26" fmla="*/ 3727450 w 9287"/>
                          <a:gd name="T27" fmla="*/ 1346200 h 10173"/>
                          <a:gd name="T28" fmla="*/ 3981450 w 9287"/>
                          <a:gd name="T29" fmla="*/ 1530350 h 10173"/>
                          <a:gd name="T30" fmla="*/ 4260850 w 9287"/>
                          <a:gd name="T31" fmla="*/ 1752600 h 10173"/>
                          <a:gd name="T32" fmla="*/ 4559300 w 9287"/>
                          <a:gd name="T33" fmla="*/ 2012950 h 10173"/>
                          <a:gd name="T34" fmla="*/ 4768850 w 9287"/>
                          <a:gd name="T35" fmla="*/ 2209800 h 10173"/>
                          <a:gd name="T36" fmla="*/ 5041900 w 9287"/>
                          <a:gd name="T37" fmla="*/ 2476500 h 10173"/>
                          <a:gd name="T38" fmla="*/ 5441950 w 9287"/>
                          <a:gd name="T39" fmla="*/ 2908300 h 10173"/>
                          <a:gd name="T40" fmla="*/ 5702300 w 9287"/>
                          <a:gd name="T41" fmla="*/ 3219450 h 10173"/>
                          <a:gd name="T42" fmla="*/ 5619750 w 9287"/>
                          <a:gd name="T43" fmla="*/ 3327400 h 10173"/>
                          <a:gd name="T44" fmla="*/ 5505450 w 9287"/>
                          <a:gd name="T45" fmla="*/ 3479800 h 10173"/>
                          <a:gd name="T46" fmla="*/ 5321300 w 9287"/>
                          <a:gd name="T47" fmla="*/ 3702050 h 10173"/>
                          <a:gd name="T48" fmla="*/ 5080000 w 9287"/>
                          <a:gd name="T49" fmla="*/ 3962400 h 10173"/>
                          <a:gd name="T50" fmla="*/ 4883150 w 9287"/>
                          <a:gd name="T51" fmla="*/ 4159250 h 10173"/>
                          <a:gd name="T52" fmla="*/ 4686300 w 9287"/>
                          <a:gd name="T53" fmla="*/ 4356100 h 10173"/>
                          <a:gd name="T54" fmla="*/ 4546600 w 9287"/>
                          <a:gd name="T55" fmla="*/ 4476750 h 10173"/>
                          <a:gd name="T56" fmla="*/ 4356100 w 9287"/>
                          <a:gd name="T57" fmla="*/ 4648200 h 10173"/>
                          <a:gd name="T58" fmla="*/ 4165600 w 9287"/>
                          <a:gd name="T59" fmla="*/ 4800600 h 10173"/>
                          <a:gd name="T60" fmla="*/ 3898900 w 9287"/>
                          <a:gd name="T61" fmla="*/ 4991100 h 10173"/>
                          <a:gd name="T62" fmla="*/ 3676650 w 9287"/>
                          <a:gd name="T63" fmla="*/ 5162550 h 10173"/>
                          <a:gd name="T64" fmla="*/ 3390900 w 9287"/>
                          <a:gd name="T65" fmla="*/ 5365750 h 10173"/>
                          <a:gd name="T66" fmla="*/ 3168650 w 9287"/>
                          <a:gd name="T67" fmla="*/ 5511800 h 10173"/>
                          <a:gd name="T68" fmla="*/ 2908300 w 9287"/>
                          <a:gd name="T69" fmla="*/ 5664200 h 10173"/>
                          <a:gd name="T70" fmla="*/ 2717800 w 9287"/>
                          <a:gd name="T71" fmla="*/ 5765800 h 10173"/>
                          <a:gd name="T72" fmla="*/ 2552700 w 9287"/>
                          <a:gd name="T73" fmla="*/ 5842000 h 10173"/>
                          <a:gd name="T74" fmla="*/ 2222500 w 9287"/>
                          <a:gd name="T75" fmla="*/ 5994400 h 10173"/>
                          <a:gd name="T76" fmla="*/ 1885950 w 9287"/>
                          <a:gd name="T77" fmla="*/ 6115050 h 10173"/>
                          <a:gd name="T78" fmla="*/ 1492250 w 9287"/>
                          <a:gd name="T79" fmla="*/ 6235700 h 10173"/>
                          <a:gd name="T80" fmla="*/ 1181100 w 9287"/>
                          <a:gd name="T81" fmla="*/ 6311900 h 10173"/>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9287" h="10173">
                            <a:moveTo>
                              <a:pt x="217" y="0"/>
                            </a:moveTo>
                            <a:cubicBezTo>
                              <a:pt x="313" y="8"/>
                              <a:pt x="454" y="18"/>
                              <a:pt x="562" y="27"/>
                            </a:cubicBezTo>
                            <a:cubicBezTo>
                              <a:pt x="670" y="36"/>
                              <a:pt x="745" y="40"/>
                              <a:pt x="863" y="53"/>
                            </a:cubicBezTo>
                            <a:cubicBezTo>
                              <a:pt x="981" y="66"/>
                              <a:pt x="1133" y="83"/>
                              <a:pt x="1273" y="103"/>
                            </a:cubicBezTo>
                            <a:lnTo>
                              <a:pt x="1703" y="173"/>
                            </a:lnTo>
                            <a:cubicBezTo>
                              <a:pt x="1820" y="194"/>
                              <a:pt x="1883" y="207"/>
                              <a:pt x="1978" y="227"/>
                            </a:cubicBezTo>
                            <a:cubicBezTo>
                              <a:pt x="2073" y="247"/>
                              <a:pt x="2152" y="262"/>
                              <a:pt x="2273" y="293"/>
                            </a:cubicBezTo>
                            <a:cubicBezTo>
                              <a:pt x="2394" y="324"/>
                              <a:pt x="2571" y="375"/>
                              <a:pt x="2703" y="413"/>
                            </a:cubicBezTo>
                            <a:cubicBezTo>
                              <a:pt x="2835" y="451"/>
                              <a:pt x="2917" y="473"/>
                              <a:pt x="3063" y="523"/>
                            </a:cubicBezTo>
                            <a:cubicBezTo>
                              <a:pt x="3209" y="573"/>
                              <a:pt x="3437" y="657"/>
                              <a:pt x="3581" y="712"/>
                            </a:cubicBezTo>
                            <a:cubicBezTo>
                              <a:pt x="3725" y="767"/>
                              <a:pt x="3802" y="799"/>
                              <a:pt x="3928" y="852"/>
                            </a:cubicBezTo>
                            <a:cubicBezTo>
                              <a:pt x="4054" y="905"/>
                              <a:pt x="4197" y="967"/>
                              <a:pt x="4337" y="1032"/>
                            </a:cubicBezTo>
                            <a:cubicBezTo>
                              <a:pt x="4477" y="1097"/>
                              <a:pt x="4614" y="1158"/>
                              <a:pt x="4766" y="1240"/>
                            </a:cubicBezTo>
                            <a:cubicBezTo>
                              <a:pt x="4918" y="1322"/>
                              <a:pt x="5094" y="1427"/>
                              <a:pt x="5250" y="1523"/>
                            </a:cubicBezTo>
                            <a:cubicBezTo>
                              <a:pt x="5406" y="1619"/>
                              <a:pt x="5584" y="1736"/>
                              <a:pt x="5703" y="1816"/>
                            </a:cubicBezTo>
                            <a:cubicBezTo>
                              <a:pt x="5822" y="1896"/>
                              <a:pt x="5899" y="1953"/>
                              <a:pt x="5965" y="2001"/>
                            </a:cubicBezTo>
                            <a:cubicBezTo>
                              <a:pt x="6031" y="2049"/>
                              <a:pt x="6010" y="2036"/>
                              <a:pt x="6097" y="2103"/>
                            </a:cubicBezTo>
                            <a:cubicBezTo>
                              <a:pt x="6184" y="2170"/>
                              <a:pt x="6353" y="2295"/>
                              <a:pt x="6490" y="2403"/>
                            </a:cubicBezTo>
                            <a:cubicBezTo>
                              <a:pt x="6627" y="2511"/>
                              <a:pt x="6769" y="2625"/>
                              <a:pt x="6921" y="2752"/>
                            </a:cubicBezTo>
                            <a:cubicBezTo>
                              <a:pt x="7073" y="2879"/>
                              <a:pt x="7264" y="3042"/>
                              <a:pt x="7401" y="3162"/>
                            </a:cubicBezTo>
                            <a:cubicBezTo>
                              <a:pt x="7537" y="3282"/>
                              <a:pt x="7608" y="3350"/>
                              <a:pt x="7738" y="3472"/>
                            </a:cubicBezTo>
                            <a:cubicBezTo>
                              <a:pt x="7867" y="3594"/>
                              <a:pt x="7997" y="3709"/>
                              <a:pt x="8177" y="3892"/>
                            </a:cubicBezTo>
                            <a:cubicBezTo>
                              <a:pt x="8357" y="4075"/>
                              <a:pt x="8667" y="4407"/>
                              <a:pt x="8821" y="4572"/>
                            </a:cubicBezTo>
                            <a:cubicBezTo>
                              <a:pt x="8975" y="4737"/>
                              <a:pt x="9023" y="4798"/>
                              <a:pt x="9100" y="4883"/>
                            </a:cubicBezTo>
                            <a:lnTo>
                              <a:pt x="9283" y="5083"/>
                            </a:lnTo>
                            <a:cubicBezTo>
                              <a:pt x="9287" y="5071"/>
                              <a:pt x="9200" y="5195"/>
                              <a:pt x="9143" y="5263"/>
                            </a:cubicBezTo>
                            <a:cubicBezTo>
                              <a:pt x="9086" y="5331"/>
                              <a:pt x="9008" y="5419"/>
                              <a:pt x="8943" y="5493"/>
                            </a:cubicBezTo>
                            <a:cubicBezTo>
                              <a:pt x="8878" y="5567"/>
                              <a:pt x="8824" y="5628"/>
                              <a:pt x="8752" y="5707"/>
                            </a:cubicBezTo>
                            <a:cubicBezTo>
                              <a:pt x="8680" y="5786"/>
                              <a:pt x="8603" y="5873"/>
                              <a:pt x="8512" y="5967"/>
                            </a:cubicBezTo>
                            <a:cubicBezTo>
                              <a:pt x="8421" y="6061"/>
                              <a:pt x="8283" y="6194"/>
                              <a:pt x="8206" y="6271"/>
                            </a:cubicBezTo>
                            <a:cubicBezTo>
                              <a:pt x="8129" y="6348"/>
                              <a:pt x="8115" y="6363"/>
                              <a:pt x="8050" y="6427"/>
                            </a:cubicBezTo>
                            <a:cubicBezTo>
                              <a:pt x="7985" y="6491"/>
                              <a:pt x="7887" y="6582"/>
                              <a:pt x="7813" y="6653"/>
                            </a:cubicBezTo>
                            <a:cubicBezTo>
                              <a:pt x="7739" y="6724"/>
                              <a:pt x="7678" y="6785"/>
                              <a:pt x="7605" y="6852"/>
                            </a:cubicBezTo>
                            <a:cubicBezTo>
                              <a:pt x="7532" y="6919"/>
                              <a:pt x="7467" y="6973"/>
                              <a:pt x="7373" y="7053"/>
                            </a:cubicBezTo>
                            <a:cubicBezTo>
                              <a:pt x="7279" y="7133"/>
                              <a:pt x="7156" y="7238"/>
                              <a:pt x="7043" y="7333"/>
                            </a:cubicBezTo>
                            <a:cubicBezTo>
                              <a:pt x="6930" y="7428"/>
                              <a:pt x="6810" y="7530"/>
                              <a:pt x="6693" y="7623"/>
                            </a:cubicBezTo>
                            <a:cubicBezTo>
                              <a:pt x="6576" y="7716"/>
                              <a:pt x="6458" y="7806"/>
                              <a:pt x="6343" y="7893"/>
                            </a:cubicBezTo>
                            <a:cubicBezTo>
                              <a:pt x="6228" y="7980"/>
                              <a:pt x="6134" y="8048"/>
                              <a:pt x="6000" y="8143"/>
                            </a:cubicBezTo>
                            <a:cubicBezTo>
                              <a:pt x="5866" y="8238"/>
                              <a:pt x="5683" y="8366"/>
                              <a:pt x="5540" y="8463"/>
                            </a:cubicBezTo>
                            <a:cubicBezTo>
                              <a:pt x="5397" y="8560"/>
                              <a:pt x="5262" y="8648"/>
                              <a:pt x="5140" y="8723"/>
                            </a:cubicBezTo>
                            <a:cubicBezTo>
                              <a:pt x="5018" y="8798"/>
                              <a:pt x="4926" y="8850"/>
                              <a:pt x="4810" y="8913"/>
                            </a:cubicBezTo>
                            <a:cubicBezTo>
                              <a:pt x="4694" y="8976"/>
                              <a:pt x="4568" y="9041"/>
                              <a:pt x="4443" y="9103"/>
                            </a:cubicBezTo>
                            <a:cubicBezTo>
                              <a:pt x="4318" y="9165"/>
                              <a:pt x="4187" y="9226"/>
                              <a:pt x="4057" y="9283"/>
                            </a:cubicBezTo>
                            <a:cubicBezTo>
                              <a:pt x="3927" y="9340"/>
                              <a:pt x="3819" y="9385"/>
                              <a:pt x="3663" y="9443"/>
                            </a:cubicBezTo>
                            <a:cubicBezTo>
                              <a:pt x="3507" y="9501"/>
                              <a:pt x="3322" y="9569"/>
                              <a:pt x="3123" y="9630"/>
                            </a:cubicBezTo>
                            <a:cubicBezTo>
                              <a:pt x="2924" y="9691"/>
                              <a:pt x="2634" y="9768"/>
                              <a:pt x="2467" y="9812"/>
                            </a:cubicBezTo>
                            <a:cubicBezTo>
                              <a:pt x="2300" y="9856"/>
                              <a:pt x="2295" y="9857"/>
                              <a:pt x="2119" y="9892"/>
                            </a:cubicBezTo>
                            <a:cubicBezTo>
                              <a:pt x="1943" y="9927"/>
                              <a:pt x="1610" y="9989"/>
                              <a:pt x="1414" y="10022"/>
                            </a:cubicBezTo>
                            <a:cubicBezTo>
                              <a:pt x="1218" y="10055"/>
                              <a:pt x="1100" y="10070"/>
                              <a:pt x="944" y="10092"/>
                            </a:cubicBezTo>
                            <a:cubicBezTo>
                              <a:pt x="788" y="10114"/>
                              <a:pt x="609" y="10139"/>
                              <a:pt x="480" y="10153"/>
                            </a:cubicBezTo>
                            <a:cubicBezTo>
                              <a:pt x="351" y="10167"/>
                              <a:pt x="247" y="10170"/>
                              <a:pt x="170" y="10173"/>
                            </a:cubicBezTo>
                            <a:lnTo>
                              <a:pt x="15" y="10172"/>
                            </a:lnTo>
                            <a:lnTo>
                              <a:pt x="7" y="9360"/>
                            </a:lnTo>
                            <a:cubicBezTo>
                              <a:pt x="6" y="9131"/>
                              <a:pt x="7" y="9193"/>
                              <a:pt x="7" y="8800"/>
                            </a:cubicBezTo>
                            <a:lnTo>
                              <a:pt x="7" y="7000"/>
                            </a:lnTo>
                            <a:lnTo>
                              <a:pt x="0" y="3"/>
                            </a:lnTo>
                            <a:lnTo>
                              <a:pt x="217" y="0"/>
                            </a:lnTo>
                            <a:close/>
                          </a:path>
                        </a:pathLst>
                      </a:custGeom>
                      <a:solidFill>
                        <a:srgbClr val="662483">
                          <a:alpha val="60000"/>
                        </a:srgbClr>
                      </a:solidFill>
                      <a:ln w="12700" cap="flat" cmpd="sng">
                        <a:noFill/>
                        <a:prstDash val="solid"/>
                        <a:round/>
                        <a:headEnd/>
                        <a:tailEnd/>
                      </a:ln>
                      <a:effectLst/>
                    </wps:spPr>
                    <wps:bodyPr vert="horz" wrap="square" lIns="91440" tIns="45720" rIns="91440" bIns="45720" numCol="1"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4991D03" id="Forme libre 9" o:spid="_x0000_s1026" style="position:absolute;margin-left:-54.95pt;margin-top:378.9pt;width:6in;height:43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9287,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" path="m217,v96,8,237,18,345,27c670,36,745,40,863,53v118,13,270,30,410,50l1703,173v117,21,180,34,275,54c2073,247,2152,262,2273,293v121,31,298,82,430,120c2835,451,2917,473,3063,523v146,50,374,134,518,189c3725,767,3802,799,3928,852v126,53,269,115,409,180c4477,1097,4614,1158,4766,1240v152,82,328,187,484,283c5406,1619,5584,1736,5703,1816v119,80,196,137,262,185c6031,2049,6010,2036,6097,2103v87,67,256,192,393,300c6627,2511,6769,2625,6921,2752v152,127,343,290,480,410c7537,3282,7608,3350,7738,3472v129,122,259,237,439,420c8357,4075,8667,4407,8821,4572v154,165,202,226,279,311l9283,5083v4,-12,-83,112,-140,180c9086,5331,9008,5419,8943,5493v-65,74,-119,135,-191,214c8680,5786,8603,5873,8512,5967v-91,94,-229,227,-306,304c8129,6348,8115,6363,8050,6427v-65,64,-163,155,-237,226c7739,6724,7678,6785,7605,6852v-73,67,-138,121,-232,201c7279,7133,7156,7238,7043,7333v-113,95,-233,197,-350,290c6576,7716,6458,7806,6343,7893v-115,87,-209,155,-343,250c5866,8238,5683,8366,5540,8463v-143,97,-278,185,-400,260c5018,8798,4926,8850,4810,8913v-116,63,-242,128,-367,190c4318,9165,4187,9226,4057,9283v-130,57,-238,102,-394,160c3507,9501,3322,9569,3123,9630v-199,61,-489,138,-656,182c2300,9856,2295,9857,2119,9892v-176,35,-509,97,-705,130c1218,10055,1100,10070,944,10092v-156,22,-335,47,-464,61c351,10167,247,10170,170,10173r-155,-1l7,9360v-1,-229,,-167,,-560l7,7000,,3,217,xe" fillcolor="#662483" stroked="f" strokeweight="1pt">
              <v:fill opacity="39321f"/>
              <v:path arrowok="t" o:connecttype="custom" o:connectlocs="0,0;123794026,6866676;296355396,27466706;457662763,51500073;678991476,89266793;836547509,120166837;930330862,140766866;1099140898,185400263;1290458938,247200350;1418004298,295267085;1568057663,357067173;1733116365,436033951;1961947746,573367479;2147483646,727867698;2147483646,827434506;2147483646,947601343;2147483646,1088368209;2147483646,1194801693;2147483646,1339001898;2147483646,1572468895;2147483646,1740702467;2147483646,1799069216;2147483646,1881469333;2147483646,2001636170;2147483646,2142403036;2147483646,2147483646;2147483646,2147483646;2147483646,2147483646;2147483646,2147483646;2147483646,2147483646;2147483646,2147483646;2147483646,2147483646;2003212422,2147483646;1871915727,2147483646;1718111028,2147483646;1605571005,2147483646;1508036317,2147483646;1312966943,2147483646;1114146235,2147483646;881563519,2147483646;697748147,2147483646" o:connectangles="0,0,0,0,0,0,0,0,0,0,0,0,0,0,0,0,0,0,0,0,0,0,0,0,0,0,0,0,0,0,0,0,0,0,0,0,0,0,0,0,0"/>
              <o:lock v:ext="edit" aspectratio="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7E997" w14:textId="77777777" w:rsidR="00A73607" w:rsidRDefault="00A73607" w:rsidP="00D941C8">
      <w:r>
        <w:separator/>
      </w:r>
    </w:p>
  </w:footnote>
  <w:footnote w:type="continuationSeparator" w:id="0">
    <w:p w14:paraId="17A5F53D" w14:textId="77777777" w:rsidR="00A73607" w:rsidRDefault="00A73607" w:rsidP="00D941C8">
      <w:r>
        <w:continuationSeparator/>
      </w:r>
    </w:p>
  </w:footnote>
  <w:footnote w:type="continuationNotice" w:id="1">
    <w:p w14:paraId="143ABF39" w14:textId="77777777" w:rsidR="00A73607" w:rsidRDefault="00A7360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AC0C" w14:textId="6FB986E4" w:rsidR="002C1D63" w:rsidRDefault="002C1D63" w:rsidP="00AC40BF">
    <w:pPr>
      <w:pStyle w:val="En-tte"/>
    </w:pPr>
    <w:r>
      <w:rPr>
        <w:noProof/>
        <w:lang w:val="en-US" w:eastAsia="en-US"/>
      </w:rPr>
      <w:drawing>
        <wp:anchor distT="0" distB="0" distL="114300" distR="114300" simplePos="0" relativeHeight="251658240" behindDoc="0" locked="0" layoutInCell="1" allowOverlap="1" wp14:anchorId="4746BB6B" wp14:editId="3B78DC41">
          <wp:simplePos x="0" y="0"/>
          <wp:positionH relativeFrom="column">
            <wp:posOffset>-177165</wp:posOffset>
          </wp:positionH>
          <wp:positionV relativeFrom="paragraph">
            <wp:posOffset>23495</wp:posOffset>
          </wp:positionV>
          <wp:extent cx="1432560" cy="422910"/>
          <wp:effectExtent l="0" t="0" r="0" b="0"/>
          <wp:wrapNone/>
          <wp:docPr id="70"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42291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3312C64" w14:textId="77777777" w:rsidR="002C1D63" w:rsidRDefault="002C1D63" w:rsidP="006C695C">
    <w:pPr>
      <w:pStyle w:val="En-tte"/>
    </w:pPr>
    <w:r>
      <w:tab/>
    </w:r>
    <w:r>
      <w:tab/>
      <w:t xml:space="preserve"> </w:t>
    </w:r>
  </w:p>
  <w:p w14:paraId="0080BE9D" w14:textId="018F38E9" w:rsidR="002C1D63" w:rsidRDefault="002C1D63" w:rsidP="006C695C">
    <w:pPr>
      <w:pStyle w:val="En-tte"/>
    </w:pPr>
    <w:r>
      <w:tab/>
      <w:t>[Cahier de recette]</w:t>
    </w:r>
    <w:r>
      <w:tab/>
      <w:t xml:space="preserve"> </w:t>
    </w:r>
  </w:p>
  <w:p w14:paraId="661D4F0C" w14:textId="77777777" w:rsidR="002C1D63" w:rsidRDefault="002C1D63" w:rsidP="00C56590">
    <w:pPr>
      <w:pStyle w:val="En-tteborduresuprieur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2D81" w14:textId="3B9786C5" w:rsidR="002C1D63" w:rsidRDefault="002C1D63">
    <w:pPr>
      <w:pStyle w:val="En-tte"/>
    </w:pPr>
  </w:p>
  <w:p w14:paraId="53F58528" w14:textId="77777777" w:rsidR="002C1D63" w:rsidRDefault="002C1D63">
    <w:pPr>
      <w:pStyle w:val="En-tte"/>
    </w:pPr>
    <w:r>
      <w:rPr>
        <w:noProof/>
        <w:lang w:val="en-US" w:eastAsia="en-US"/>
      </w:rPr>
      <w:drawing>
        <wp:anchor distT="0" distB="0" distL="114300" distR="114300" simplePos="0" relativeHeight="251658243" behindDoc="1" locked="1" layoutInCell="1" allowOverlap="1" wp14:anchorId="548516CE" wp14:editId="10C8C896">
          <wp:simplePos x="0" y="0"/>
          <wp:positionH relativeFrom="page">
            <wp:posOffset>251460</wp:posOffset>
          </wp:positionH>
          <wp:positionV relativeFrom="page">
            <wp:posOffset>312420</wp:posOffset>
          </wp:positionV>
          <wp:extent cx="1790700" cy="283210"/>
          <wp:effectExtent l="0" t="0" r="0" b="2540"/>
          <wp:wrapNone/>
          <wp:docPr id="10242"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2832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EFC0874"/>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s="Wingdings"/>
        <w:sz w:val="22"/>
        <w:szCs w:val="22"/>
      </w:rPr>
    </w:lvl>
  </w:abstractNum>
  <w:abstractNum w:abstractNumId="2"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15:restartNumberingAfterBreak="0">
    <w:nsid w:val="03796CDB"/>
    <w:multiLevelType w:val="multilevel"/>
    <w:tmpl w:val="E46A5A32"/>
    <w:lvl w:ilvl="0">
      <w:start w:val="1"/>
      <w:numFmt w:val="bullet"/>
      <w:pStyle w:val="ListePuceTableau"/>
      <w:lvlText w:val=""/>
      <w:lvlJc w:val="left"/>
      <w:pPr>
        <w:tabs>
          <w:tab w:val="num" w:pos="454"/>
        </w:tabs>
        <w:ind w:left="454" w:hanging="227"/>
      </w:pPr>
      <w:rPr>
        <w:rFonts w:ascii="Wingdings 3" w:hAnsi="Wingdings 3" w:hint="default"/>
        <w:b/>
        <w:i w:val="0"/>
        <w:color w:val="005EB8" w:themeColor="text2"/>
        <w:sz w:val="16"/>
      </w:rPr>
    </w:lvl>
    <w:lvl w:ilvl="1">
      <w:start w:val="1"/>
      <w:numFmt w:val="bullet"/>
      <w:pStyle w:val="ListePuceTableau2"/>
      <w:lvlText w:val=""/>
      <w:lvlJc w:val="left"/>
      <w:pPr>
        <w:tabs>
          <w:tab w:val="num" w:pos="681"/>
        </w:tabs>
        <w:ind w:left="681" w:hanging="227"/>
      </w:pPr>
      <w:rPr>
        <w:rFonts w:ascii="Wingdings" w:hAnsi="Wingdings" w:hint="default"/>
        <w:color w:val="005EB8" w:themeColor="text2"/>
        <w:sz w:val="16"/>
      </w:rPr>
    </w:lvl>
    <w:lvl w:ilvl="2">
      <w:start w:val="1"/>
      <w:numFmt w:val="bullet"/>
      <w:pStyle w:val="ListePuceTableau3"/>
      <w:lvlText w:val="-"/>
      <w:lvlJc w:val="left"/>
      <w:pPr>
        <w:tabs>
          <w:tab w:val="num" w:pos="908"/>
        </w:tabs>
        <w:ind w:left="908" w:hanging="227"/>
      </w:pPr>
      <w:rPr>
        <w:rFonts w:ascii="Arial" w:hAnsi="Arial" w:hint="default"/>
        <w:color w:val="005EB8" w:themeColor="text2"/>
        <w:sz w:val="20"/>
      </w:rPr>
    </w:lvl>
    <w:lvl w:ilvl="3">
      <w:start w:val="1"/>
      <w:numFmt w:val="bullet"/>
      <w:lvlText w:val=""/>
      <w:lvlJc w:val="left"/>
      <w:pPr>
        <w:tabs>
          <w:tab w:val="num" w:pos="1135"/>
        </w:tabs>
        <w:ind w:left="1135" w:hanging="227"/>
      </w:pPr>
      <w:rPr>
        <w:rFonts w:ascii="Symbol" w:hAnsi="Symbol" w:hint="default"/>
        <w:color w:val="auto"/>
        <w:sz w:val="16"/>
      </w:rPr>
    </w:lvl>
    <w:lvl w:ilvl="4">
      <w:start w:val="1"/>
      <w:numFmt w:val="bullet"/>
      <w:lvlText w:val=""/>
      <w:lvlJc w:val="left"/>
      <w:pPr>
        <w:tabs>
          <w:tab w:val="num" w:pos="1362"/>
        </w:tabs>
        <w:ind w:left="1362" w:hanging="227"/>
      </w:pPr>
      <w:rPr>
        <w:rFonts w:ascii="Symbol" w:hAnsi="Symbol" w:hint="default"/>
        <w:color w:val="auto"/>
        <w:sz w:val="12"/>
      </w:rPr>
    </w:lvl>
    <w:lvl w:ilvl="5">
      <w:start w:val="1"/>
      <w:numFmt w:val="bullet"/>
      <w:lvlText w:val=""/>
      <w:lvlJc w:val="left"/>
      <w:pPr>
        <w:tabs>
          <w:tab w:val="num" w:pos="1589"/>
        </w:tabs>
        <w:ind w:left="1589" w:hanging="227"/>
      </w:pPr>
      <w:rPr>
        <w:rFonts w:ascii="Wingdings" w:hAnsi="Wingdings" w:hint="default"/>
        <w:color w:val="auto"/>
      </w:rPr>
    </w:lvl>
    <w:lvl w:ilvl="6">
      <w:start w:val="1"/>
      <w:numFmt w:val="bullet"/>
      <w:lvlText w:val=""/>
      <w:lvlJc w:val="left"/>
      <w:pPr>
        <w:tabs>
          <w:tab w:val="num" w:pos="1816"/>
        </w:tabs>
        <w:ind w:left="1816" w:hanging="227"/>
      </w:pPr>
      <w:rPr>
        <w:rFonts w:ascii="Wingdings" w:hAnsi="Wingdings" w:hint="default"/>
        <w:color w:val="auto"/>
      </w:rPr>
    </w:lvl>
    <w:lvl w:ilvl="7">
      <w:start w:val="1"/>
      <w:numFmt w:val="bullet"/>
      <w:lvlText w:val="-"/>
      <w:lvlJc w:val="left"/>
      <w:pPr>
        <w:tabs>
          <w:tab w:val="num" w:pos="2043"/>
        </w:tabs>
        <w:ind w:left="2043" w:hanging="227"/>
      </w:pPr>
      <w:rPr>
        <w:rFonts w:ascii="Arial" w:hAnsi="Arial" w:hint="default"/>
        <w:color w:val="auto"/>
      </w:rPr>
    </w:lvl>
    <w:lvl w:ilvl="8">
      <w:start w:val="1"/>
      <w:numFmt w:val="bullet"/>
      <w:lvlText w:val=""/>
      <w:lvlJc w:val="left"/>
      <w:pPr>
        <w:tabs>
          <w:tab w:val="num" w:pos="2270"/>
        </w:tabs>
        <w:ind w:left="2270" w:hanging="227"/>
      </w:pPr>
      <w:rPr>
        <w:rFonts w:ascii="Symbol" w:hAnsi="Symbol" w:hint="default"/>
        <w:color w:val="auto"/>
        <w:sz w:val="12"/>
      </w:rPr>
    </w:lvl>
  </w:abstractNum>
  <w:abstractNum w:abstractNumId="4" w15:restartNumberingAfterBreak="0">
    <w:nsid w:val="1D31110D"/>
    <w:multiLevelType w:val="multilevel"/>
    <w:tmpl w:val="F0407118"/>
    <w:lvl w:ilvl="0">
      <w:start w:val="1"/>
      <w:numFmt w:val="none"/>
      <w:pStyle w:val="Listecontinue"/>
      <w:lvlText w:val=""/>
      <w:lvlJc w:val="left"/>
      <w:pPr>
        <w:tabs>
          <w:tab w:val="num" w:pos="567"/>
        </w:tabs>
        <w:ind w:left="567" w:hanging="425"/>
      </w:pPr>
      <w:rPr>
        <w:rFonts w:hint="default"/>
        <w:b/>
        <w:i w:val="0"/>
        <w:sz w:val="16"/>
      </w:rPr>
    </w:lvl>
    <w:lvl w:ilvl="1">
      <w:start w:val="1"/>
      <w:numFmt w:val="none"/>
      <w:pStyle w:val="Listecontinue2"/>
      <w:lvlText w:val=""/>
      <w:lvlJc w:val="left"/>
      <w:pPr>
        <w:tabs>
          <w:tab w:val="num" w:pos="992"/>
        </w:tabs>
        <w:ind w:left="992" w:hanging="425"/>
      </w:pPr>
      <w:rPr>
        <w:rFonts w:hint="default"/>
        <w:sz w:val="12"/>
      </w:rPr>
    </w:lvl>
    <w:lvl w:ilvl="2">
      <w:start w:val="1"/>
      <w:numFmt w:val="none"/>
      <w:pStyle w:val="Listecontinue3"/>
      <w:lvlText w:val=""/>
      <w:lvlJc w:val="left"/>
      <w:pPr>
        <w:tabs>
          <w:tab w:val="num" w:pos="1417"/>
        </w:tabs>
        <w:ind w:left="1417" w:hanging="425"/>
      </w:pPr>
      <w:rPr>
        <w:rFonts w:hint="default"/>
        <w:sz w:val="20"/>
      </w:rPr>
    </w:lvl>
    <w:lvl w:ilvl="3">
      <w:start w:val="1"/>
      <w:numFmt w:val="none"/>
      <w:lvlText w:val=""/>
      <w:lvlJc w:val="left"/>
      <w:pPr>
        <w:tabs>
          <w:tab w:val="num" w:pos="1842"/>
        </w:tabs>
        <w:ind w:left="1842" w:hanging="425"/>
      </w:pPr>
      <w:rPr>
        <w:rFonts w:hint="default"/>
      </w:rPr>
    </w:lvl>
    <w:lvl w:ilvl="4">
      <w:start w:val="1"/>
      <w:numFmt w:val="none"/>
      <w:lvlText w:val=""/>
      <w:lvlJc w:val="left"/>
      <w:pPr>
        <w:tabs>
          <w:tab w:val="num" w:pos="2267"/>
        </w:tabs>
        <w:ind w:left="2267" w:hanging="425"/>
      </w:pPr>
      <w:rPr>
        <w:rFonts w:hint="default"/>
        <w:sz w:val="12"/>
      </w:rPr>
    </w:lvl>
    <w:lvl w:ilvl="5">
      <w:start w:val="1"/>
      <w:numFmt w:val="none"/>
      <w:lvlText w:val=""/>
      <w:lvlJc w:val="left"/>
      <w:pPr>
        <w:tabs>
          <w:tab w:val="num" w:pos="2692"/>
        </w:tabs>
        <w:ind w:left="2692" w:hanging="425"/>
      </w:pPr>
      <w:rPr>
        <w:rFonts w:hint="default"/>
      </w:rPr>
    </w:lvl>
    <w:lvl w:ilvl="6">
      <w:start w:val="1"/>
      <w:numFmt w:val="none"/>
      <w:lvlText w:val=""/>
      <w:lvlJc w:val="left"/>
      <w:pPr>
        <w:tabs>
          <w:tab w:val="num" w:pos="3117"/>
        </w:tabs>
        <w:ind w:left="3117" w:hanging="425"/>
      </w:pPr>
      <w:rPr>
        <w:rFonts w:hint="default"/>
      </w:rPr>
    </w:lvl>
    <w:lvl w:ilvl="7">
      <w:start w:val="1"/>
      <w:numFmt w:val="none"/>
      <w:lvlText w:val=""/>
      <w:lvlJc w:val="left"/>
      <w:pPr>
        <w:tabs>
          <w:tab w:val="num" w:pos="3542"/>
        </w:tabs>
        <w:ind w:left="3542" w:hanging="425"/>
      </w:pPr>
      <w:rPr>
        <w:rFonts w:hint="default"/>
      </w:rPr>
    </w:lvl>
    <w:lvl w:ilvl="8">
      <w:start w:val="1"/>
      <w:numFmt w:val="none"/>
      <w:lvlText w:val=""/>
      <w:lvlJc w:val="left"/>
      <w:pPr>
        <w:tabs>
          <w:tab w:val="num" w:pos="3967"/>
        </w:tabs>
        <w:ind w:left="3967" w:hanging="425"/>
      </w:pPr>
      <w:rPr>
        <w:rFonts w:hint="default"/>
      </w:rPr>
    </w:lvl>
  </w:abstractNum>
  <w:abstractNum w:abstractNumId="5" w15:restartNumberingAfterBreak="0">
    <w:nsid w:val="1F2622D1"/>
    <w:multiLevelType w:val="multilevel"/>
    <w:tmpl w:val="9642DD44"/>
    <w:lvl w:ilvl="0">
      <w:start w:val="1"/>
      <w:numFmt w:val="bullet"/>
      <w:pStyle w:val="CVListePuce"/>
      <w:lvlText w:val=""/>
      <w:lvlJc w:val="left"/>
      <w:pPr>
        <w:tabs>
          <w:tab w:val="num" w:pos="2637"/>
        </w:tabs>
        <w:ind w:left="2637" w:hanging="227"/>
      </w:pPr>
      <w:rPr>
        <w:rFonts w:ascii="Wingdings 3" w:hAnsi="Wingdings 3" w:hint="default"/>
        <w:color w:val="005EB8" w:themeColor="text2"/>
        <w:sz w:val="16"/>
      </w:rPr>
    </w:lvl>
    <w:lvl w:ilvl="1">
      <w:start w:val="1"/>
      <w:numFmt w:val="bullet"/>
      <w:pStyle w:val="CVListePuce2"/>
      <w:lvlText w:val=""/>
      <w:lvlJc w:val="left"/>
      <w:pPr>
        <w:tabs>
          <w:tab w:val="num" w:pos="2864"/>
        </w:tabs>
        <w:ind w:left="2864" w:hanging="227"/>
      </w:pPr>
      <w:rPr>
        <w:rFonts w:ascii="Wingdings" w:hAnsi="Wingdings" w:hint="default"/>
        <w:color w:val="005EB8" w:themeColor="text2"/>
      </w:rPr>
    </w:lvl>
    <w:lvl w:ilvl="2">
      <w:start w:val="1"/>
      <w:numFmt w:val="bullet"/>
      <w:pStyle w:val="CVListePuce3"/>
      <w:lvlText w:val="-"/>
      <w:lvlJc w:val="left"/>
      <w:pPr>
        <w:tabs>
          <w:tab w:val="num" w:pos="3091"/>
        </w:tabs>
        <w:ind w:left="3091" w:hanging="227"/>
      </w:pPr>
      <w:rPr>
        <w:rFonts w:ascii="Arial" w:hAnsi="Arial" w:hint="default"/>
        <w:color w:val="005EB8" w:themeColor="text2"/>
      </w:rPr>
    </w:lvl>
    <w:lvl w:ilvl="3">
      <w:start w:val="1"/>
      <w:numFmt w:val="bullet"/>
      <w:pStyle w:val="CVListePuce4"/>
      <w:lvlText w:val=""/>
      <w:lvlJc w:val="left"/>
      <w:pPr>
        <w:tabs>
          <w:tab w:val="num" w:pos="3318"/>
        </w:tabs>
        <w:ind w:left="3318" w:hanging="227"/>
      </w:pPr>
      <w:rPr>
        <w:rFonts w:ascii="Symbol" w:hAnsi="Symbol" w:hint="default"/>
        <w:color w:val="auto"/>
      </w:rPr>
    </w:lvl>
    <w:lvl w:ilvl="4">
      <w:start w:val="1"/>
      <w:numFmt w:val="bullet"/>
      <w:lvlText w:val=""/>
      <w:lvlJc w:val="left"/>
      <w:pPr>
        <w:tabs>
          <w:tab w:val="num" w:pos="3545"/>
        </w:tabs>
        <w:ind w:left="3545" w:hanging="227"/>
      </w:pPr>
      <w:rPr>
        <w:rFonts w:ascii="Symbol" w:hAnsi="Symbol" w:hint="default"/>
        <w:color w:val="auto"/>
      </w:rPr>
    </w:lvl>
    <w:lvl w:ilvl="5">
      <w:start w:val="1"/>
      <w:numFmt w:val="bullet"/>
      <w:lvlText w:val=""/>
      <w:lvlJc w:val="left"/>
      <w:pPr>
        <w:tabs>
          <w:tab w:val="num" w:pos="3772"/>
        </w:tabs>
        <w:ind w:left="3772" w:hanging="227"/>
      </w:pPr>
      <w:rPr>
        <w:rFonts w:ascii="Wingdings" w:hAnsi="Wingdings" w:hint="default"/>
        <w:color w:val="auto"/>
      </w:rPr>
    </w:lvl>
    <w:lvl w:ilvl="6">
      <w:start w:val="1"/>
      <w:numFmt w:val="bullet"/>
      <w:lvlText w:val="○"/>
      <w:lvlJc w:val="left"/>
      <w:pPr>
        <w:tabs>
          <w:tab w:val="num" w:pos="3999"/>
        </w:tabs>
        <w:ind w:left="3999" w:hanging="227"/>
      </w:pPr>
      <w:rPr>
        <w:rFonts w:ascii="Arial" w:hAnsi="Arial" w:hint="default"/>
        <w:color w:val="auto"/>
        <w:sz w:val="12"/>
      </w:rPr>
    </w:lvl>
    <w:lvl w:ilvl="7">
      <w:start w:val="1"/>
      <w:numFmt w:val="bullet"/>
      <w:lvlText w:val="-"/>
      <w:lvlJc w:val="left"/>
      <w:pPr>
        <w:tabs>
          <w:tab w:val="num" w:pos="4226"/>
        </w:tabs>
        <w:ind w:left="4226" w:hanging="227"/>
      </w:pPr>
      <w:rPr>
        <w:rFonts w:ascii="Arial" w:hAnsi="Arial" w:hint="default"/>
        <w:color w:val="005EB8" w:themeColor="text2"/>
      </w:rPr>
    </w:lvl>
    <w:lvl w:ilvl="8">
      <w:start w:val="1"/>
      <w:numFmt w:val="bullet"/>
      <w:lvlText w:val=""/>
      <w:lvlJc w:val="left"/>
      <w:pPr>
        <w:tabs>
          <w:tab w:val="num" w:pos="4453"/>
        </w:tabs>
        <w:ind w:left="4453" w:hanging="227"/>
      </w:pPr>
      <w:rPr>
        <w:rFonts w:ascii="Symbol" w:hAnsi="Symbol" w:hint="default"/>
        <w:color w:val="auto"/>
      </w:rPr>
    </w:lvl>
  </w:abstractNum>
  <w:abstractNum w:abstractNumId="6" w15:restartNumberingAfterBreak="0">
    <w:nsid w:val="40A12112"/>
    <w:multiLevelType w:val="multilevel"/>
    <w:tmpl w:val="69DEC7B4"/>
    <w:lvl w:ilvl="0">
      <w:start w:val="1"/>
      <w:numFmt w:val="upperRoman"/>
      <w:pStyle w:val="ARTICLE"/>
      <w:lvlText w:val="Article %1 -"/>
      <w:lvlJc w:val="left"/>
      <w:pPr>
        <w:tabs>
          <w:tab w:val="num" w:pos="1070"/>
        </w:tabs>
        <w:ind w:left="1070" w:hanging="360"/>
      </w:pPr>
    </w:lvl>
    <w:lvl w:ilvl="1">
      <w:start w:val="1"/>
      <w:numFmt w:val="decimal"/>
      <w:pStyle w:val="StyleTitre26pt"/>
      <w:lvlText w:val="%1.%2 - "/>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44635F84"/>
    <w:multiLevelType w:val="hybridMultilevel"/>
    <w:tmpl w:val="0ACA52C6"/>
    <w:lvl w:ilvl="0" w:tplc="CE3C731E">
      <w:start w:val="1"/>
      <w:numFmt w:val="none"/>
      <w:pStyle w:val="Bullet3SubtextSingle"/>
      <w:lvlText w:val=""/>
      <w:lvlJc w:val="left"/>
      <w:pPr>
        <w:tabs>
          <w:tab w:val="num" w:pos="1080"/>
        </w:tabs>
        <w:ind w:left="1080" w:hanging="1080"/>
      </w:pPr>
      <w:rPr>
        <w:rFonts w:hint="default"/>
      </w:rPr>
    </w:lvl>
    <w:lvl w:ilvl="1" w:tplc="04090003"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A086A66"/>
    <w:multiLevelType w:val="multilevel"/>
    <w:tmpl w:val="D7FA14C4"/>
    <w:lvl w:ilvl="0">
      <w:start w:val="1"/>
      <w:numFmt w:val="decimal"/>
      <w:pStyle w:val="Listenumros"/>
      <w:lvlText w:val="%1 -"/>
      <w:lvlJc w:val="left"/>
      <w:pPr>
        <w:tabs>
          <w:tab w:val="num" w:pos="567"/>
        </w:tabs>
        <w:ind w:left="567" w:hanging="425"/>
      </w:pPr>
      <w:rPr>
        <w:rFonts w:ascii="Arial" w:hAnsi="Arial" w:hint="default"/>
        <w:b/>
        <w:i w:val="0"/>
        <w:color w:val="005EB8"/>
        <w:sz w:val="20"/>
      </w:rPr>
    </w:lvl>
    <w:lvl w:ilvl="1">
      <w:start w:val="1"/>
      <w:numFmt w:val="upperLetter"/>
      <w:pStyle w:val="Listenumros2"/>
      <w:lvlText w:val="%2 )"/>
      <w:lvlJc w:val="left"/>
      <w:pPr>
        <w:tabs>
          <w:tab w:val="num" w:pos="992"/>
        </w:tabs>
        <w:ind w:left="992" w:hanging="425"/>
      </w:pPr>
      <w:rPr>
        <w:rFonts w:hint="default"/>
        <w:color w:val="005EB8"/>
      </w:rPr>
    </w:lvl>
    <w:lvl w:ilvl="2">
      <w:start w:val="1"/>
      <w:numFmt w:val="lowerLetter"/>
      <w:pStyle w:val="Listenumros3"/>
      <w:lvlText w:val="%3)"/>
      <w:lvlJc w:val="left"/>
      <w:pPr>
        <w:tabs>
          <w:tab w:val="num" w:pos="1418"/>
        </w:tabs>
        <w:ind w:left="1417" w:hanging="425"/>
      </w:pPr>
      <w:rPr>
        <w:rFonts w:hint="default"/>
        <w:color w:val="auto"/>
      </w:rPr>
    </w:lvl>
    <w:lvl w:ilvl="3">
      <w:start w:val="1"/>
      <w:numFmt w:val="bullet"/>
      <w:lvlText w:val=""/>
      <w:lvlJc w:val="left"/>
      <w:pPr>
        <w:tabs>
          <w:tab w:val="num" w:pos="1843"/>
        </w:tabs>
        <w:ind w:left="1842" w:hanging="425"/>
      </w:pPr>
      <w:rPr>
        <w:rFonts w:ascii="Symbol" w:hAnsi="Symbol" w:hint="default"/>
        <w:color w:val="auto"/>
      </w:rPr>
    </w:lvl>
    <w:lvl w:ilvl="4">
      <w:start w:val="1"/>
      <w:numFmt w:val="bullet"/>
      <w:lvlText w:val="○"/>
      <w:lvlJc w:val="left"/>
      <w:pPr>
        <w:tabs>
          <w:tab w:val="num" w:pos="2268"/>
        </w:tabs>
        <w:ind w:left="2267" w:hanging="425"/>
      </w:pPr>
      <w:rPr>
        <w:rFonts w:ascii="Times New Roman" w:hAnsi="Times New Roman" w:cs="Times New Roman" w:hint="default"/>
        <w:color w:val="auto"/>
        <w:sz w:val="12"/>
      </w:rPr>
    </w:lvl>
    <w:lvl w:ilvl="5">
      <w:start w:val="1"/>
      <w:numFmt w:val="bullet"/>
      <w:lvlText w:val=""/>
      <w:lvlJc w:val="left"/>
      <w:pPr>
        <w:tabs>
          <w:tab w:val="num" w:pos="2693"/>
        </w:tabs>
        <w:ind w:left="2692" w:hanging="425"/>
      </w:pPr>
      <w:rPr>
        <w:rFonts w:ascii="Wingdings" w:hAnsi="Wingdings" w:hint="default"/>
        <w:color w:val="auto"/>
      </w:rPr>
    </w:lvl>
    <w:lvl w:ilvl="6">
      <w:start w:val="1"/>
      <w:numFmt w:val="bullet"/>
      <w:lvlText w:val=""/>
      <w:lvlJc w:val="left"/>
      <w:pPr>
        <w:tabs>
          <w:tab w:val="num" w:pos="3119"/>
        </w:tabs>
        <w:ind w:left="3117" w:hanging="425"/>
      </w:pPr>
      <w:rPr>
        <w:rFonts w:ascii="Symbol" w:hAnsi="Symbol" w:hint="default"/>
        <w:color w:val="auto"/>
      </w:rPr>
    </w:lvl>
    <w:lvl w:ilvl="7">
      <w:start w:val="1"/>
      <w:numFmt w:val="bullet"/>
      <w:lvlText w:val=""/>
      <w:lvlJc w:val="left"/>
      <w:pPr>
        <w:tabs>
          <w:tab w:val="num" w:pos="3544"/>
        </w:tabs>
        <w:ind w:left="3542" w:hanging="425"/>
      </w:pPr>
      <w:rPr>
        <w:rFonts w:ascii="Symbol" w:hAnsi="Symbol" w:hint="default"/>
        <w:color w:val="auto"/>
      </w:rPr>
    </w:lvl>
    <w:lvl w:ilvl="8">
      <w:start w:val="1"/>
      <w:numFmt w:val="bullet"/>
      <w:lvlText w:val=""/>
      <w:lvlJc w:val="left"/>
      <w:pPr>
        <w:tabs>
          <w:tab w:val="num" w:pos="3969"/>
        </w:tabs>
        <w:ind w:left="3967" w:hanging="425"/>
      </w:pPr>
      <w:rPr>
        <w:rFonts w:ascii="Symbol" w:hAnsi="Symbol" w:hint="default"/>
        <w:color w:val="auto"/>
      </w:rPr>
    </w:lvl>
  </w:abstractNum>
  <w:abstractNum w:abstractNumId="9" w15:restartNumberingAfterBreak="0">
    <w:nsid w:val="4EEF5CD1"/>
    <w:multiLevelType w:val="hybridMultilevel"/>
    <w:tmpl w:val="6AE431BC"/>
    <w:lvl w:ilvl="0" w:tplc="621EB71C">
      <w:start w:val="1"/>
      <w:numFmt w:val="bullet"/>
      <w:pStyle w:val="Bullet2Double"/>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3A23BC"/>
    <w:multiLevelType w:val="hybridMultilevel"/>
    <w:tmpl w:val="45D212EA"/>
    <w:lvl w:ilvl="0" w:tplc="0EECEE38">
      <w:start w:val="1"/>
      <w:numFmt w:val="bullet"/>
      <w:lvlText w:val=""/>
      <w:lvlJc w:val="left"/>
      <w:pPr>
        <w:tabs>
          <w:tab w:val="num" w:pos="473"/>
        </w:tabs>
        <w:ind w:left="473" w:hanging="360"/>
      </w:pPr>
      <w:rPr>
        <w:rFonts w:ascii="Symbol" w:hAnsi="Symbol" w:hint="default"/>
        <w:color w:val="auto"/>
        <w:sz w:val="16"/>
      </w:rPr>
    </w:lvl>
    <w:lvl w:ilvl="1" w:tplc="E5161244">
      <w:start w:val="1"/>
      <w:numFmt w:val="bullet"/>
      <w:pStyle w:val="ListepuceTableau0"/>
      <w:lvlText w:val=""/>
      <w:lvlJc w:val="left"/>
      <w:pPr>
        <w:tabs>
          <w:tab w:val="num" w:pos="1758"/>
        </w:tabs>
        <w:ind w:left="1814" w:hanging="397"/>
      </w:pPr>
      <w:rPr>
        <w:rFonts w:ascii="Symbol" w:hAnsi="Symbol" w:hint="default"/>
        <w:color w:val="auto"/>
        <w:sz w:val="22"/>
      </w:rPr>
    </w:lvl>
    <w:lvl w:ilvl="2" w:tplc="040C0005">
      <w:start w:val="1"/>
      <w:numFmt w:val="bullet"/>
      <w:lvlText w:val=""/>
      <w:lvlJc w:val="left"/>
      <w:pPr>
        <w:tabs>
          <w:tab w:val="num" w:pos="2374"/>
        </w:tabs>
        <w:ind w:left="2374" w:hanging="360"/>
      </w:pPr>
      <w:rPr>
        <w:rFonts w:ascii="Wingdings" w:hAnsi="Wingdings" w:hint="default"/>
      </w:rPr>
    </w:lvl>
    <w:lvl w:ilvl="3" w:tplc="040C0001" w:tentative="1">
      <w:start w:val="1"/>
      <w:numFmt w:val="bullet"/>
      <w:lvlText w:val=""/>
      <w:lvlJc w:val="left"/>
      <w:pPr>
        <w:tabs>
          <w:tab w:val="num" w:pos="3094"/>
        </w:tabs>
        <w:ind w:left="3094" w:hanging="360"/>
      </w:pPr>
      <w:rPr>
        <w:rFonts w:ascii="Symbol" w:hAnsi="Symbol" w:hint="default"/>
      </w:rPr>
    </w:lvl>
    <w:lvl w:ilvl="4" w:tplc="040C0003" w:tentative="1">
      <w:start w:val="1"/>
      <w:numFmt w:val="bullet"/>
      <w:lvlText w:val="o"/>
      <w:lvlJc w:val="left"/>
      <w:pPr>
        <w:tabs>
          <w:tab w:val="num" w:pos="3814"/>
        </w:tabs>
        <w:ind w:left="3814" w:hanging="360"/>
      </w:pPr>
      <w:rPr>
        <w:rFonts w:ascii="Courier New" w:hAnsi="Courier New" w:cs="Courier New" w:hint="default"/>
      </w:rPr>
    </w:lvl>
    <w:lvl w:ilvl="5" w:tplc="040C0005" w:tentative="1">
      <w:start w:val="1"/>
      <w:numFmt w:val="bullet"/>
      <w:lvlText w:val=""/>
      <w:lvlJc w:val="left"/>
      <w:pPr>
        <w:tabs>
          <w:tab w:val="num" w:pos="4534"/>
        </w:tabs>
        <w:ind w:left="4534" w:hanging="360"/>
      </w:pPr>
      <w:rPr>
        <w:rFonts w:ascii="Wingdings" w:hAnsi="Wingdings" w:hint="default"/>
      </w:rPr>
    </w:lvl>
    <w:lvl w:ilvl="6" w:tplc="040C0001" w:tentative="1">
      <w:start w:val="1"/>
      <w:numFmt w:val="bullet"/>
      <w:lvlText w:val=""/>
      <w:lvlJc w:val="left"/>
      <w:pPr>
        <w:tabs>
          <w:tab w:val="num" w:pos="5254"/>
        </w:tabs>
        <w:ind w:left="5254" w:hanging="360"/>
      </w:pPr>
      <w:rPr>
        <w:rFonts w:ascii="Symbol" w:hAnsi="Symbol" w:hint="default"/>
      </w:rPr>
    </w:lvl>
    <w:lvl w:ilvl="7" w:tplc="040C0003" w:tentative="1">
      <w:start w:val="1"/>
      <w:numFmt w:val="bullet"/>
      <w:lvlText w:val="o"/>
      <w:lvlJc w:val="left"/>
      <w:pPr>
        <w:tabs>
          <w:tab w:val="num" w:pos="5974"/>
        </w:tabs>
        <w:ind w:left="5974" w:hanging="360"/>
      </w:pPr>
      <w:rPr>
        <w:rFonts w:ascii="Courier New" w:hAnsi="Courier New" w:cs="Courier New" w:hint="default"/>
      </w:rPr>
    </w:lvl>
    <w:lvl w:ilvl="8" w:tplc="040C0005" w:tentative="1">
      <w:start w:val="1"/>
      <w:numFmt w:val="bullet"/>
      <w:lvlText w:val=""/>
      <w:lvlJc w:val="left"/>
      <w:pPr>
        <w:tabs>
          <w:tab w:val="num" w:pos="6694"/>
        </w:tabs>
        <w:ind w:left="6694" w:hanging="360"/>
      </w:pPr>
      <w:rPr>
        <w:rFonts w:ascii="Wingdings" w:hAnsi="Wingdings" w:hint="default"/>
      </w:rPr>
    </w:lvl>
  </w:abstractNum>
  <w:abstractNum w:abstractNumId="11" w15:restartNumberingAfterBreak="0">
    <w:nsid w:val="53354DC2"/>
    <w:multiLevelType w:val="multilevel"/>
    <w:tmpl w:val="CE4AA418"/>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color w:val="7030A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3129"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43C3713"/>
    <w:multiLevelType w:val="hybridMultilevel"/>
    <w:tmpl w:val="4D2C292E"/>
    <w:lvl w:ilvl="0" w:tplc="0E1C8D28">
      <w:start w:val="1"/>
      <w:numFmt w:val="bullet"/>
      <w:pStyle w:val="listepuce2"/>
      <w:lvlText w:val="o"/>
      <w:lvlJc w:val="left"/>
      <w:pPr>
        <w:ind w:left="1429" w:hanging="360"/>
      </w:pPr>
      <w:rPr>
        <w:rFonts w:ascii="Courier New" w:hAnsi="Courier New" w:cs="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57FA48B8"/>
    <w:multiLevelType w:val="multilevel"/>
    <w:tmpl w:val="040C001D"/>
    <w:name w:val="Liste continu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451B9C"/>
    <w:multiLevelType w:val="hybridMultilevel"/>
    <w:tmpl w:val="08501F70"/>
    <w:lvl w:ilvl="0" w:tplc="6706B996">
      <w:start w:val="1"/>
      <w:numFmt w:val="bullet"/>
      <w:pStyle w:val="Bullet1Double"/>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0351BB"/>
    <w:multiLevelType w:val="hybridMultilevel"/>
    <w:tmpl w:val="881E5D3E"/>
    <w:lvl w:ilvl="0" w:tplc="73389BE0">
      <w:numFmt w:val="bullet"/>
      <w:lvlText w:val="-"/>
      <w:lvlJc w:val="left"/>
      <w:pPr>
        <w:ind w:left="720" w:hanging="360"/>
      </w:pPr>
      <w:rPr>
        <w:rFonts w:ascii="Vinci Sans Light" w:eastAsia="Times New Roman" w:hAnsi="Vinci Sans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8041A5"/>
    <w:multiLevelType w:val="hybridMultilevel"/>
    <w:tmpl w:val="51547A9C"/>
    <w:lvl w:ilvl="0" w:tplc="1190022C">
      <w:numFmt w:val="bullet"/>
      <w:pStyle w:val="Attention1"/>
      <w:lvlText w:val=""/>
      <w:lvlJc w:val="left"/>
      <w:pPr>
        <w:ind w:left="720" w:hanging="360"/>
      </w:pPr>
      <w:rPr>
        <w:rFonts w:ascii="Symbol" w:eastAsia="Times New Roman" w:hAnsi="Symbol" w:cs="Times New Roman" w:hint="default"/>
        <w:color w:val="auto"/>
        <w:sz w:val="3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790E6D66">
      <w:numFmt w:val="bullet"/>
      <w:lvlText w:val="•"/>
      <w:lvlJc w:val="left"/>
      <w:pPr>
        <w:ind w:left="3225" w:hanging="705"/>
      </w:pPr>
      <w:rPr>
        <w:rFonts w:ascii="Eras Medium ITC" w:eastAsia="Times New Roman" w:hAnsi="Eras Medium ITC" w:cs="Times New Roman"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C557B7"/>
    <w:multiLevelType w:val="multilevel"/>
    <w:tmpl w:val="CFB255FA"/>
    <w:lvl w:ilvl="0">
      <w:start w:val="1"/>
      <w:numFmt w:val="bullet"/>
      <w:pStyle w:val="Listepuces"/>
      <w:lvlText w:val=""/>
      <w:lvlJc w:val="left"/>
      <w:pPr>
        <w:tabs>
          <w:tab w:val="num" w:pos="567"/>
        </w:tabs>
        <w:ind w:left="567" w:hanging="425"/>
      </w:pPr>
      <w:rPr>
        <w:rFonts w:ascii="Wingdings 3" w:hAnsi="Wingdings 3" w:hint="default"/>
        <w:b/>
        <w:i w:val="0"/>
        <w:color w:val="005EB8" w:themeColor="text2"/>
        <w:sz w:val="16"/>
      </w:rPr>
    </w:lvl>
    <w:lvl w:ilvl="1">
      <w:start w:val="1"/>
      <w:numFmt w:val="bullet"/>
      <w:pStyle w:val="Listepuces2"/>
      <w:lvlText w:val=""/>
      <w:lvlJc w:val="left"/>
      <w:pPr>
        <w:tabs>
          <w:tab w:val="num" w:pos="992"/>
        </w:tabs>
        <w:ind w:left="992" w:hanging="425"/>
      </w:pPr>
      <w:rPr>
        <w:rFonts w:ascii="Wingdings" w:hAnsi="Wingdings" w:hint="default"/>
        <w:color w:val="005EB8"/>
        <w:sz w:val="12"/>
      </w:rPr>
    </w:lvl>
    <w:lvl w:ilvl="2">
      <w:start w:val="1"/>
      <w:numFmt w:val="bullet"/>
      <w:pStyle w:val="Listepuces3"/>
      <w:lvlText w:val="-"/>
      <w:lvlJc w:val="left"/>
      <w:pPr>
        <w:tabs>
          <w:tab w:val="num" w:pos="1418"/>
        </w:tabs>
        <w:ind w:left="1417" w:hanging="425"/>
      </w:pPr>
      <w:rPr>
        <w:rFonts w:ascii="Arial" w:hAnsi="Arial" w:hint="default"/>
        <w:color w:val="005EB8"/>
        <w:sz w:val="20"/>
      </w:rPr>
    </w:lvl>
    <w:lvl w:ilvl="3">
      <w:start w:val="1"/>
      <w:numFmt w:val="bullet"/>
      <w:lvlText w:val=""/>
      <w:lvlJc w:val="left"/>
      <w:pPr>
        <w:tabs>
          <w:tab w:val="num" w:pos="1843"/>
        </w:tabs>
        <w:ind w:left="1842" w:hanging="425"/>
      </w:pPr>
      <w:rPr>
        <w:rFonts w:ascii="Symbol" w:hAnsi="Symbol" w:hint="default"/>
        <w:color w:val="auto"/>
      </w:rPr>
    </w:lvl>
    <w:lvl w:ilvl="4">
      <w:start w:val="1"/>
      <w:numFmt w:val="bullet"/>
      <w:lvlText w:val="○"/>
      <w:lvlJc w:val="left"/>
      <w:pPr>
        <w:tabs>
          <w:tab w:val="num" w:pos="2268"/>
        </w:tabs>
        <w:ind w:left="2267" w:hanging="425"/>
      </w:pPr>
      <w:rPr>
        <w:rFonts w:ascii="Times New Roman" w:hAnsi="Times New Roman" w:cs="Times New Roman" w:hint="default"/>
        <w:color w:val="auto"/>
        <w:sz w:val="12"/>
      </w:rPr>
    </w:lvl>
    <w:lvl w:ilvl="5">
      <w:start w:val="1"/>
      <w:numFmt w:val="bullet"/>
      <w:lvlText w:val=""/>
      <w:lvlJc w:val="left"/>
      <w:pPr>
        <w:tabs>
          <w:tab w:val="num" w:pos="2693"/>
        </w:tabs>
        <w:ind w:left="2692" w:hanging="425"/>
      </w:pPr>
      <w:rPr>
        <w:rFonts w:ascii="Wingdings" w:hAnsi="Wingdings" w:hint="default"/>
        <w:color w:val="auto"/>
      </w:rPr>
    </w:lvl>
    <w:lvl w:ilvl="6">
      <w:start w:val="1"/>
      <w:numFmt w:val="bullet"/>
      <w:lvlText w:val=""/>
      <w:lvlJc w:val="left"/>
      <w:pPr>
        <w:tabs>
          <w:tab w:val="num" w:pos="3119"/>
        </w:tabs>
        <w:ind w:left="3117" w:hanging="425"/>
      </w:pPr>
      <w:rPr>
        <w:rFonts w:ascii="Symbol" w:hAnsi="Symbol" w:hint="default"/>
        <w:color w:val="auto"/>
      </w:rPr>
    </w:lvl>
    <w:lvl w:ilvl="7">
      <w:start w:val="1"/>
      <w:numFmt w:val="bullet"/>
      <w:lvlText w:val=""/>
      <w:lvlJc w:val="left"/>
      <w:pPr>
        <w:tabs>
          <w:tab w:val="num" w:pos="3544"/>
        </w:tabs>
        <w:ind w:left="3542" w:hanging="425"/>
      </w:pPr>
      <w:rPr>
        <w:rFonts w:ascii="Symbol" w:hAnsi="Symbol" w:hint="default"/>
        <w:color w:val="auto"/>
      </w:rPr>
    </w:lvl>
    <w:lvl w:ilvl="8">
      <w:start w:val="1"/>
      <w:numFmt w:val="bullet"/>
      <w:lvlText w:val=""/>
      <w:lvlJc w:val="left"/>
      <w:pPr>
        <w:tabs>
          <w:tab w:val="num" w:pos="3969"/>
        </w:tabs>
        <w:ind w:left="3967" w:hanging="425"/>
      </w:pPr>
      <w:rPr>
        <w:rFonts w:ascii="Symbol" w:hAnsi="Symbol" w:hint="default"/>
        <w:color w:val="auto"/>
      </w:rPr>
    </w:lvl>
  </w:abstractNum>
  <w:abstractNum w:abstractNumId="18" w15:restartNumberingAfterBreak="0">
    <w:nsid w:val="707F17C8"/>
    <w:multiLevelType w:val="multilevel"/>
    <w:tmpl w:val="35B4858E"/>
    <w:lvl w:ilvl="0">
      <w:start w:val="2"/>
      <w:numFmt w:val="decimal"/>
      <w:lvlText w:val="%1."/>
      <w:lvlJc w:val="left"/>
      <w:pPr>
        <w:ind w:left="390" w:hanging="390"/>
      </w:pPr>
      <w:rPr>
        <w:rFonts w:hint="default"/>
        <w:b w:val="0"/>
        <w:color w:val="662483" w:themeColor="accent1"/>
        <w:sz w:val="28"/>
      </w:rPr>
    </w:lvl>
    <w:lvl w:ilvl="1">
      <w:start w:val="2"/>
      <w:numFmt w:val="decimal"/>
      <w:lvlText w:val="%1.%2."/>
      <w:lvlJc w:val="left"/>
      <w:pPr>
        <w:ind w:left="390" w:hanging="390"/>
      </w:pPr>
      <w:rPr>
        <w:rFonts w:hint="default"/>
        <w:b w:val="0"/>
        <w:color w:val="662483" w:themeColor="accent1"/>
        <w:sz w:val="28"/>
      </w:rPr>
    </w:lvl>
    <w:lvl w:ilvl="2">
      <w:start w:val="1"/>
      <w:numFmt w:val="decimal"/>
      <w:lvlText w:val="%1.%2.%3."/>
      <w:lvlJc w:val="left"/>
      <w:pPr>
        <w:ind w:left="720" w:hanging="720"/>
      </w:pPr>
      <w:rPr>
        <w:rFonts w:hint="default"/>
        <w:b w:val="0"/>
        <w:color w:val="662483" w:themeColor="accent1"/>
        <w:sz w:val="28"/>
      </w:rPr>
    </w:lvl>
    <w:lvl w:ilvl="3">
      <w:start w:val="1"/>
      <w:numFmt w:val="decimal"/>
      <w:lvlText w:val="%1.%2.%3.%4."/>
      <w:lvlJc w:val="left"/>
      <w:pPr>
        <w:ind w:left="720" w:hanging="720"/>
      </w:pPr>
      <w:rPr>
        <w:rFonts w:hint="default"/>
        <w:b w:val="0"/>
        <w:color w:val="662483" w:themeColor="accent1"/>
        <w:sz w:val="28"/>
      </w:rPr>
    </w:lvl>
    <w:lvl w:ilvl="4">
      <w:start w:val="1"/>
      <w:numFmt w:val="decimal"/>
      <w:lvlText w:val="%1.%2.%3.%4.%5."/>
      <w:lvlJc w:val="left"/>
      <w:pPr>
        <w:ind w:left="1080" w:hanging="1080"/>
      </w:pPr>
      <w:rPr>
        <w:rFonts w:hint="default"/>
        <w:b w:val="0"/>
        <w:color w:val="662483" w:themeColor="accent1"/>
        <w:sz w:val="28"/>
      </w:rPr>
    </w:lvl>
    <w:lvl w:ilvl="5">
      <w:start w:val="1"/>
      <w:numFmt w:val="decimal"/>
      <w:lvlText w:val="%1.%2.%3.%4.%5.%6."/>
      <w:lvlJc w:val="left"/>
      <w:pPr>
        <w:ind w:left="1080" w:hanging="1080"/>
      </w:pPr>
      <w:rPr>
        <w:rFonts w:hint="default"/>
        <w:b w:val="0"/>
        <w:color w:val="662483" w:themeColor="accent1"/>
        <w:sz w:val="28"/>
      </w:rPr>
    </w:lvl>
    <w:lvl w:ilvl="6">
      <w:start w:val="1"/>
      <w:numFmt w:val="decimal"/>
      <w:lvlText w:val="%1.%2.%3.%4.%5.%6.%7."/>
      <w:lvlJc w:val="left"/>
      <w:pPr>
        <w:ind w:left="1080" w:hanging="1080"/>
      </w:pPr>
      <w:rPr>
        <w:rFonts w:hint="default"/>
        <w:b w:val="0"/>
        <w:color w:val="662483" w:themeColor="accent1"/>
        <w:sz w:val="28"/>
      </w:rPr>
    </w:lvl>
    <w:lvl w:ilvl="7">
      <w:start w:val="1"/>
      <w:numFmt w:val="decimal"/>
      <w:lvlText w:val="%1.%2.%3.%4.%5.%6.%7.%8."/>
      <w:lvlJc w:val="left"/>
      <w:pPr>
        <w:ind w:left="1440" w:hanging="1440"/>
      </w:pPr>
      <w:rPr>
        <w:rFonts w:hint="default"/>
        <w:b w:val="0"/>
        <w:color w:val="662483" w:themeColor="accent1"/>
        <w:sz w:val="28"/>
      </w:rPr>
    </w:lvl>
    <w:lvl w:ilvl="8">
      <w:start w:val="1"/>
      <w:numFmt w:val="decimal"/>
      <w:lvlText w:val="%1.%2.%3.%4.%5.%6.%7.%8.%9."/>
      <w:lvlJc w:val="left"/>
      <w:pPr>
        <w:ind w:left="1440" w:hanging="1440"/>
      </w:pPr>
      <w:rPr>
        <w:rFonts w:hint="default"/>
        <w:b w:val="0"/>
        <w:color w:val="662483" w:themeColor="accent1"/>
        <w:sz w:val="28"/>
      </w:rPr>
    </w:lvl>
  </w:abstractNum>
  <w:abstractNum w:abstractNumId="19" w15:restartNumberingAfterBreak="0">
    <w:nsid w:val="70DC7CCC"/>
    <w:multiLevelType w:val="multilevel"/>
    <w:tmpl w:val="D7A2DEF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E91571"/>
    <w:multiLevelType w:val="hybridMultilevel"/>
    <w:tmpl w:val="CAA25E30"/>
    <w:lvl w:ilvl="0" w:tplc="F266D5B0">
      <w:start w:val="1"/>
      <w:numFmt w:val="bullet"/>
      <w:pStyle w:val="CVListePuce0"/>
      <w:lvlText w:val=""/>
      <w:lvlJc w:val="left"/>
      <w:pPr>
        <w:ind w:left="896" w:hanging="360"/>
      </w:pPr>
      <w:rPr>
        <w:rFonts w:ascii="Wingdings 3" w:hAnsi="Wingdings 3" w:hint="default"/>
        <w:color w:val="336699"/>
        <w:w w:val="100"/>
        <w:sz w:val="16"/>
        <w:szCs w:val="22"/>
      </w:rPr>
    </w:lvl>
    <w:lvl w:ilvl="1" w:tplc="040C0003" w:tentative="1">
      <w:start w:val="1"/>
      <w:numFmt w:val="bullet"/>
      <w:lvlText w:val="o"/>
      <w:lvlJc w:val="left"/>
      <w:pPr>
        <w:ind w:left="1616" w:hanging="360"/>
      </w:pPr>
      <w:rPr>
        <w:rFonts w:ascii="Courier New" w:hAnsi="Courier New" w:cs="Courier New" w:hint="default"/>
      </w:rPr>
    </w:lvl>
    <w:lvl w:ilvl="2" w:tplc="040C0005" w:tentative="1">
      <w:start w:val="1"/>
      <w:numFmt w:val="bullet"/>
      <w:lvlText w:val=""/>
      <w:lvlJc w:val="left"/>
      <w:pPr>
        <w:ind w:left="2336" w:hanging="360"/>
      </w:pPr>
      <w:rPr>
        <w:rFonts w:ascii="Wingdings" w:hAnsi="Wingdings" w:hint="default"/>
      </w:rPr>
    </w:lvl>
    <w:lvl w:ilvl="3" w:tplc="040C0001" w:tentative="1">
      <w:start w:val="1"/>
      <w:numFmt w:val="bullet"/>
      <w:lvlText w:val=""/>
      <w:lvlJc w:val="left"/>
      <w:pPr>
        <w:ind w:left="3056" w:hanging="360"/>
      </w:pPr>
      <w:rPr>
        <w:rFonts w:ascii="Symbol" w:hAnsi="Symbol" w:hint="default"/>
      </w:rPr>
    </w:lvl>
    <w:lvl w:ilvl="4" w:tplc="040C0003" w:tentative="1">
      <w:start w:val="1"/>
      <w:numFmt w:val="bullet"/>
      <w:lvlText w:val="o"/>
      <w:lvlJc w:val="left"/>
      <w:pPr>
        <w:ind w:left="3776" w:hanging="360"/>
      </w:pPr>
      <w:rPr>
        <w:rFonts w:ascii="Courier New" w:hAnsi="Courier New" w:cs="Courier New" w:hint="default"/>
      </w:rPr>
    </w:lvl>
    <w:lvl w:ilvl="5" w:tplc="040C0005" w:tentative="1">
      <w:start w:val="1"/>
      <w:numFmt w:val="bullet"/>
      <w:lvlText w:val=""/>
      <w:lvlJc w:val="left"/>
      <w:pPr>
        <w:ind w:left="4496" w:hanging="360"/>
      </w:pPr>
      <w:rPr>
        <w:rFonts w:ascii="Wingdings" w:hAnsi="Wingdings" w:hint="default"/>
      </w:rPr>
    </w:lvl>
    <w:lvl w:ilvl="6" w:tplc="040C0001" w:tentative="1">
      <w:start w:val="1"/>
      <w:numFmt w:val="bullet"/>
      <w:lvlText w:val=""/>
      <w:lvlJc w:val="left"/>
      <w:pPr>
        <w:ind w:left="5216" w:hanging="360"/>
      </w:pPr>
      <w:rPr>
        <w:rFonts w:ascii="Symbol" w:hAnsi="Symbol" w:hint="default"/>
      </w:rPr>
    </w:lvl>
    <w:lvl w:ilvl="7" w:tplc="040C0003" w:tentative="1">
      <w:start w:val="1"/>
      <w:numFmt w:val="bullet"/>
      <w:lvlText w:val="o"/>
      <w:lvlJc w:val="left"/>
      <w:pPr>
        <w:ind w:left="5936" w:hanging="360"/>
      </w:pPr>
      <w:rPr>
        <w:rFonts w:ascii="Courier New" w:hAnsi="Courier New" w:cs="Courier New" w:hint="default"/>
      </w:rPr>
    </w:lvl>
    <w:lvl w:ilvl="8" w:tplc="040C0005" w:tentative="1">
      <w:start w:val="1"/>
      <w:numFmt w:val="bullet"/>
      <w:lvlText w:val=""/>
      <w:lvlJc w:val="left"/>
      <w:pPr>
        <w:ind w:left="6656" w:hanging="360"/>
      </w:pPr>
      <w:rPr>
        <w:rFonts w:ascii="Wingdings" w:hAnsi="Wingdings" w:hint="default"/>
      </w:rPr>
    </w:lvl>
  </w:abstractNum>
  <w:num w:numId="1">
    <w:abstractNumId w:val="20"/>
  </w:num>
  <w:num w:numId="2">
    <w:abstractNumId w:val="16"/>
  </w:num>
  <w:num w:numId="3">
    <w:abstractNumId w:val="5"/>
  </w:num>
  <w:num w:numId="4">
    <w:abstractNumId w:val="8"/>
  </w:num>
  <w:num w:numId="5">
    <w:abstractNumId w:val="4"/>
  </w:num>
  <w:num w:numId="6">
    <w:abstractNumId w:val="1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2"/>
  </w:num>
  <w:num w:numId="10">
    <w:abstractNumId w:val="14"/>
  </w:num>
  <w:num w:numId="11">
    <w:abstractNumId w:val="9"/>
  </w:num>
  <w:num w:numId="12">
    <w:abstractNumId w:val="3"/>
  </w:num>
  <w:num w:numId="13">
    <w:abstractNumId w:val="0"/>
  </w:num>
  <w:num w:numId="14">
    <w:abstractNumId w:val="7"/>
  </w:num>
  <w:num w:numId="15">
    <w:abstractNumId w:val="11"/>
  </w:num>
  <w:num w:numId="16">
    <w:abstractNumId w:val="19"/>
  </w:num>
  <w:num w:numId="17">
    <w:abstractNumId w:val="18"/>
  </w:num>
  <w:num w:numId="18">
    <w:abstractNumId w:val="11"/>
    <w:lvlOverride w:ilvl="0">
      <w:startOverride w:val="2"/>
    </w:lvlOverride>
    <w:lvlOverride w:ilvl="1">
      <w:startOverride w:val="3"/>
    </w:lvlOverride>
  </w:num>
  <w:num w:numId="1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nl-NL" w:vendorID="64" w:dllVersion="0" w:nlCheck="1" w:checkStyle="0"/>
  <w:activeWritingStyle w:appName="MSWord" w:lang="fr-FR" w:vendorID="9" w:dllVersion="512" w:checkStyle="1"/>
  <w:activeWritingStyle w:appName="MSWord" w:lang="fr-FR" w:vendorID="65" w:dllVersion="514" w:checkStyle="1"/>
  <w:activeWritingStyle w:appName="MSWord" w:lang="nl-NL" w:vendorID="1"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consecutiveHyphenLimit w:val="2"/>
  <w:hyphenationZone w:val="425"/>
  <w:drawingGridHorizontalSpacing w:val="100"/>
  <w:displayHorizontalDrawingGridEvery w:val="0"/>
  <w:displayVerticalDrawingGridEvery w:val="0"/>
  <w:noPunctuationKerning/>
  <w:characterSpacingControl w:val="doNotCompress"/>
  <w:hdrShapeDefaults>
    <o:shapedefaults v:ext="edit" spidmax="2049" fillcolor="#ccecff" strokecolor="#369">
      <v:fill color="#ccecff"/>
      <v:stroke color="#369" weight="1pt"/>
      <v:textbox inset="1mm,2mm,1mm,2mm"/>
      <o:colormru v:ext="edit" colors="#fc0,#099,#9cf,#82b6c8,#ccecff,#369,#c6e2fa,#cef3b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F98"/>
    <w:rsid w:val="000020E1"/>
    <w:rsid w:val="00002608"/>
    <w:rsid w:val="00003513"/>
    <w:rsid w:val="000036F1"/>
    <w:rsid w:val="00003B18"/>
    <w:rsid w:val="00004481"/>
    <w:rsid w:val="00004665"/>
    <w:rsid w:val="00004AF9"/>
    <w:rsid w:val="000051E9"/>
    <w:rsid w:val="00005521"/>
    <w:rsid w:val="00005BA1"/>
    <w:rsid w:val="00006058"/>
    <w:rsid w:val="00006F78"/>
    <w:rsid w:val="00007440"/>
    <w:rsid w:val="000074FF"/>
    <w:rsid w:val="00007DBB"/>
    <w:rsid w:val="00010182"/>
    <w:rsid w:val="000107D6"/>
    <w:rsid w:val="00011FEF"/>
    <w:rsid w:val="0001280D"/>
    <w:rsid w:val="00013158"/>
    <w:rsid w:val="00013A6F"/>
    <w:rsid w:val="00013DEB"/>
    <w:rsid w:val="00014061"/>
    <w:rsid w:val="00014553"/>
    <w:rsid w:val="00014572"/>
    <w:rsid w:val="00014C1F"/>
    <w:rsid w:val="000162C1"/>
    <w:rsid w:val="00016824"/>
    <w:rsid w:val="00016A6E"/>
    <w:rsid w:val="00017024"/>
    <w:rsid w:val="00017A72"/>
    <w:rsid w:val="00017EAE"/>
    <w:rsid w:val="0002164A"/>
    <w:rsid w:val="00021722"/>
    <w:rsid w:val="000217C5"/>
    <w:rsid w:val="00021C0C"/>
    <w:rsid w:val="00021C70"/>
    <w:rsid w:val="00022FED"/>
    <w:rsid w:val="00023512"/>
    <w:rsid w:val="00023B8E"/>
    <w:rsid w:val="00024614"/>
    <w:rsid w:val="000246D8"/>
    <w:rsid w:val="00024B6D"/>
    <w:rsid w:val="00025898"/>
    <w:rsid w:val="00025F73"/>
    <w:rsid w:val="00026619"/>
    <w:rsid w:val="000268CC"/>
    <w:rsid w:val="00026C01"/>
    <w:rsid w:val="000278A1"/>
    <w:rsid w:val="000278F4"/>
    <w:rsid w:val="0003029D"/>
    <w:rsid w:val="0003034E"/>
    <w:rsid w:val="000308B6"/>
    <w:rsid w:val="00030ABD"/>
    <w:rsid w:val="00030E30"/>
    <w:rsid w:val="000313F0"/>
    <w:rsid w:val="0003158B"/>
    <w:rsid w:val="00031B4B"/>
    <w:rsid w:val="00031B7B"/>
    <w:rsid w:val="0003236F"/>
    <w:rsid w:val="000325DB"/>
    <w:rsid w:val="000325F4"/>
    <w:rsid w:val="000337DE"/>
    <w:rsid w:val="00033D7A"/>
    <w:rsid w:val="000343E9"/>
    <w:rsid w:val="00034794"/>
    <w:rsid w:val="0003579E"/>
    <w:rsid w:val="00035C5F"/>
    <w:rsid w:val="00035D23"/>
    <w:rsid w:val="000361F3"/>
    <w:rsid w:val="0003688C"/>
    <w:rsid w:val="000368A1"/>
    <w:rsid w:val="000400C6"/>
    <w:rsid w:val="000405A2"/>
    <w:rsid w:val="00040CFD"/>
    <w:rsid w:val="00042005"/>
    <w:rsid w:val="000429BC"/>
    <w:rsid w:val="00042A9F"/>
    <w:rsid w:val="000433EA"/>
    <w:rsid w:val="00043A4A"/>
    <w:rsid w:val="00043A60"/>
    <w:rsid w:val="00043C7E"/>
    <w:rsid w:val="00044246"/>
    <w:rsid w:val="00044471"/>
    <w:rsid w:val="00044A77"/>
    <w:rsid w:val="00044C2C"/>
    <w:rsid w:val="00045614"/>
    <w:rsid w:val="00045DC8"/>
    <w:rsid w:val="0004611C"/>
    <w:rsid w:val="00046194"/>
    <w:rsid w:val="00046420"/>
    <w:rsid w:val="000466F6"/>
    <w:rsid w:val="00047392"/>
    <w:rsid w:val="0004747B"/>
    <w:rsid w:val="00047D5E"/>
    <w:rsid w:val="00050245"/>
    <w:rsid w:val="00050646"/>
    <w:rsid w:val="00050CE8"/>
    <w:rsid w:val="00051912"/>
    <w:rsid w:val="00051ACA"/>
    <w:rsid w:val="00051BE4"/>
    <w:rsid w:val="00051D90"/>
    <w:rsid w:val="00051E04"/>
    <w:rsid w:val="0005208D"/>
    <w:rsid w:val="000529C8"/>
    <w:rsid w:val="00053935"/>
    <w:rsid w:val="00053CA1"/>
    <w:rsid w:val="000545E5"/>
    <w:rsid w:val="000548E1"/>
    <w:rsid w:val="00054A19"/>
    <w:rsid w:val="00054BC7"/>
    <w:rsid w:val="000552B0"/>
    <w:rsid w:val="00055400"/>
    <w:rsid w:val="00056009"/>
    <w:rsid w:val="000565D6"/>
    <w:rsid w:val="000568EE"/>
    <w:rsid w:val="000571EF"/>
    <w:rsid w:val="00057C19"/>
    <w:rsid w:val="00060C60"/>
    <w:rsid w:val="00060E11"/>
    <w:rsid w:val="0006178E"/>
    <w:rsid w:val="0006371A"/>
    <w:rsid w:val="0006451A"/>
    <w:rsid w:val="000700D0"/>
    <w:rsid w:val="000700EB"/>
    <w:rsid w:val="00070527"/>
    <w:rsid w:val="00070B4B"/>
    <w:rsid w:val="00071429"/>
    <w:rsid w:val="000715F6"/>
    <w:rsid w:val="000726AD"/>
    <w:rsid w:val="000733EA"/>
    <w:rsid w:val="00073719"/>
    <w:rsid w:val="00073A6E"/>
    <w:rsid w:val="000742A7"/>
    <w:rsid w:val="0007495C"/>
    <w:rsid w:val="00075BCA"/>
    <w:rsid w:val="00076897"/>
    <w:rsid w:val="00076C4F"/>
    <w:rsid w:val="00076CC1"/>
    <w:rsid w:val="00076F0A"/>
    <w:rsid w:val="00077839"/>
    <w:rsid w:val="00077858"/>
    <w:rsid w:val="00077904"/>
    <w:rsid w:val="00077F4F"/>
    <w:rsid w:val="0008003F"/>
    <w:rsid w:val="00080765"/>
    <w:rsid w:val="000809B3"/>
    <w:rsid w:val="00080ED5"/>
    <w:rsid w:val="00081171"/>
    <w:rsid w:val="0008173E"/>
    <w:rsid w:val="00081E73"/>
    <w:rsid w:val="0008226C"/>
    <w:rsid w:val="000825D4"/>
    <w:rsid w:val="0008364C"/>
    <w:rsid w:val="00084008"/>
    <w:rsid w:val="00084174"/>
    <w:rsid w:val="00084515"/>
    <w:rsid w:val="00085002"/>
    <w:rsid w:val="0008535B"/>
    <w:rsid w:val="000858B7"/>
    <w:rsid w:val="00085BD4"/>
    <w:rsid w:val="00086582"/>
    <w:rsid w:val="00086AB5"/>
    <w:rsid w:val="000879B7"/>
    <w:rsid w:val="0009070B"/>
    <w:rsid w:val="00091327"/>
    <w:rsid w:val="000916CD"/>
    <w:rsid w:val="00092BEF"/>
    <w:rsid w:val="00093AAB"/>
    <w:rsid w:val="00094194"/>
    <w:rsid w:val="0009428A"/>
    <w:rsid w:val="000947F2"/>
    <w:rsid w:val="00094909"/>
    <w:rsid w:val="00094962"/>
    <w:rsid w:val="0009532A"/>
    <w:rsid w:val="00096015"/>
    <w:rsid w:val="0009659D"/>
    <w:rsid w:val="00096FC9"/>
    <w:rsid w:val="000A02A5"/>
    <w:rsid w:val="000A08BB"/>
    <w:rsid w:val="000A13A2"/>
    <w:rsid w:val="000A17EC"/>
    <w:rsid w:val="000A1D34"/>
    <w:rsid w:val="000A1E09"/>
    <w:rsid w:val="000A2660"/>
    <w:rsid w:val="000A2D6F"/>
    <w:rsid w:val="000A2DDD"/>
    <w:rsid w:val="000A36C1"/>
    <w:rsid w:val="000A3712"/>
    <w:rsid w:val="000A3BEC"/>
    <w:rsid w:val="000A5CEF"/>
    <w:rsid w:val="000A5E64"/>
    <w:rsid w:val="000A6EA3"/>
    <w:rsid w:val="000A6EFA"/>
    <w:rsid w:val="000A723D"/>
    <w:rsid w:val="000A7B7F"/>
    <w:rsid w:val="000A7F46"/>
    <w:rsid w:val="000B178C"/>
    <w:rsid w:val="000B21C2"/>
    <w:rsid w:val="000B34F6"/>
    <w:rsid w:val="000B350C"/>
    <w:rsid w:val="000B35E3"/>
    <w:rsid w:val="000B46CB"/>
    <w:rsid w:val="000B46E0"/>
    <w:rsid w:val="000B4F2C"/>
    <w:rsid w:val="000B614A"/>
    <w:rsid w:val="000B6317"/>
    <w:rsid w:val="000B657F"/>
    <w:rsid w:val="000B65B8"/>
    <w:rsid w:val="000B7340"/>
    <w:rsid w:val="000B758B"/>
    <w:rsid w:val="000B7771"/>
    <w:rsid w:val="000C04A9"/>
    <w:rsid w:val="000C0680"/>
    <w:rsid w:val="000C0915"/>
    <w:rsid w:val="000C1A9F"/>
    <w:rsid w:val="000C1DB0"/>
    <w:rsid w:val="000C228D"/>
    <w:rsid w:val="000C381E"/>
    <w:rsid w:val="000C48A4"/>
    <w:rsid w:val="000C4F6B"/>
    <w:rsid w:val="000C528F"/>
    <w:rsid w:val="000C5BA2"/>
    <w:rsid w:val="000C628E"/>
    <w:rsid w:val="000C67CE"/>
    <w:rsid w:val="000C764F"/>
    <w:rsid w:val="000D00BB"/>
    <w:rsid w:val="000D0CBE"/>
    <w:rsid w:val="000D10F0"/>
    <w:rsid w:val="000D1423"/>
    <w:rsid w:val="000D14FA"/>
    <w:rsid w:val="000D18FB"/>
    <w:rsid w:val="000D21E3"/>
    <w:rsid w:val="000D286A"/>
    <w:rsid w:val="000D2BE2"/>
    <w:rsid w:val="000D2F79"/>
    <w:rsid w:val="000D4106"/>
    <w:rsid w:val="000D4699"/>
    <w:rsid w:val="000D4E20"/>
    <w:rsid w:val="000D4E78"/>
    <w:rsid w:val="000D5855"/>
    <w:rsid w:val="000D6012"/>
    <w:rsid w:val="000D69C0"/>
    <w:rsid w:val="000D708D"/>
    <w:rsid w:val="000E0206"/>
    <w:rsid w:val="000E0413"/>
    <w:rsid w:val="000E0549"/>
    <w:rsid w:val="000E085A"/>
    <w:rsid w:val="000E10C2"/>
    <w:rsid w:val="000E1714"/>
    <w:rsid w:val="000E19E6"/>
    <w:rsid w:val="000E1DEC"/>
    <w:rsid w:val="000E1E1C"/>
    <w:rsid w:val="000E2062"/>
    <w:rsid w:val="000E2BF4"/>
    <w:rsid w:val="000E3772"/>
    <w:rsid w:val="000E3FC3"/>
    <w:rsid w:val="000E5155"/>
    <w:rsid w:val="000E62BF"/>
    <w:rsid w:val="000E7F70"/>
    <w:rsid w:val="000F01BB"/>
    <w:rsid w:val="000F0670"/>
    <w:rsid w:val="000F103A"/>
    <w:rsid w:val="000F17D8"/>
    <w:rsid w:val="000F1CFC"/>
    <w:rsid w:val="000F1D8B"/>
    <w:rsid w:val="000F2817"/>
    <w:rsid w:val="000F2E1C"/>
    <w:rsid w:val="000F36EE"/>
    <w:rsid w:val="000F3B6A"/>
    <w:rsid w:val="000F3CE8"/>
    <w:rsid w:val="000F3E67"/>
    <w:rsid w:val="000F4432"/>
    <w:rsid w:val="000F4B10"/>
    <w:rsid w:val="000F5230"/>
    <w:rsid w:val="000F5F53"/>
    <w:rsid w:val="000F5F59"/>
    <w:rsid w:val="000F5FDF"/>
    <w:rsid w:val="000F6529"/>
    <w:rsid w:val="000F6A2A"/>
    <w:rsid w:val="000F6CDB"/>
    <w:rsid w:val="000F6DE8"/>
    <w:rsid w:val="000F6E86"/>
    <w:rsid w:val="000F707C"/>
    <w:rsid w:val="000F7BBB"/>
    <w:rsid w:val="001001D2"/>
    <w:rsid w:val="001002F9"/>
    <w:rsid w:val="00100C23"/>
    <w:rsid w:val="001013CE"/>
    <w:rsid w:val="00101BF6"/>
    <w:rsid w:val="00102B07"/>
    <w:rsid w:val="0010315D"/>
    <w:rsid w:val="00103D3C"/>
    <w:rsid w:val="00104398"/>
    <w:rsid w:val="00104FD7"/>
    <w:rsid w:val="00105DA9"/>
    <w:rsid w:val="001063A6"/>
    <w:rsid w:val="001063FE"/>
    <w:rsid w:val="001064AD"/>
    <w:rsid w:val="001069CB"/>
    <w:rsid w:val="0010798E"/>
    <w:rsid w:val="00110026"/>
    <w:rsid w:val="001106F2"/>
    <w:rsid w:val="0011084E"/>
    <w:rsid w:val="0011085F"/>
    <w:rsid w:val="00111725"/>
    <w:rsid w:val="001118DF"/>
    <w:rsid w:val="00111EFE"/>
    <w:rsid w:val="00113704"/>
    <w:rsid w:val="001148CE"/>
    <w:rsid w:val="001152B9"/>
    <w:rsid w:val="001152F7"/>
    <w:rsid w:val="00115B34"/>
    <w:rsid w:val="00115B78"/>
    <w:rsid w:val="00116025"/>
    <w:rsid w:val="00116463"/>
    <w:rsid w:val="00116B35"/>
    <w:rsid w:val="00117CA5"/>
    <w:rsid w:val="001213C8"/>
    <w:rsid w:val="00121537"/>
    <w:rsid w:val="00121E72"/>
    <w:rsid w:val="00123CBE"/>
    <w:rsid w:val="00124269"/>
    <w:rsid w:val="00124906"/>
    <w:rsid w:val="00124A21"/>
    <w:rsid w:val="00124B4E"/>
    <w:rsid w:val="00125575"/>
    <w:rsid w:val="0012573E"/>
    <w:rsid w:val="00127C13"/>
    <w:rsid w:val="00127DF3"/>
    <w:rsid w:val="00127E09"/>
    <w:rsid w:val="00131603"/>
    <w:rsid w:val="0013179C"/>
    <w:rsid w:val="001317B6"/>
    <w:rsid w:val="00133023"/>
    <w:rsid w:val="0013397E"/>
    <w:rsid w:val="001339A3"/>
    <w:rsid w:val="00133C0A"/>
    <w:rsid w:val="001341E8"/>
    <w:rsid w:val="001343F8"/>
    <w:rsid w:val="001360F3"/>
    <w:rsid w:val="00136FAC"/>
    <w:rsid w:val="00137254"/>
    <w:rsid w:val="0013750D"/>
    <w:rsid w:val="001377C0"/>
    <w:rsid w:val="001404F9"/>
    <w:rsid w:val="001406ED"/>
    <w:rsid w:val="00140FDF"/>
    <w:rsid w:val="001413AE"/>
    <w:rsid w:val="001413E1"/>
    <w:rsid w:val="001417A0"/>
    <w:rsid w:val="001420CE"/>
    <w:rsid w:val="00143E7C"/>
    <w:rsid w:val="00143EA8"/>
    <w:rsid w:val="00144565"/>
    <w:rsid w:val="00144929"/>
    <w:rsid w:val="00144972"/>
    <w:rsid w:val="00144A6D"/>
    <w:rsid w:val="00144B72"/>
    <w:rsid w:val="001456CF"/>
    <w:rsid w:val="0014677D"/>
    <w:rsid w:val="00147118"/>
    <w:rsid w:val="00147310"/>
    <w:rsid w:val="00147700"/>
    <w:rsid w:val="00147E5B"/>
    <w:rsid w:val="001509C8"/>
    <w:rsid w:val="00150A46"/>
    <w:rsid w:val="00150EB1"/>
    <w:rsid w:val="00150F3E"/>
    <w:rsid w:val="00150F64"/>
    <w:rsid w:val="00151564"/>
    <w:rsid w:val="001518B7"/>
    <w:rsid w:val="00152785"/>
    <w:rsid w:val="00152E10"/>
    <w:rsid w:val="00153577"/>
    <w:rsid w:val="00153887"/>
    <w:rsid w:val="00153915"/>
    <w:rsid w:val="001545AA"/>
    <w:rsid w:val="00154B7C"/>
    <w:rsid w:val="00154ECA"/>
    <w:rsid w:val="00155414"/>
    <w:rsid w:val="00155455"/>
    <w:rsid w:val="00155691"/>
    <w:rsid w:val="00156341"/>
    <w:rsid w:val="0015669F"/>
    <w:rsid w:val="0015671A"/>
    <w:rsid w:val="00156FF8"/>
    <w:rsid w:val="001575F2"/>
    <w:rsid w:val="001601F5"/>
    <w:rsid w:val="00160356"/>
    <w:rsid w:val="00160575"/>
    <w:rsid w:val="00161801"/>
    <w:rsid w:val="001630AD"/>
    <w:rsid w:val="00163A39"/>
    <w:rsid w:val="00163BF1"/>
    <w:rsid w:val="0016449B"/>
    <w:rsid w:val="00164DD2"/>
    <w:rsid w:val="00165EE2"/>
    <w:rsid w:val="00165F41"/>
    <w:rsid w:val="001662E2"/>
    <w:rsid w:val="0016699F"/>
    <w:rsid w:val="0016721E"/>
    <w:rsid w:val="00167239"/>
    <w:rsid w:val="00167579"/>
    <w:rsid w:val="00167E35"/>
    <w:rsid w:val="00170C68"/>
    <w:rsid w:val="00170E7B"/>
    <w:rsid w:val="00171751"/>
    <w:rsid w:val="00172554"/>
    <w:rsid w:val="0017274B"/>
    <w:rsid w:val="00172B67"/>
    <w:rsid w:val="001737EE"/>
    <w:rsid w:val="00173B2F"/>
    <w:rsid w:val="00174443"/>
    <w:rsid w:val="0017487A"/>
    <w:rsid w:val="00175101"/>
    <w:rsid w:val="0017555B"/>
    <w:rsid w:val="00175B07"/>
    <w:rsid w:val="0017614B"/>
    <w:rsid w:val="0017649B"/>
    <w:rsid w:val="00176AE5"/>
    <w:rsid w:val="00177777"/>
    <w:rsid w:val="00180F1D"/>
    <w:rsid w:val="0018148A"/>
    <w:rsid w:val="001817BC"/>
    <w:rsid w:val="00182551"/>
    <w:rsid w:val="00182D6C"/>
    <w:rsid w:val="0018382A"/>
    <w:rsid w:val="00183BA8"/>
    <w:rsid w:val="00183F02"/>
    <w:rsid w:val="0018403E"/>
    <w:rsid w:val="001840E6"/>
    <w:rsid w:val="00184BD1"/>
    <w:rsid w:val="00184E66"/>
    <w:rsid w:val="00185ADF"/>
    <w:rsid w:val="00186118"/>
    <w:rsid w:val="001861DA"/>
    <w:rsid w:val="00186E13"/>
    <w:rsid w:val="001870A1"/>
    <w:rsid w:val="00187610"/>
    <w:rsid w:val="001911E2"/>
    <w:rsid w:val="001917D8"/>
    <w:rsid w:val="001923FE"/>
    <w:rsid w:val="00192DED"/>
    <w:rsid w:val="00193F9F"/>
    <w:rsid w:val="00193FDC"/>
    <w:rsid w:val="00194549"/>
    <w:rsid w:val="0019659A"/>
    <w:rsid w:val="00196799"/>
    <w:rsid w:val="001969E5"/>
    <w:rsid w:val="00197BB4"/>
    <w:rsid w:val="00197EBA"/>
    <w:rsid w:val="001A0DB0"/>
    <w:rsid w:val="001A1D8C"/>
    <w:rsid w:val="001A20EC"/>
    <w:rsid w:val="001A27C4"/>
    <w:rsid w:val="001A319B"/>
    <w:rsid w:val="001A40E5"/>
    <w:rsid w:val="001A4120"/>
    <w:rsid w:val="001A42A6"/>
    <w:rsid w:val="001A46CB"/>
    <w:rsid w:val="001A474C"/>
    <w:rsid w:val="001A47B1"/>
    <w:rsid w:val="001A4A2B"/>
    <w:rsid w:val="001A4C3D"/>
    <w:rsid w:val="001A4C84"/>
    <w:rsid w:val="001A57F8"/>
    <w:rsid w:val="001A6A19"/>
    <w:rsid w:val="001A6B53"/>
    <w:rsid w:val="001A71AC"/>
    <w:rsid w:val="001A74C4"/>
    <w:rsid w:val="001A754A"/>
    <w:rsid w:val="001A7781"/>
    <w:rsid w:val="001A7792"/>
    <w:rsid w:val="001B0C9A"/>
    <w:rsid w:val="001B267B"/>
    <w:rsid w:val="001B2BB9"/>
    <w:rsid w:val="001B2BEB"/>
    <w:rsid w:val="001B3567"/>
    <w:rsid w:val="001B5EAE"/>
    <w:rsid w:val="001B6BEF"/>
    <w:rsid w:val="001B7616"/>
    <w:rsid w:val="001C03D6"/>
    <w:rsid w:val="001C0504"/>
    <w:rsid w:val="001C0F0D"/>
    <w:rsid w:val="001C22B2"/>
    <w:rsid w:val="001C2A42"/>
    <w:rsid w:val="001C339F"/>
    <w:rsid w:val="001C35A9"/>
    <w:rsid w:val="001C35D9"/>
    <w:rsid w:val="001C38C5"/>
    <w:rsid w:val="001C3FD2"/>
    <w:rsid w:val="001C515A"/>
    <w:rsid w:val="001C66CD"/>
    <w:rsid w:val="001C6AAC"/>
    <w:rsid w:val="001C6C35"/>
    <w:rsid w:val="001C6CF2"/>
    <w:rsid w:val="001C72A3"/>
    <w:rsid w:val="001C72AD"/>
    <w:rsid w:val="001C7C2F"/>
    <w:rsid w:val="001D02AF"/>
    <w:rsid w:val="001D0545"/>
    <w:rsid w:val="001D0915"/>
    <w:rsid w:val="001D0F4A"/>
    <w:rsid w:val="001D111C"/>
    <w:rsid w:val="001D134C"/>
    <w:rsid w:val="001D194C"/>
    <w:rsid w:val="001D2215"/>
    <w:rsid w:val="001D2CE7"/>
    <w:rsid w:val="001D3A81"/>
    <w:rsid w:val="001D4641"/>
    <w:rsid w:val="001D480A"/>
    <w:rsid w:val="001D4979"/>
    <w:rsid w:val="001D5A80"/>
    <w:rsid w:val="001D6390"/>
    <w:rsid w:val="001D6D1E"/>
    <w:rsid w:val="001D6F98"/>
    <w:rsid w:val="001D71DD"/>
    <w:rsid w:val="001D76E9"/>
    <w:rsid w:val="001D798B"/>
    <w:rsid w:val="001E06F0"/>
    <w:rsid w:val="001E09E7"/>
    <w:rsid w:val="001E1C14"/>
    <w:rsid w:val="001E1C30"/>
    <w:rsid w:val="001E2351"/>
    <w:rsid w:val="001E2E78"/>
    <w:rsid w:val="001E362F"/>
    <w:rsid w:val="001E3833"/>
    <w:rsid w:val="001E3AF8"/>
    <w:rsid w:val="001E3F78"/>
    <w:rsid w:val="001E4A07"/>
    <w:rsid w:val="001E5066"/>
    <w:rsid w:val="001E537A"/>
    <w:rsid w:val="001E600C"/>
    <w:rsid w:val="001E6F00"/>
    <w:rsid w:val="001E706D"/>
    <w:rsid w:val="001E70DB"/>
    <w:rsid w:val="001E766E"/>
    <w:rsid w:val="001F05A0"/>
    <w:rsid w:val="001F14EE"/>
    <w:rsid w:val="001F2466"/>
    <w:rsid w:val="001F30FF"/>
    <w:rsid w:val="001F3540"/>
    <w:rsid w:val="001F3898"/>
    <w:rsid w:val="001F3974"/>
    <w:rsid w:val="001F3C9A"/>
    <w:rsid w:val="001F6402"/>
    <w:rsid w:val="001F6A0B"/>
    <w:rsid w:val="001F6CFB"/>
    <w:rsid w:val="001F6DDD"/>
    <w:rsid w:val="001F7407"/>
    <w:rsid w:val="001F75A4"/>
    <w:rsid w:val="001F7742"/>
    <w:rsid w:val="00200107"/>
    <w:rsid w:val="0020051C"/>
    <w:rsid w:val="00200FBE"/>
    <w:rsid w:val="002010EE"/>
    <w:rsid w:val="002016D7"/>
    <w:rsid w:val="00201A31"/>
    <w:rsid w:val="00201CE1"/>
    <w:rsid w:val="00201D67"/>
    <w:rsid w:val="00201EC9"/>
    <w:rsid w:val="00202ADE"/>
    <w:rsid w:val="00202DE1"/>
    <w:rsid w:val="00203658"/>
    <w:rsid w:val="00203ECA"/>
    <w:rsid w:val="002040D4"/>
    <w:rsid w:val="00204714"/>
    <w:rsid w:val="002058D5"/>
    <w:rsid w:val="00205C26"/>
    <w:rsid w:val="00205EFC"/>
    <w:rsid w:val="00205FEC"/>
    <w:rsid w:val="002066BC"/>
    <w:rsid w:val="00206C49"/>
    <w:rsid w:val="002070C0"/>
    <w:rsid w:val="002072AD"/>
    <w:rsid w:val="00207711"/>
    <w:rsid w:val="00207D5C"/>
    <w:rsid w:val="00210AAE"/>
    <w:rsid w:val="00210FFF"/>
    <w:rsid w:val="002120F9"/>
    <w:rsid w:val="00212135"/>
    <w:rsid w:val="00212211"/>
    <w:rsid w:val="00212354"/>
    <w:rsid w:val="00212B79"/>
    <w:rsid w:val="00213364"/>
    <w:rsid w:val="00213A82"/>
    <w:rsid w:val="00216231"/>
    <w:rsid w:val="00216A64"/>
    <w:rsid w:val="00216BE6"/>
    <w:rsid w:val="00216E7C"/>
    <w:rsid w:val="00220AFD"/>
    <w:rsid w:val="00221346"/>
    <w:rsid w:val="00221959"/>
    <w:rsid w:val="00221EA1"/>
    <w:rsid w:val="0022248D"/>
    <w:rsid w:val="0022288C"/>
    <w:rsid w:val="0022337D"/>
    <w:rsid w:val="002240D3"/>
    <w:rsid w:val="0022491A"/>
    <w:rsid w:val="00224B2A"/>
    <w:rsid w:val="00224BA1"/>
    <w:rsid w:val="00224D48"/>
    <w:rsid w:val="00225F03"/>
    <w:rsid w:val="002260DC"/>
    <w:rsid w:val="00226783"/>
    <w:rsid w:val="00226AD7"/>
    <w:rsid w:val="00230B2D"/>
    <w:rsid w:val="00230C14"/>
    <w:rsid w:val="002336D6"/>
    <w:rsid w:val="002337D2"/>
    <w:rsid w:val="00233DDC"/>
    <w:rsid w:val="00233E1A"/>
    <w:rsid w:val="00233EDF"/>
    <w:rsid w:val="00234B27"/>
    <w:rsid w:val="00234BCB"/>
    <w:rsid w:val="002352DB"/>
    <w:rsid w:val="00235344"/>
    <w:rsid w:val="00235BF5"/>
    <w:rsid w:val="00235D59"/>
    <w:rsid w:val="00236938"/>
    <w:rsid w:val="00237607"/>
    <w:rsid w:val="00237919"/>
    <w:rsid w:val="00237CAC"/>
    <w:rsid w:val="00240389"/>
    <w:rsid w:val="00240784"/>
    <w:rsid w:val="002407BC"/>
    <w:rsid w:val="00240861"/>
    <w:rsid w:val="002417D1"/>
    <w:rsid w:val="00241BD5"/>
    <w:rsid w:val="00241D9A"/>
    <w:rsid w:val="00241F0F"/>
    <w:rsid w:val="002425A2"/>
    <w:rsid w:val="00242681"/>
    <w:rsid w:val="00242ABD"/>
    <w:rsid w:val="00242E1C"/>
    <w:rsid w:val="002436CA"/>
    <w:rsid w:val="0024422E"/>
    <w:rsid w:val="002448C3"/>
    <w:rsid w:val="00244A03"/>
    <w:rsid w:val="00244A23"/>
    <w:rsid w:val="00244C6C"/>
    <w:rsid w:val="002458F1"/>
    <w:rsid w:val="00246040"/>
    <w:rsid w:val="00246265"/>
    <w:rsid w:val="00246426"/>
    <w:rsid w:val="002473AA"/>
    <w:rsid w:val="002474A0"/>
    <w:rsid w:val="00247E87"/>
    <w:rsid w:val="002502CD"/>
    <w:rsid w:val="002503CE"/>
    <w:rsid w:val="00250A60"/>
    <w:rsid w:val="00250AA5"/>
    <w:rsid w:val="00250AAB"/>
    <w:rsid w:val="002518D2"/>
    <w:rsid w:val="00251930"/>
    <w:rsid w:val="00251C28"/>
    <w:rsid w:val="00251D14"/>
    <w:rsid w:val="00251F77"/>
    <w:rsid w:val="00252399"/>
    <w:rsid w:val="00252897"/>
    <w:rsid w:val="00252E16"/>
    <w:rsid w:val="0025406F"/>
    <w:rsid w:val="00254905"/>
    <w:rsid w:val="002558FE"/>
    <w:rsid w:val="00261196"/>
    <w:rsid w:val="00261878"/>
    <w:rsid w:val="00261937"/>
    <w:rsid w:val="00261E1B"/>
    <w:rsid w:val="00261EA7"/>
    <w:rsid w:val="00261F60"/>
    <w:rsid w:val="002639D6"/>
    <w:rsid w:val="00263B39"/>
    <w:rsid w:val="00263C96"/>
    <w:rsid w:val="00263F55"/>
    <w:rsid w:val="00264659"/>
    <w:rsid w:val="002647C6"/>
    <w:rsid w:val="0026491C"/>
    <w:rsid w:val="00264F76"/>
    <w:rsid w:val="0026541A"/>
    <w:rsid w:val="0026541F"/>
    <w:rsid w:val="00265472"/>
    <w:rsid w:val="0026561A"/>
    <w:rsid w:val="0026621F"/>
    <w:rsid w:val="002672A5"/>
    <w:rsid w:val="00267319"/>
    <w:rsid w:val="0027023B"/>
    <w:rsid w:val="0027063C"/>
    <w:rsid w:val="00270CC8"/>
    <w:rsid w:val="00270F3A"/>
    <w:rsid w:val="0027146E"/>
    <w:rsid w:val="00271689"/>
    <w:rsid w:val="00271806"/>
    <w:rsid w:val="00271914"/>
    <w:rsid w:val="00271DCC"/>
    <w:rsid w:val="0027207B"/>
    <w:rsid w:val="00272492"/>
    <w:rsid w:val="002728C5"/>
    <w:rsid w:val="00272C0D"/>
    <w:rsid w:val="00273353"/>
    <w:rsid w:val="00273B9D"/>
    <w:rsid w:val="00274058"/>
    <w:rsid w:val="002743A2"/>
    <w:rsid w:val="0027467A"/>
    <w:rsid w:val="002746D2"/>
    <w:rsid w:val="002747C0"/>
    <w:rsid w:val="00274B82"/>
    <w:rsid w:val="00274D0A"/>
    <w:rsid w:val="00274F5F"/>
    <w:rsid w:val="0027538D"/>
    <w:rsid w:val="002757BB"/>
    <w:rsid w:val="002759B3"/>
    <w:rsid w:val="00275A50"/>
    <w:rsid w:val="002762A2"/>
    <w:rsid w:val="00277050"/>
    <w:rsid w:val="002778F8"/>
    <w:rsid w:val="00277B23"/>
    <w:rsid w:val="002804E5"/>
    <w:rsid w:val="00280EA7"/>
    <w:rsid w:val="002818E7"/>
    <w:rsid w:val="00281B11"/>
    <w:rsid w:val="002825A4"/>
    <w:rsid w:val="00282DD6"/>
    <w:rsid w:val="002838D0"/>
    <w:rsid w:val="00284D0C"/>
    <w:rsid w:val="002851FF"/>
    <w:rsid w:val="00285BF4"/>
    <w:rsid w:val="00286527"/>
    <w:rsid w:val="00286F2C"/>
    <w:rsid w:val="002873F1"/>
    <w:rsid w:val="00287BDF"/>
    <w:rsid w:val="00290036"/>
    <w:rsid w:val="0029007D"/>
    <w:rsid w:val="002906A7"/>
    <w:rsid w:val="00290A76"/>
    <w:rsid w:val="00290ED2"/>
    <w:rsid w:val="0029126E"/>
    <w:rsid w:val="0029145A"/>
    <w:rsid w:val="0029196F"/>
    <w:rsid w:val="00292090"/>
    <w:rsid w:val="00292144"/>
    <w:rsid w:val="0029312E"/>
    <w:rsid w:val="00293270"/>
    <w:rsid w:val="0029388B"/>
    <w:rsid w:val="002942F2"/>
    <w:rsid w:val="002947FD"/>
    <w:rsid w:val="00294AA4"/>
    <w:rsid w:val="002957B0"/>
    <w:rsid w:val="002965DA"/>
    <w:rsid w:val="00297985"/>
    <w:rsid w:val="002A0357"/>
    <w:rsid w:val="002A0469"/>
    <w:rsid w:val="002A096B"/>
    <w:rsid w:val="002A1485"/>
    <w:rsid w:val="002A199C"/>
    <w:rsid w:val="002A225A"/>
    <w:rsid w:val="002A43BD"/>
    <w:rsid w:val="002A484A"/>
    <w:rsid w:val="002A4C20"/>
    <w:rsid w:val="002A4F68"/>
    <w:rsid w:val="002A521E"/>
    <w:rsid w:val="002A57FB"/>
    <w:rsid w:val="002A5BD9"/>
    <w:rsid w:val="002A6049"/>
    <w:rsid w:val="002A6190"/>
    <w:rsid w:val="002A669F"/>
    <w:rsid w:val="002A68D8"/>
    <w:rsid w:val="002A6B60"/>
    <w:rsid w:val="002A7872"/>
    <w:rsid w:val="002B0BDE"/>
    <w:rsid w:val="002B1850"/>
    <w:rsid w:val="002B1C79"/>
    <w:rsid w:val="002B1E14"/>
    <w:rsid w:val="002B1F8D"/>
    <w:rsid w:val="002B22E2"/>
    <w:rsid w:val="002B2438"/>
    <w:rsid w:val="002B2853"/>
    <w:rsid w:val="002B289E"/>
    <w:rsid w:val="002B2E2D"/>
    <w:rsid w:val="002B3E19"/>
    <w:rsid w:val="002B4640"/>
    <w:rsid w:val="002B4DD7"/>
    <w:rsid w:val="002B5664"/>
    <w:rsid w:val="002B5737"/>
    <w:rsid w:val="002B7250"/>
    <w:rsid w:val="002B72B9"/>
    <w:rsid w:val="002B75E1"/>
    <w:rsid w:val="002B77F9"/>
    <w:rsid w:val="002B789F"/>
    <w:rsid w:val="002B78B6"/>
    <w:rsid w:val="002C03A3"/>
    <w:rsid w:val="002C0BCC"/>
    <w:rsid w:val="002C0D95"/>
    <w:rsid w:val="002C0FE8"/>
    <w:rsid w:val="002C1435"/>
    <w:rsid w:val="002C1D63"/>
    <w:rsid w:val="002C22CA"/>
    <w:rsid w:val="002C2A5D"/>
    <w:rsid w:val="002C31AF"/>
    <w:rsid w:val="002C3D2B"/>
    <w:rsid w:val="002C3F2E"/>
    <w:rsid w:val="002C4082"/>
    <w:rsid w:val="002C4586"/>
    <w:rsid w:val="002C4735"/>
    <w:rsid w:val="002C4C8E"/>
    <w:rsid w:val="002C54BB"/>
    <w:rsid w:val="002C7B0F"/>
    <w:rsid w:val="002C7C72"/>
    <w:rsid w:val="002D1273"/>
    <w:rsid w:val="002D2A3F"/>
    <w:rsid w:val="002D2CC1"/>
    <w:rsid w:val="002D2CF6"/>
    <w:rsid w:val="002D31AE"/>
    <w:rsid w:val="002D36E2"/>
    <w:rsid w:val="002D3CA8"/>
    <w:rsid w:val="002D3F00"/>
    <w:rsid w:val="002D3F83"/>
    <w:rsid w:val="002D4177"/>
    <w:rsid w:val="002D49FD"/>
    <w:rsid w:val="002D570F"/>
    <w:rsid w:val="002D654C"/>
    <w:rsid w:val="002D6682"/>
    <w:rsid w:val="002D6A5F"/>
    <w:rsid w:val="002D6A98"/>
    <w:rsid w:val="002D700E"/>
    <w:rsid w:val="002D74C1"/>
    <w:rsid w:val="002D75A2"/>
    <w:rsid w:val="002D768C"/>
    <w:rsid w:val="002D79F5"/>
    <w:rsid w:val="002D7FA8"/>
    <w:rsid w:val="002E030B"/>
    <w:rsid w:val="002E07CA"/>
    <w:rsid w:val="002E08DE"/>
    <w:rsid w:val="002E099D"/>
    <w:rsid w:val="002E0E91"/>
    <w:rsid w:val="002E0F08"/>
    <w:rsid w:val="002E255F"/>
    <w:rsid w:val="002E3048"/>
    <w:rsid w:val="002E3161"/>
    <w:rsid w:val="002E389E"/>
    <w:rsid w:val="002E3FF4"/>
    <w:rsid w:val="002E45D7"/>
    <w:rsid w:val="002E529E"/>
    <w:rsid w:val="002E6379"/>
    <w:rsid w:val="002E6C85"/>
    <w:rsid w:val="002E6D03"/>
    <w:rsid w:val="002E6DD4"/>
    <w:rsid w:val="002F0074"/>
    <w:rsid w:val="002F00EE"/>
    <w:rsid w:val="002F06CF"/>
    <w:rsid w:val="002F0921"/>
    <w:rsid w:val="002F0FBC"/>
    <w:rsid w:val="002F0FD4"/>
    <w:rsid w:val="002F1E44"/>
    <w:rsid w:val="002F2011"/>
    <w:rsid w:val="002F2693"/>
    <w:rsid w:val="002F2E69"/>
    <w:rsid w:val="002F36B2"/>
    <w:rsid w:val="002F379E"/>
    <w:rsid w:val="002F3F2D"/>
    <w:rsid w:val="002F47CD"/>
    <w:rsid w:val="002F5D1F"/>
    <w:rsid w:val="002F692C"/>
    <w:rsid w:val="002F74F9"/>
    <w:rsid w:val="002F7994"/>
    <w:rsid w:val="0030125D"/>
    <w:rsid w:val="0030169A"/>
    <w:rsid w:val="003022CF"/>
    <w:rsid w:val="003026DF"/>
    <w:rsid w:val="0030370B"/>
    <w:rsid w:val="003038A7"/>
    <w:rsid w:val="00303A2A"/>
    <w:rsid w:val="003043B1"/>
    <w:rsid w:val="003044C7"/>
    <w:rsid w:val="003046B6"/>
    <w:rsid w:val="00305087"/>
    <w:rsid w:val="003053CA"/>
    <w:rsid w:val="003064E2"/>
    <w:rsid w:val="00306B27"/>
    <w:rsid w:val="00307E92"/>
    <w:rsid w:val="00310C00"/>
    <w:rsid w:val="00310E6D"/>
    <w:rsid w:val="00311336"/>
    <w:rsid w:val="003121E8"/>
    <w:rsid w:val="00312308"/>
    <w:rsid w:val="0031239B"/>
    <w:rsid w:val="0031430E"/>
    <w:rsid w:val="0031497E"/>
    <w:rsid w:val="00314EFB"/>
    <w:rsid w:val="0031691F"/>
    <w:rsid w:val="00316ACB"/>
    <w:rsid w:val="00316C36"/>
    <w:rsid w:val="003206A2"/>
    <w:rsid w:val="00320724"/>
    <w:rsid w:val="00320ED4"/>
    <w:rsid w:val="0032162C"/>
    <w:rsid w:val="003217DB"/>
    <w:rsid w:val="003228E5"/>
    <w:rsid w:val="003239D4"/>
    <w:rsid w:val="003244C2"/>
    <w:rsid w:val="00324574"/>
    <w:rsid w:val="00325026"/>
    <w:rsid w:val="003250D7"/>
    <w:rsid w:val="00325165"/>
    <w:rsid w:val="00325183"/>
    <w:rsid w:val="0032659E"/>
    <w:rsid w:val="0032717B"/>
    <w:rsid w:val="003276B7"/>
    <w:rsid w:val="0032780D"/>
    <w:rsid w:val="0032797D"/>
    <w:rsid w:val="00327E1A"/>
    <w:rsid w:val="00330971"/>
    <w:rsid w:val="00330ACF"/>
    <w:rsid w:val="00330E83"/>
    <w:rsid w:val="00331E14"/>
    <w:rsid w:val="00332690"/>
    <w:rsid w:val="00332A16"/>
    <w:rsid w:val="00333622"/>
    <w:rsid w:val="003336FC"/>
    <w:rsid w:val="00333AAE"/>
    <w:rsid w:val="00334095"/>
    <w:rsid w:val="003349F2"/>
    <w:rsid w:val="00334FB6"/>
    <w:rsid w:val="003358F2"/>
    <w:rsid w:val="00335A83"/>
    <w:rsid w:val="00335C82"/>
    <w:rsid w:val="00335EEF"/>
    <w:rsid w:val="0033677A"/>
    <w:rsid w:val="00336D9F"/>
    <w:rsid w:val="00337544"/>
    <w:rsid w:val="00337D7D"/>
    <w:rsid w:val="00340A8A"/>
    <w:rsid w:val="00341C0C"/>
    <w:rsid w:val="003429E2"/>
    <w:rsid w:val="00342EF1"/>
    <w:rsid w:val="0034359A"/>
    <w:rsid w:val="00343A6D"/>
    <w:rsid w:val="00344683"/>
    <w:rsid w:val="00344837"/>
    <w:rsid w:val="00344EEF"/>
    <w:rsid w:val="00345C06"/>
    <w:rsid w:val="0034611A"/>
    <w:rsid w:val="003462CC"/>
    <w:rsid w:val="003469CC"/>
    <w:rsid w:val="00346DEF"/>
    <w:rsid w:val="00346FB2"/>
    <w:rsid w:val="0034743B"/>
    <w:rsid w:val="00351C9C"/>
    <w:rsid w:val="00351F05"/>
    <w:rsid w:val="003523DD"/>
    <w:rsid w:val="003525EA"/>
    <w:rsid w:val="00353335"/>
    <w:rsid w:val="00353387"/>
    <w:rsid w:val="0035355E"/>
    <w:rsid w:val="003537A9"/>
    <w:rsid w:val="00353AC9"/>
    <w:rsid w:val="0035550B"/>
    <w:rsid w:val="00355B01"/>
    <w:rsid w:val="0035670E"/>
    <w:rsid w:val="00356FD1"/>
    <w:rsid w:val="003573B6"/>
    <w:rsid w:val="003574A5"/>
    <w:rsid w:val="003605F6"/>
    <w:rsid w:val="00360DD2"/>
    <w:rsid w:val="00361CFD"/>
    <w:rsid w:val="00362A28"/>
    <w:rsid w:val="003651BF"/>
    <w:rsid w:val="003657D6"/>
    <w:rsid w:val="003658C6"/>
    <w:rsid w:val="003660D4"/>
    <w:rsid w:val="00367CBF"/>
    <w:rsid w:val="00367E5A"/>
    <w:rsid w:val="00367FFE"/>
    <w:rsid w:val="0037057D"/>
    <w:rsid w:val="003705C3"/>
    <w:rsid w:val="00370D3E"/>
    <w:rsid w:val="00370FCD"/>
    <w:rsid w:val="00371247"/>
    <w:rsid w:val="0037345A"/>
    <w:rsid w:val="003735BF"/>
    <w:rsid w:val="00373903"/>
    <w:rsid w:val="0037456C"/>
    <w:rsid w:val="0037489E"/>
    <w:rsid w:val="003757B3"/>
    <w:rsid w:val="00376D35"/>
    <w:rsid w:val="00376EDE"/>
    <w:rsid w:val="00376FCF"/>
    <w:rsid w:val="0037781F"/>
    <w:rsid w:val="00377B38"/>
    <w:rsid w:val="00377DFA"/>
    <w:rsid w:val="003803BD"/>
    <w:rsid w:val="00380C18"/>
    <w:rsid w:val="00381799"/>
    <w:rsid w:val="00381FE7"/>
    <w:rsid w:val="00382202"/>
    <w:rsid w:val="00382C95"/>
    <w:rsid w:val="0038400F"/>
    <w:rsid w:val="003841FF"/>
    <w:rsid w:val="00385176"/>
    <w:rsid w:val="00385CC3"/>
    <w:rsid w:val="003865C6"/>
    <w:rsid w:val="00386913"/>
    <w:rsid w:val="00387275"/>
    <w:rsid w:val="003873B1"/>
    <w:rsid w:val="003901F4"/>
    <w:rsid w:val="00390320"/>
    <w:rsid w:val="00390E48"/>
    <w:rsid w:val="00391C84"/>
    <w:rsid w:val="003922FD"/>
    <w:rsid w:val="00392464"/>
    <w:rsid w:val="003928F1"/>
    <w:rsid w:val="00392B0D"/>
    <w:rsid w:val="00396A86"/>
    <w:rsid w:val="003976B0"/>
    <w:rsid w:val="003A014B"/>
    <w:rsid w:val="003A08AF"/>
    <w:rsid w:val="003A1ACE"/>
    <w:rsid w:val="003A1DFD"/>
    <w:rsid w:val="003A22BC"/>
    <w:rsid w:val="003A2805"/>
    <w:rsid w:val="003A3BE6"/>
    <w:rsid w:val="003A43D1"/>
    <w:rsid w:val="003A49EE"/>
    <w:rsid w:val="003A58D6"/>
    <w:rsid w:val="003A59DE"/>
    <w:rsid w:val="003A70BE"/>
    <w:rsid w:val="003A7269"/>
    <w:rsid w:val="003A74D3"/>
    <w:rsid w:val="003A74D5"/>
    <w:rsid w:val="003B006D"/>
    <w:rsid w:val="003B20ED"/>
    <w:rsid w:val="003B24B4"/>
    <w:rsid w:val="003B2550"/>
    <w:rsid w:val="003B25AD"/>
    <w:rsid w:val="003B2A18"/>
    <w:rsid w:val="003B2CEF"/>
    <w:rsid w:val="003B39C5"/>
    <w:rsid w:val="003B4ADA"/>
    <w:rsid w:val="003B5B8A"/>
    <w:rsid w:val="003B5E48"/>
    <w:rsid w:val="003B6218"/>
    <w:rsid w:val="003B6535"/>
    <w:rsid w:val="003C0009"/>
    <w:rsid w:val="003C07DD"/>
    <w:rsid w:val="003C0CD1"/>
    <w:rsid w:val="003C0EE1"/>
    <w:rsid w:val="003C139C"/>
    <w:rsid w:val="003C1577"/>
    <w:rsid w:val="003C217C"/>
    <w:rsid w:val="003C2219"/>
    <w:rsid w:val="003C2538"/>
    <w:rsid w:val="003C2CF6"/>
    <w:rsid w:val="003C2D72"/>
    <w:rsid w:val="003C373D"/>
    <w:rsid w:val="003C4013"/>
    <w:rsid w:val="003C429A"/>
    <w:rsid w:val="003C436F"/>
    <w:rsid w:val="003C463B"/>
    <w:rsid w:val="003C4804"/>
    <w:rsid w:val="003C4D29"/>
    <w:rsid w:val="003C5B5C"/>
    <w:rsid w:val="003C6262"/>
    <w:rsid w:val="003C65FB"/>
    <w:rsid w:val="003C66F9"/>
    <w:rsid w:val="003C68F4"/>
    <w:rsid w:val="003C6B91"/>
    <w:rsid w:val="003C719F"/>
    <w:rsid w:val="003C76EE"/>
    <w:rsid w:val="003D012B"/>
    <w:rsid w:val="003D0E7B"/>
    <w:rsid w:val="003D1157"/>
    <w:rsid w:val="003D11E0"/>
    <w:rsid w:val="003D1EEA"/>
    <w:rsid w:val="003D261B"/>
    <w:rsid w:val="003D268E"/>
    <w:rsid w:val="003D2A90"/>
    <w:rsid w:val="003D2BA9"/>
    <w:rsid w:val="003D2D4A"/>
    <w:rsid w:val="003D3377"/>
    <w:rsid w:val="003D36C5"/>
    <w:rsid w:val="003D3944"/>
    <w:rsid w:val="003D3C93"/>
    <w:rsid w:val="003D4518"/>
    <w:rsid w:val="003D471C"/>
    <w:rsid w:val="003D4807"/>
    <w:rsid w:val="003D4922"/>
    <w:rsid w:val="003D571E"/>
    <w:rsid w:val="003D5DDA"/>
    <w:rsid w:val="003D6355"/>
    <w:rsid w:val="003D708A"/>
    <w:rsid w:val="003D7855"/>
    <w:rsid w:val="003D7B75"/>
    <w:rsid w:val="003D7BCC"/>
    <w:rsid w:val="003E0634"/>
    <w:rsid w:val="003E145C"/>
    <w:rsid w:val="003E1708"/>
    <w:rsid w:val="003E1B5C"/>
    <w:rsid w:val="003E25A8"/>
    <w:rsid w:val="003E2C1E"/>
    <w:rsid w:val="003E2F48"/>
    <w:rsid w:val="003E3603"/>
    <w:rsid w:val="003E3823"/>
    <w:rsid w:val="003E3A61"/>
    <w:rsid w:val="003E3EFC"/>
    <w:rsid w:val="003E4504"/>
    <w:rsid w:val="003E4F4E"/>
    <w:rsid w:val="003E4FE3"/>
    <w:rsid w:val="003E4FFC"/>
    <w:rsid w:val="003E586D"/>
    <w:rsid w:val="003E6863"/>
    <w:rsid w:val="003E6A14"/>
    <w:rsid w:val="003E6B7E"/>
    <w:rsid w:val="003E7E2D"/>
    <w:rsid w:val="003F0013"/>
    <w:rsid w:val="003F12AF"/>
    <w:rsid w:val="003F13CA"/>
    <w:rsid w:val="003F15B1"/>
    <w:rsid w:val="003F17F4"/>
    <w:rsid w:val="003F182E"/>
    <w:rsid w:val="003F1EB8"/>
    <w:rsid w:val="003F2D93"/>
    <w:rsid w:val="003F3893"/>
    <w:rsid w:val="003F4DBE"/>
    <w:rsid w:val="003F5565"/>
    <w:rsid w:val="003F5DEF"/>
    <w:rsid w:val="003F5FE8"/>
    <w:rsid w:val="003F6285"/>
    <w:rsid w:val="003F64D3"/>
    <w:rsid w:val="003F67B7"/>
    <w:rsid w:val="003F78B3"/>
    <w:rsid w:val="003F7F43"/>
    <w:rsid w:val="00400041"/>
    <w:rsid w:val="004000FE"/>
    <w:rsid w:val="0040042D"/>
    <w:rsid w:val="0040113C"/>
    <w:rsid w:val="00401829"/>
    <w:rsid w:val="004026D5"/>
    <w:rsid w:val="00403222"/>
    <w:rsid w:val="00403B4A"/>
    <w:rsid w:val="004044CF"/>
    <w:rsid w:val="00404BEB"/>
    <w:rsid w:val="004055B3"/>
    <w:rsid w:val="00405FCF"/>
    <w:rsid w:val="00406AC4"/>
    <w:rsid w:val="00406E6E"/>
    <w:rsid w:val="00407B01"/>
    <w:rsid w:val="00407F0E"/>
    <w:rsid w:val="00410EF0"/>
    <w:rsid w:val="00411549"/>
    <w:rsid w:val="00411955"/>
    <w:rsid w:val="004135DB"/>
    <w:rsid w:val="004141D5"/>
    <w:rsid w:val="00414795"/>
    <w:rsid w:val="00415301"/>
    <w:rsid w:val="00416135"/>
    <w:rsid w:val="0041630A"/>
    <w:rsid w:val="004167F9"/>
    <w:rsid w:val="004175E0"/>
    <w:rsid w:val="004178B8"/>
    <w:rsid w:val="00420093"/>
    <w:rsid w:val="00420953"/>
    <w:rsid w:val="0042097E"/>
    <w:rsid w:val="0042103B"/>
    <w:rsid w:val="004214F9"/>
    <w:rsid w:val="0042166E"/>
    <w:rsid w:val="004219B8"/>
    <w:rsid w:val="00421CA4"/>
    <w:rsid w:val="00422A74"/>
    <w:rsid w:val="00423A87"/>
    <w:rsid w:val="004242A2"/>
    <w:rsid w:val="0042488E"/>
    <w:rsid w:val="00424DFC"/>
    <w:rsid w:val="00425C36"/>
    <w:rsid w:val="004261DB"/>
    <w:rsid w:val="00426348"/>
    <w:rsid w:val="00426E10"/>
    <w:rsid w:val="0042713B"/>
    <w:rsid w:val="004278A8"/>
    <w:rsid w:val="00427A32"/>
    <w:rsid w:val="0043002E"/>
    <w:rsid w:val="00430654"/>
    <w:rsid w:val="00430BC7"/>
    <w:rsid w:val="00430BFB"/>
    <w:rsid w:val="0043105A"/>
    <w:rsid w:val="0043113E"/>
    <w:rsid w:val="00431A96"/>
    <w:rsid w:val="00432B9C"/>
    <w:rsid w:val="0043380F"/>
    <w:rsid w:val="00433A9C"/>
    <w:rsid w:val="00434126"/>
    <w:rsid w:val="00434193"/>
    <w:rsid w:val="00434DBF"/>
    <w:rsid w:val="004356B1"/>
    <w:rsid w:val="0043598E"/>
    <w:rsid w:val="0043621D"/>
    <w:rsid w:val="004366F7"/>
    <w:rsid w:val="00436A1E"/>
    <w:rsid w:val="0043773F"/>
    <w:rsid w:val="00437961"/>
    <w:rsid w:val="00440C3A"/>
    <w:rsid w:val="00440DA7"/>
    <w:rsid w:val="00442A5F"/>
    <w:rsid w:val="00442CB6"/>
    <w:rsid w:val="00442E8F"/>
    <w:rsid w:val="00442F82"/>
    <w:rsid w:val="0044344D"/>
    <w:rsid w:val="004434A8"/>
    <w:rsid w:val="004436FF"/>
    <w:rsid w:val="004437DC"/>
    <w:rsid w:val="00443E82"/>
    <w:rsid w:val="00444607"/>
    <w:rsid w:val="00444EF8"/>
    <w:rsid w:val="0044573D"/>
    <w:rsid w:val="00446144"/>
    <w:rsid w:val="00446BDC"/>
    <w:rsid w:val="0044791B"/>
    <w:rsid w:val="00447E89"/>
    <w:rsid w:val="0045007C"/>
    <w:rsid w:val="00450167"/>
    <w:rsid w:val="00450748"/>
    <w:rsid w:val="00451502"/>
    <w:rsid w:val="0045152C"/>
    <w:rsid w:val="00452057"/>
    <w:rsid w:val="0045292C"/>
    <w:rsid w:val="0045292D"/>
    <w:rsid w:val="00452B1B"/>
    <w:rsid w:val="00452FBC"/>
    <w:rsid w:val="00453EAB"/>
    <w:rsid w:val="00454B72"/>
    <w:rsid w:val="00454D01"/>
    <w:rsid w:val="00455B1E"/>
    <w:rsid w:val="00456A24"/>
    <w:rsid w:val="004579EE"/>
    <w:rsid w:val="00460298"/>
    <w:rsid w:val="00460FB4"/>
    <w:rsid w:val="00461D33"/>
    <w:rsid w:val="004621EA"/>
    <w:rsid w:val="004621ED"/>
    <w:rsid w:val="00462228"/>
    <w:rsid w:val="00462637"/>
    <w:rsid w:val="00462DD5"/>
    <w:rsid w:val="00462E30"/>
    <w:rsid w:val="00463C83"/>
    <w:rsid w:val="00463F6C"/>
    <w:rsid w:val="0046435D"/>
    <w:rsid w:val="00464E51"/>
    <w:rsid w:val="004656BF"/>
    <w:rsid w:val="00465A1E"/>
    <w:rsid w:val="00465DB4"/>
    <w:rsid w:val="00465FAE"/>
    <w:rsid w:val="00466043"/>
    <w:rsid w:val="00466125"/>
    <w:rsid w:val="00466651"/>
    <w:rsid w:val="0046689B"/>
    <w:rsid w:val="00467841"/>
    <w:rsid w:val="00467C06"/>
    <w:rsid w:val="00467CAA"/>
    <w:rsid w:val="00470160"/>
    <w:rsid w:val="00470ACF"/>
    <w:rsid w:val="00470CF2"/>
    <w:rsid w:val="00471352"/>
    <w:rsid w:val="004713C2"/>
    <w:rsid w:val="00473826"/>
    <w:rsid w:val="00473DCA"/>
    <w:rsid w:val="00474121"/>
    <w:rsid w:val="00474635"/>
    <w:rsid w:val="00475A5A"/>
    <w:rsid w:val="00475E6E"/>
    <w:rsid w:val="004771B4"/>
    <w:rsid w:val="0047790D"/>
    <w:rsid w:val="00480193"/>
    <w:rsid w:val="0048052D"/>
    <w:rsid w:val="004811BE"/>
    <w:rsid w:val="0048152A"/>
    <w:rsid w:val="0048266D"/>
    <w:rsid w:val="00482FD5"/>
    <w:rsid w:val="004835C6"/>
    <w:rsid w:val="0048364C"/>
    <w:rsid w:val="004842D5"/>
    <w:rsid w:val="00484861"/>
    <w:rsid w:val="00484C0F"/>
    <w:rsid w:val="00484E25"/>
    <w:rsid w:val="00484E31"/>
    <w:rsid w:val="00485DFF"/>
    <w:rsid w:val="004864BF"/>
    <w:rsid w:val="00486F19"/>
    <w:rsid w:val="004874FB"/>
    <w:rsid w:val="004876B8"/>
    <w:rsid w:val="004877B7"/>
    <w:rsid w:val="004901FB"/>
    <w:rsid w:val="0049039A"/>
    <w:rsid w:val="00490677"/>
    <w:rsid w:val="004913D7"/>
    <w:rsid w:val="0049152A"/>
    <w:rsid w:val="00491774"/>
    <w:rsid w:val="00492156"/>
    <w:rsid w:val="00492371"/>
    <w:rsid w:val="004924CA"/>
    <w:rsid w:val="00492607"/>
    <w:rsid w:val="00492BFD"/>
    <w:rsid w:val="00493C88"/>
    <w:rsid w:val="00494BC7"/>
    <w:rsid w:val="00494D19"/>
    <w:rsid w:val="0049535D"/>
    <w:rsid w:val="00495B17"/>
    <w:rsid w:val="004960D3"/>
    <w:rsid w:val="00496481"/>
    <w:rsid w:val="004976F9"/>
    <w:rsid w:val="004A0A55"/>
    <w:rsid w:val="004A0D3A"/>
    <w:rsid w:val="004A0EB8"/>
    <w:rsid w:val="004A273C"/>
    <w:rsid w:val="004A2C25"/>
    <w:rsid w:val="004A3159"/>
    <w:rsid w:val="004A3327"/>
    <w:rsid w:val="004A3825"/>
    <w:rsid w:val="004A3920"/>
    <w:rsid w:val="004A395B"/>
    <w:rsid w:val="004A4820"/>
    <w:rsid w:val="004A4CB3"/>
    <w:rsid w:val="004A4F07"/>
    <w:rsid w:val="004A5179"/>
    <w:rsid w:val="004A5DD6"/>
    <w:rsid w:val="004A5DF1"/>
    <w:rsid w:val="004A6071"/>
    <w:rsid w:val="004A6DF8"/>
    <w:rsid w:val="004A7A36"/>
    <w:rsid w:val="004B0469"/>
    <w:rsid w:val="004B05C1"/>
    <w:rsid w:val="004B0BEC"/>
    <w:rsid w:val="004B1214"/>
    <w:rsid w:val="004B137E"/>
    <w:rsid w:val="004B1C89"/>
    <w:rsid w:val="004B2148"/>
    <w:rsid w:val="004B25DD"/>
    <w:rsid w:val="004B2E73"/>
    <w:rsid w:val="004B40C3"/>
    <w:rsid w:val="004B6C2D"/>
    <w:rsid w:val="004B6DBF"/>
    <w:rsid w:val="004B77B3"/>
    <w:rsid w:val="004C0F43"/>
    <w:rsid w:val="004C228E"/>
    <w:rsid w:val="004C2432"/>
    <w:rsid w:val="004C2687"/>
    <w:rsid w:val="004C2BF7"/>
    <w:rsid w:val="004C369E"/>
    <w:rsid w:val="004C3E8E"/>
    <w:rsid w:val="004C4B2B"/>
    <w:rsid w:val="004C6A27"/>
    <w:rsid w:val="004C6E22"/>
    <w:rsid w:val="004C6E6B"/>
    <w:rsid w:val="004C795A"/>
    <w:rsid w:val="004C7A27"/>
    <w:rsid w:val="004C7A41"/>
    <w:rsid w:val="004C7B32"/>
    <w:rsid w:val="004C7B3E"/>
    <w:rsid w:val="004D057E"/>
    <w:rsid w:val="004D0E8F"/>
    <w:rsid w:val="004D1025"/>
    <w:rsid w:val="004D1491"/>
    <w:rsid w:val="004D179A"/>
    <w:rsid w:val="004D2489"/>
    <w:rsid w:val="004D25EB"/>
    <w:rsid w:val="004D3456"/>
    <w:rsid w:val="004D39B6"/>
    <w:rsid w:val="004D3C4D"/>
    <w:rsid w:val="004D4077"/>
    <w:rsid w:val="004D54FA"/>
    <w:rsid w:val="004D5A33"/>
    <w:rsid w:val="004D621C"/>
    <w:rsid w:val="004D6317"/>
    <w:rsid w:val="004D66C4"/>
    <w:rsid w:val="004D7E01"/>
    <w:rsid w:val="004E1787"/>
    <w:rsid w:val="004E2249"/>
    <w:rsid w:val="004E24A1"/>
    <w:rsid w:val="004E3A38"/>
    <w:rsid w:val="004E3AFE"/>
    <w:rsid w:val="004E3C2F"/>
    <w:rsid w:val="004E3C54"/>
    <w:rsid w:val="004E3F47"/>
    <w:rsid w:val="004E45D8"/>
    <w:rsid w:val="004E4B07"/>
    <w:rsid w:val="004E5278"/>
    <w:rsid w:val="004E54D1"/>
    <w:rsid w:val="004E5D82"/>
    <w:rsid w:val="004E66C3"/>
    <w:rsid w:val="004E67E3"/>
    <w:rsid w:val="004E763F"/>
    <w:rsid w:val="004F01E1"/>
    <w:rsid w:val="004F0954"/>
    <w:rsid w:val="004F0B4C"/>
    <w:rsid w:val="004F13EC"/>
    <w:rsid w:val="004F1851"/>
    <w:rsid w:val="004F26C0"/>
    <w:rsid w:val="004F296B"/>
    <w:rsid w:val="004F3EA0"/>
    <w:rsid w:val="004F3FE8"/>
    <w:rsid w:val="004F40E8"/>
    <w:rsid w:val="004F467D"/>
    <w:rsid w:val="004F48CB"/>
    <w:rsid w:val="004F4F3F"/>
    <w:rsid w:val="004F577E"/>
    <w:rsid w:val="004F64A3"/>
    <w:rsid w:val="004F685A"/>
    <w:rsid w:val="004F6CC0"/>
    <w:rsid w:val="004F72DF"/>
    <w:rsid w:val="0050006A"/>
    <w:rsid w:val="0050084D"/>
    <w:rsid w:val="00500E70"/>
    <w:rsid w:val="0050122A"/>
    <w:rsid w:val="0050126B"/>
    <w:rsid w:val="0050132C"/>
    <w:rsid w:val="005024BC"/>
    <w:rsid w:val="00502842"/>
    <w:rsid w:val="00502A76"/>
    <w:rsid w:val="00503EBD"/>
    <w:rsid w:val="00504402"/>
    <w:rsid w:val="005047EE"/>
    <w:rsid w:val="00504D21"/>
    <w:rsid w:val="00505105"/>
    <w:rsid w:val="0050549B"/>
    <w:rsid w:val="005054DD"/>
    <w:rsid w:val="005055D2"/>
    <w:rsid w:val="005065CE"/>
    <w:rsid w:val="0050681D"/>
    <w:rsid w:val="00506B7B"/>
    <w:rsid w:val="00507D2C"/>
    <w:rsid w:val="00510872"/>
    <w:rsid w:val="00510C70"/>
    <w:rsid w:val="00510D6D"/>
    <w:rsid w:val="0051182D"/>
    <w:rsid w:val="00511D2B"/>
    <w:rsid w:val="00512255"/>
    <w:rsid w:val="00512918"/>
    <w:rsid w:val="00512AAF"/>
    <w:rsid w:val="00513DB2"/>
    <w:rsid w:val="00513EF9"/>
    <w:rsid w:val="0051487C"/>
    <w:rsid w:val="00514EC5"/>
    <w:rsid w:val="005162B9"/>
    <w:rsid w:val="00516501"/>
    <w:rsid w:val="00516735"/>
    <w:rsid w:val="00516D3D"/>
    <w:rsid w:val="00517CDA"/>
    <w:rsid w:val="005201D0"/>
    <w:rsid w:val="0052028A"/>
    <w:rsid w:val="005207BD"/>
    <w:rsid w:val="0052118D"/>
    <w:rsid w:val="0052133F"/>
    <w:rsid w:val="005217C5"/>
    <w:rsid w:val="005217DA"/>
    <w:rsid w:val="005219E9"/>
    <w:rsid w:val="00523433"/>
    <w:rsid w:val="00523D04"/>
    <w:rsid w:val="005243CC"/>
    <w:rsid w:val="00524E51"/>
    <w:rsid w:val="00524FA9"/>
    <w:rsid w:val="005257F7"/>
    <w:rsid w:val="0052588D"/>
    <w:rsid w:val="00527AED"/>
    <w:rsid w:val="00530124"/>
    <w:rsid w:val="00530705"/>
    <w:rsid w:val="0053072B"/>
    <w:rsid w:val="005319C4"/>
    <w:rsid w:val="0053287B"/>
    <w:rsid w:val="00533215"/>
    <w:rsid w:val="005335DF"/>
    <w:rsid w:val="00533D24"/>
    <w:rsid w:val="0053412A"/>
    <w:rsid w:val="00534451"/>
    <w:rsid w:val="00534FE6"/>
    <w:rsid w:val="00535CF2"/>
    <w:rsid w:val="00536D64"/>
    <w:rsid w:val="005370C2"/>
    <w:rsid w:val="005374FC"/>
    <w:rsid w:val="0054075E"/>
    <w:rsid w:val="00540763"/>
    <w:rsid w:val="00541317"/>
    <w:rsid w:val="0054149F"/>
    <w:rsid w:val="00541F51"/>
    <w:rsid w:val="005422CD"/>
    <w:rsid w:val="0054241A"/>
    <w:rsid w:val="00542536"/>
    <w:rsid w:val="00542EBC"/>
    <w:rsid w:val="0054308D"/>
    <w:rsid w:val="00543392"/>
    <w:rsid w:val="00544496"/>
    <w:rsid w:val="0054474C"/>
    <w:rsid w:val="00544BF2"/>
    <w:rsid w:val="00545584"/>
    <w:rsid w:val="00545805"/>
    <w:rsid w:val="00545857"/>
    <w:rsid w:val="00545B97"/>
    <w:rsid w:val="00545C66"/>
    <w:rsid w:val="00545E0C"/>
    <w:rsid w:val="00546BC6"/>
    <w:rsid w:val="00546FA0"/>
    <w:rsid w:val="00547550"/>
    <w:rsid w:val="0055085D"/>
    <w:rsid w:val="00551B0B"/>
    <w:rsid w:val="00551F0E"/>
    <w:rsid w:val="005521EE"/>
    <w:rsid w:val="0055261A"/>
    <w:rsid w:val="00552791"/>
    <w:rsid w:val="00552982"/>
    <w:rsid w:val="005536DA"/>
    <w:rsid w:val="00553810"/>
    <w:rsid w:val="00554570"/>
    <w:rsid w:val="00554A1C"/>
    <w:rsid w:val="00557355"/>
    <w:rsid w:val="005574CA"/>
    <w:rsid w:val="00557850"/>
    <w:rsid w:val="00557D32"/>
    <w:rsid w:val="00560347"/>
    <w:rsid w:val="00560DE1"/>
    <w:rsid w:val="00561639"/>
    <w:rsid w:val="00561846"/>
    <w:rsid w:val="0056199D"/>
    <w:rsid w:val="00561E56"/>
    <w:rsid w:val="00562049"/>
    <w:rsid w:val="005622D4"/>
    <w:rsid w:val="0056268D"/>
    <w:rsid w:val="005631F9"/>
    <w:rsid w:val="00563B4D"/>
    <w:rsid w:val="00565816"/>
    <w:rsid w:val="00566C9A"/>
    <w:rsid w:val="0056728F"/>
    <w:rsid w:val="00570BB7"/>
    <w:rsid w:val="00571260"/>
    <w:rsid w:val="005713D6"/>
    <w:rsid w:val="0057158F"/>
    <w:rsid w:val="00571791"/>
    <w:rsid w:val="005717DD"/>
    <w:rsid w:val="0057259B"/>
    <w:rsid w:val="00573101"/>
    <w:rsid w:val="00574586"/>
    <w:rsid w:val="00574A3B"/>
    <w:rsid w:val="00574E4D"/>
    <w:rsid w:val="0057586F"/>
    <w:rsid w:val="00575B0D"/>
    <w:rsid w:val="00576015"/>
    <w:rsid w:val="00576314"/>
    <w:rsid w:val="00576F30"/>
    <w:rsid w:val="0058017F"/>
    <w:rsid w:val="0058111A"/>
    <w:rsid w:val="00581179"/>
    <w:rsid w:val="00581B4D"/>
    <w:rsid w:val="00581E37"/>
    <w:rsid w:val="00583091"/>
    <w:rsid w:val="0058376C"/>
    <w:rsid w:val="00583A18"/>
    <w:rsid w:val="005844C7"/>
    <w:rsid w:val="0058460C"/>
    <w:rsid w:val="00584641"/>
    <w:rsid w:val="00584935"/>
    <w:rsid w:val="005850A5"/>
    <w:rsid w:val="005862C5"/>
    <w:rsid w:val="005866B4"/>
    <w:rsid w:val="00590679"/>
    <w:rsid w:val="005906D2"/>
    <w:rsid w:val="00590BDA"/>
    <w:rsid w:val="00590CDD"/>
    <w:rsid w:val="00591106"/>
    <w:rsid w:val="0059215E"/>
    <w:rsid w:val="0059264F"/>
    <w:rsid w:val="00592656"/>
    <w:rsid w:val="00592B7F"/>
    <w:rsid w:val="005934E1"/>
    <w:rsid w:val="00593C74"/>
    <w:rsid w:val="005944FB"/>
    <w:rsid w:val="00595637"/>
    <w:rsid w:val="00595E88"/>
    <w:rsid w:val="005961F3"/>
    <w:rsid w:val="005965D8"/>
    <w:rsid w:val="005972CC"/>
    <w:rsid w:val="005973D7"/>
    <w:rsid w:val="00597494"/>
    <w:rsid w:val="00597B26"/>
    <w:rsid w:val="005A00E7"/>
    <w:rsid w:val="005A014F"/>
    <w:rsid w:val="005A143C"/>
    <w:rsid w:val="005A17E5"/>
    <w:rsid w:val="005A1C91"/>
    <w:rsid w:val="005A3158"/>
    <w:rsid w:val="005A36D4"/>
    <w:rsid w:val="005A3D4A"/>
    <w:rsid w:val="005A40BA"/>
    <w:rsid w:val="005A4EA2"/>
    <w:rsid w:val="005A4EA5"/>
    <w:rsid w:val="005A5ACF"/>
    <w:rsid w:val="005A5AEE"/>
    <w:rsid w:val="005A5B9B"/>
    <w:rsid w:val="005A656A"/>
    <w:rsid w:val="005A7769"/>
    <w:rsid w:val="005B04B5"/>
    <w:rsid w:val="005B0D12"/>
    <w:rsid w:val="005B12E7"/>
    <w:rsid w:val="005B27BB"/>
    <w:rsid w:val="005B2B34"/>
    <w:rsid w:val="005B3617"/>
    <w:rsid w:val="005B4323"/>
    <w:rsid w:val="005B433D"/>
    <w:rsid w:val="005B4406"/>
    <w:rsid w:val="005B4605"/>
    <w:rsid w:val="005B4821"/>
    <w:rsid w:val="005B4971"/>
    <w:rsid w:val="005B49C6"/>
    <w:rsid w:val="005B4AEA"/>
    <w:rsid w:val="005B4EB2"/>
    <w:rsid w:val="005B586B"/>
    <w:rsid w:val="005B5AFB"/>
    <w:rsid w:val="005B64A2"/>
    <w:rsid w:val="005B6B91"/>
    <w:rsid w:val="005B7BA8"/>
    <w:rsid w:val="005B7EA0"/>
    <w:rsid w:val="005C2818"/>
    <w:rsid w:val="005C2B37"/>
    <w:rsid w:val="005C3170"/>
    <w:rsid w:val="005C3345"/>
    <w:rsid w:val="005C3496"/>
    <w:rsid w:val="005C3D1C"/>
    <w:rsid w:val="005C3D61"/>
    <w:rsid w:val="005C3DE8"/>
    <w:rsid w:val="005C409B"/>
    <w:rsid w:val="005C43AE"/>
    <w:rsid w:val="005C48FF"/>
    <w:rsid w:val="005C49EC"/>
    <w:rsid w:val="005C4A39"/>
    <w:rsid w:val="005C7DE5"/>
    <w:rsid w:val="005D025A"/>
    <w:rsid w:val="005D0D97"/>
    <w:rsid w:val="005D2046"/>
    <w:rsid w:val="005D27E1"/>
    <w:rsid w:val="005D2C62"/>
    <w:rsid w:val="005D4171"/>
    <w:rsid w:val="005D4374"/>
    <w:rsid w:val="005D4CD9"/>
    <w:rsid w:val="005D4DAD"/>
    <w:rsid w:val="005D549E"/>
    <w:rsid w:val="005D589F"/>
    <w:rsid w:val="005D62F7"/>
    <w:rsid w:val="005D6B07"/>
    <w:rsid w:val="005D7697"/>
    <w:rsid w:val="005E02AA"/>
    <w:rsid w:val="005E048E"/>
    <w:rsid w:val="005E0543"/>
    <w:rsid w:val="005E069E"/>
    <w:rsid w:val="005E08EA"/>
    <w:rsid w:val="005E12ED"/>
    <w:rsid w:val="005E18B9"/>
    <w:rsid w:val="005E2289"/>
    <w:rsid w:val="005E27C4"/>
    <w:rsid w:val="005E2F05"/>
    <w:rsid w:val="005E312C"/>
    <w:rsid w:val="005E321C"/>
    <w:rsid w:val="005E3595"/>
    <w:rsid w:val="005E3CAE"/>
    <w:rsid w:val="005E46F2"/>
    <w:rsid w:val="005E48E9"/>
    <w:rsid w:val="005E59F5"/>
    <w:rsid w:val="005E609E"/>
    <w:rsid w:val="005E6248"/>
    <w:rsid w:val="005E6459"/>
    <w:rsid w:val="005E6DD6"/>
    <w:rsid w:val="005F02A7"/>
    <w:rsid w:val="005F0863"/>
    <w:rsid w:val="005F127F"/>
    <w:rsid w:val="005F1350"/>
    <w:rsid w:val="005F14F5"/>
    <w:rsid w:val="005F43BA"/>
    <w:rsid w:val="005F48A5"/>
    <w:rsid w:val="005F4AD9"/>
    <w:rsid w:val="005F4B92"/>
    <w:rsid w:val="005F4ED5"/>
    <w:rsid w:val="005F5070"/>
    <w:rsid w:val="005F66B8"/>
    <w:rsid w:val="005F6B09"/>
    <w:rsid w:val="005F6B98"/>
    <w:rsid w:val="005F7873"/>
    <w:rsid w:val="0060080B"/>
    <w:rsid w:val="006009D4"/>
    <w:rsid w:val="00601B2C"/>
    <w:rsid w:val="006025FB"/>
    <w:rsid w:val="006027CD"/>
    <w:rsid w:val="006029F3"/>
    <w:rsid w:val="006030E4"/>
    <w:rsid w:val="00603103"/>
    <w:rsid w:val="00603819"/>
    <w:rsid w:val="00603C9E"/>
    <w:rsid w:val="0060456B"/>
    <w:rsid w:val="006048D6"/>
    <w:rsid w:val="00604D8C"/>
    <w:rsid w:val="00604E9F"/>
    <w:rsid w:val="006052D1"/>
    <w:rsid w:val="00605352"/>
    <w:rsid w:val="006056FD"/>
    <w:rsid w:val="0060578A"/>
    <w:rsid w:val="00605E61"/>
    <w:rsid w:val="00606C81"/>
    <w:rsid w:val="00606E6D"/>
    <w:rsid w:val="00610240"/>
    <w:rsid w:val="00610EFD"/>
    <w:rsid w:val="00611B47"/>
    <w:rsid w:val="00611C85"/>
    <w:rsid w:val="00612F22"/>
    <w:rsid w:val="00614380"/>
    <w:rsid w:val="006144ED"/>
    <w:rsid w:val="006147CF"/>
    <w:rsid w:val="00614D20"/>
    <w:rsid w:val="00615021"/>
    <w:rsid w:val="00615332"/>
    <w:rsid w:val="00615C44"/>
    <w:rsid w:val="00616237"/>
    <w:rsid w:val="00616951"/>
    <w:rsid w:val="00616C5B"/>
    <w:rsid w:val="00616C76"/>
    <w:rsid w:val="00617C19"/>
    <w:rsid w:val="00617D56"/>
    <w:rsid w:val="006200F5"/>
    <w:rsid w:val="0062074E"/>
    <w:rsid w:val="00620B4C"/>
    <w:rsid w:val="00620FFF"/>
    <w:rsid w:val="00621602"/>
    <w:rsid w:val="00621B92"/>
    <w:rsid w:val="00621BF6"/>
    <w:rsid w:val="00621D43"/>
    <w:rsid w:val="006222EA"/>
    <w:rsid w:val="0062316D"/>
    <w:rsid w:val="006231A7"/>
    <w:rsid w:val="00623A9D"/>
    <w:rsid w:val="00623EBB"/>
    <w:rsid w:val="00625194"/>
    <w:rsid w:val="006253D5"/>
    <w:rsid w:val="00625FE6"/>
    <w:rsid w:val="00626262"/>
    <w:rsid w:val="00626922"/>
    <w:rsid w:val="00626BB5"/>
    <w:rsid w:val="00626DF8"/>
    <w:rsid w:val="0062774E"/>
    <w:rsid w:val="00627847"/>
    <w:rsid w:val="00630927"/>
    <w:rsid w:val="006316CF"/>
    <w:rsid w:val="00631AD9"/>
    <w:rsid w:val="00631FC9"/>
    <w:rsid w:val="0063235E"/>
    <w:rsid w:val="006325A7"/>
    <w:rsid w:val="00633052"/>
    <w:rsid w:val="006334D0"/>
    <w:rsid w:val="0063365B"/>
    <w:rsid w:val="00633F2B"/>
    <w:rsid w:val="00634588"/>
    <w:rsid w:val="00635701"/>
    <w:rsid w:val="00635ACC"/>
    <w:rsid w:val="00635B78"/>
    <w:rsid w:val="00636FE4"/>
    <w:rsid w:val="006372F0"/>
    <w:rsid w:val="00637387"/>
    <w:rsid w:val="00637615"/>
    <w:rsid w:val="00637C0B"/>
    <w:rsid w:val="00637C6B"/>
    <w:rsid w:val="00640AA9"/>
    <w:rsid w:val="00640CB2"/>
    <w:rsid w:val="006417E9"/>
    <w:rsid w:val="006436E8"/>
    <w:rsid w:val="00644BF0"/>
    <w:rsid w:val="00645568"/>
    <w:rsid w:val="006475E4"/>
    <w:rsid w:val="0064781E"/>
    <w:rsid w:val="006502C3"/>
    <w:rsid w:val="0065102A"/>
    <w:rsid w:val="006515B8"/>
    <w:rsid w:val="00651A51"/>
    <w:rsid w:val="00652B84"/>
    <w:rsid w:val="00653DA0"/>
    <w:rsid w:val="00653F8F"/>
    <w:rsid w:val="00654AAC"/>
    <w:rsid w:val="00655B69"/>
    <w:rsid w:val="00655DC9"/>
    <w:rsid w:val="0065603B"/>
    <w:rsid w:val="00656182"/>
    <w:rsid w:val="0065647C"/>
    <w:rsid w:val="0065647D"/>
    <w:rsid w:val="00656483"/>
    <w:rsid w:val="006564A2"/>
    <w:rsid w:val="006568E1"/>
    <w:rsid w:val="00656C9E"/>
    <w:rsid w:val="00656CC1"/>
    <w:rsid w:val="00656EAA"/>
    <w:rsid w:val="006572CC"/>
    <w:rsid w:val="00657FB1"/>
    <w:rsid w:val="00660670"/>
    <w:rsid w:val="00661145"/>
    <w:rsid w:val="0066122F"/>
    <w:rsid w:val="0066295A"/>
    <w:rsid w:val="00662C08"/>
    <w:rsid w:val="00663394"/>
    <w:rsid w:val="00663590"/>
    <w:rsid w:val="00663925"/>
    <w:rsid w:val="00663AED"/>
    <w:rsid w:val="006647E0"/>
    <w:rsid w:val="00664F85"/>
    <w:rsid w:val="00665E43"/>
    <w:rsid w:val="00666079"/>
    <w:rsid w:val="0066672D"/>
    <w:rsid w:val="0066797C"/>
    <w:rsid w:val="0067004E"/>
    <w:rsid w:val="006704B7"/>
    <w:rsid w:val="006707E9"/>
    <w:rsid w:val="00670A2D"/>
    <w:rsid w:val="006718A8"/>
    <w:rsid w:val="00671E62"/>
    <w:rsid w:val="0067238E"/>
    <w:rsid w:val="006726D5"/>
    <w:rsid w:val="00673443"/>
    <w:rsid w:val="00673AF3"/>
    <w:rsid w:val="00674324"/>
    <w:rsid w:val="00674830"/>
    <w:rsid w:val="00674FB7"/>
    <w:rsid w:val="00675782"/>
    <w:rsid w:val="00675D38"/>
    <w:rsid w:val="0067602F"/>
    <w:rsid w:val="00677E68"/>
    <w:rsid w:val="00677FDF"/>
    <w:rsid w:val="00680194"/>
    <w:rsid w:val="0068064D"/>
    <w:rsid w:val="00680A6B"/>
    <w:rsid w:val="00680ACB"/>
    <w:rsid w:val="00681A97"/>
    <w:rsid w:val="00682422"/>
    <w:rsid w:val="00682517"/>
    <w:rsid w:val="00682937"/>
    <w:rsid w:val="00683B49"/>
    <w:rsid w:val="006846A3"/>
    <w:rsid w:val="00685513"/>
    <w:rsid w:val="0068592F"/>
    <w:rsid w:val="006860AF"/>
    <w:rsid w:val="00686E59"/>
    <w:rsid w:val="006906B8"/>
    <w:rsid w:val="006908B3"/>
    <w:rsid w:val="00690E28"/>
    <w:rsid w:val="00691289"/>
    <w:rsid w:val="00692D0C"/>
    <w:rsid w:val="00693150"/>
    <w:rsid w:val="0069327C"/>
    <w:rsid w:val="00693CD3"/>
    <w:rsid w:val="00693FD4"/>
    <w:rsid w:val="006947F8"/>
    <w:rsid w:val="00694AC5"/>
    <w:rsid w:val="00694B0B"/>
    <w:rsid w:val="00696184"/>
    <w:rsid w:val="00696380"/>
    <w:rsid w:val="00696E93"/>
    <w:rsid w:val="0069776E"/>
    <w:rsid w:val="00697E7D"/>
    <w:rsid w:val="006A036F"/>
    <w:rsid w:val="006A1073"/>
    <w:rsid w:val="006A14BB"/>
    <w:rsid w:val="006A1A3D"/>
    <w:rsid w:val="006A1F1E"/>
    <w:rsid w:val="006A2288"/>
    <w:rsid w:val="006A2536"/>
    <w:rsid w:val="006A2969"/>
    <w:rsid w:val="006A35C2"/>
    <w:rsid w:val="006A443C"/>
    <w:rsid w:val="006A4F24"/>
    <w:rsid w:val="006A5218"/>
    <w:rsid w:val="006B04FC"/>
    <w:rsid w:val="006B0A67"/>
    <w:rsid w:val="006B104E"/>
    <w:rsid w:val="006B1900"/>
    <w:rsid w:val="006B1958"/>
    <w:rsid w:val="006B1C4E"/>
    <w:rsid w:val="006B2A05"/>
    <w:rsid w:val="006B30C0"/>
    <w:rsid w:val="006B35B6"/>
    <w:rsid w:val="006B366F"/>
    <w:rsid w:val="006B43AB"/>
    <w:rsid w:val="006B47A8"/>
    <w:rsid w:val="006B4B73"/>
    <w:rsid w:val="006B526C"/>
    <w:rsid w:val="006B5498"/>
    <w:rsid w:val="006B54E2"/>
    <w:rsid w:val="006B59DE"/>
    <w:rsid w:val="006B625A"/>
    <w:rsid w:val="006B6749"/>
    <w:rsid w:val="006B6FE0"/>
    <w:rsid w:val="006B7F5B"/>
    <w:rsid w:val="006C02FE"/>
    <w:rsid w:val="006C10D8"/>
    <w:rsid w:val="006C354F"/>
    <w:rsid w:val="006C3584"/>
    <w:rsid w:val="006C37D6"/>
    <w:rsid w:val="006C3904"/>
    <w:rsid w:val="006C48F4"/>
    <w:rsid w:val="006C4DBB"/>
    <w:rsid w:val="006C4FBF"/>
    <w:rsid w:val="006C5166"/>
    <w:rsid w:val="006C5430"/>
    <w:rsid w:val="006C5434"/>
    <w:rsid w:val="006C695C"/>
    <w:rsid w:val="006C6A73"/>
    <w:rsid w:val="006C6F51"/>
    <w:rsid w:val="006C761A"/>
    <w:rsid w:val="006D0060"/>
    <w:rsid w:val="006D00CE"/>
    <w:rsid w:val="006D0EB0"/>
    <w:rsid w:val="006D0FE3"/>
    <w:rsid w:val="006D19EC"/>
    <w:rsid w:val="006D1EA5"/>
    <w:rsid w:val="006D23E2"/>
    <w:rsid w:val="006D24A2"/>
    <w:rsid w:val="006D3DBA"/>
    <w:rsid w:val="006D41EA"/>
    <w:rsid w:val="006D4803"/>
    <w:rsid w:val="006D4EC7"/>
    <w:rsid w:val="006D509C"/>
    <w:rsid w:val="006D5463"/>
    <w:rsid w:val="006D56BD"/>
    <w:rsid w:val="006D57BF"/>
    <w:rsid w:val="006D5833"/>
    <w:rsid w:val="006D59AA"/>
    <w:rsid w:val="006D620A"/>
    <w:rsid w:val="006D625F"/>
    <w:rsid w:val="006E0303"/>
    <w:rsid w:val="006E0565"/>
    <w:rsid w:val="006E1151"/>
    <w:rsid w:val="006E36EA"/>
    <w:rsid w:val="006E4569"/>
    <w:rsid w:val="006E462B"/>
    <w:rsid w:val="006E47E0"/>
    <w:rsid w:val="006E4A1D"/>
    <w:rsid w:val="006E6AAB"/>
    <w:rsid w:val="006E6D6B"/>
    <w:rsid w:val="006E6EE1"/>
    <w:rsid w:val="006E7A37"/>
    <w:rsid w:val="006F098F"/>
    <w:rsid w:val="006F0E85"/>
    <w:rsid w:val="006F19F7"/>
    <w:rsid w:val="006F1AEC"/>
    <w:rsid w:val="006F1C2E"/>
    <w:rsid w:val="006F20AB"/>
    <w:rsid w:val="006F2B03"/>
    <w:rsid w:val="006F2EDD"/>
    <w:rsid w:val="006F32A5"/>
    <w:rsid w:val="006F3A1B"/>
    <w:rsid w:val="006F4119"/>
    <w:rsid w:val="006F44E7"/>
    <w:rsid w:val="006F4C1C"/>
    <w:rsid w:val="006F5F66"/>
    <w:rsid w:val="006F74CF"/>
    <w:rsid w:val="006F75EF"/>
    <w:rsid w:val="006F7F1D"/>
    <w:rsid w:val="007000A1"/>
    <w:rsid w:val="007005EC"/>
    <w:rsid w:val="00700C1F"/>
    <w:rsid w:val="0070157E"/>
    <w:rsid w:val="00701CF2"/>
    <w:rsid w:val="00702A16"/>
    <w:rsid w:val="00703DAA"/>
    <w:rsid w:val="007047B1"/>
    <w:rsid w:val="00705803"/>
    <w:rsid w:val="0070666C"/>
    <w:rsid w:val="007105A3"/>
    <w:rsid w:val="00710DC5"/>
    <w:rsid w:val="00712076"/>
    <w:rsid w:val="00712CAE"/>
    <w:rsid w:val="007145BB"/>
    <w:rsid w:val="00714969"/>
    <w:rsid w:val="00715036"/>
    <w:rsid w:val="007160B2"/>
    <w:rsid w:val="00716F27"/>
    <w:rsid w:val="00717306"/>
    <w:rsid w:val="007176BA"/>
    <w:rsid w:val="00720328"/>
    <w:rsid w:val="00720351"/>
    <w:rsid w:val="007209E3"/>
    <w:rsid w:val="007210FC"/>
    <w:rsid w:val="00721324"/>
    <w:rsid w:val="007219E5"/>
    <w:rsid w:val="00721BD3"/>
    <w:rsid w:val="00723D74"/>
    <w:rsid w:val="0072467C"/>
    <w:rsid w:val="007258BA"/>
    <w:rsid w:val="00725BF7"/>
    <w:rsid w:val="00726A00"/>
    <w:rsid w:val="00727025"/>
    <w:rsid w:val="0072766D"/>
    <w:rsid w:val="00730417"/>
    <w:rsid w:val="00730E57"/>
    <w:rsid w:val="00731202"/>
    <w:rsid w:val="00731CCE"/>
    <w:rsid w:val="00731E13"/>
    <w:rsid w:val="00731F63"/>
    <w:rsid w:val="00732621"/>
    <w:rsid w:val="00732855"/>
    <w:rsid w:val="00732E3D"/>
    <w:rsid w:val="007332F8"/>
    <w:rsid w:val="007333A8"/>
    <w:rsid w:val="00733D33"/>
    <w:rsid w:val="00733DD7"/>
    <w:rsid w:val="00733F75"/>
    <w:rsid w:val="00734031"/>
    <w:rsid w:val="00734399"/>
    <w:rsid w:val="00735250"/>
    <w:rsid w:val="007365B5"/>
    <w:rsid w:val="00737507"/>
    <w:rsid w:val="00740078"/>
    <w:rsid w:val="007404DD"/>
    <w:rsid w:val="0074113E"/>
    <w:rsid w:val="00741750"/>
    <w:rsid w:val="0074212F"/>
    <w:rsid w:val="00742B83"/>
    <w:rsid w:val="00742FFB"/>
    <w:rsid w:val="0074390C"/>
    <w:rsid w:val="00743E69"/>
    <w:rsid w:val="00744905"/>
    <w:rsid w:val="00744CD4"/>
    <w:rsid w:val="00744FE5"/>
    <w:rsid w:val="00745A02"/>
    <w:rsid w:val="00746538"/>
    <w:rsid w:val="00746E91"/>
    <w:rsid w:val="00747660"/>
    <w:rsid w:val="00747D16"/>
    <w:rsid w:val="0075031E"/>
    <w:rsid w:val="00750667"/>
    <w:rsid w:val="00750871"/>
    <w:rsid w:val="0075114C"/>
    <w:rsid w:val="007514B7"/>
    <w:rsid w:val="0075225D"/>
    <w:rsid w:val="00752650"/>
    <w:rsid w:val="00752CB1"/>
    <w:rsid w:val="00752CC6"/>
    <w:rsid w:val="0075399D"/>
    <w:rsid w:val="00753F36"/>
    <w:rsid w:val="00754320"/>
    <w:rsid w:val="007543D0"/>
    <w:rsid w:val="0075499F"/>
    <w:rsid w:val="00754C73"/>
    <w:rsid w:val="00755688"/>
    <w:rsid w:val="007557FE"/>
    <w:rsid w:val="0075628A"/>
    <w:rsid w:val="0075637B"/>
    <w:rsid w:val="00756652"/>
    <w:rsid w:val="007576B4"/>
    <w:rsid w:val="00757BB1"/>
    <w:rsid w:val="00757F08"/>
    <w:rsid w:val="00760423"/>
    <w:rsid w:val="00760E1F"/>
    <w:rsid w:val="00761CD3"/>
    <w:rsid w:val="00761D69"/>
    <w:rsid w:val="00762302"/>
    <w:rsid w:val="0076240F"/>
    <w:rsid w:val="0076254D"/>
    <w:rsid w:val="007627B2"/>
    <w:rsid w:val="007637BF"/>
    <w:rsid w:val="007637C7"/>
    <w:rsid w:val="00763BDE"/>
    <w:rsid w:val="00763D65"/>
    <w:rsid w:val="007640AC"/>
    <w:rsid w:val="0076465E"/>
    <w:rsid w:val="00764E7A"/>
    <w:rsid w:val="00765B1B"/>
    <w:rsid w:val="00765CA5"/>
    <w:rsid w:val="007664AA"/>
    <w:rsid w:val="0076794E"/>
    <w:rsid w:val="00770149"/>
    <w:rsid w:val="00770858"/>
    <w:rsid w:val="00770978"/>
    <w:rsid w:val="00770ACA"/>
    <w:rsid w:val="00770D97"/>
    <w:rsid w:val="00771654"/>
    <w:rsid w:val="00771659"/>
    <w:rsid w:val="0077172B"/>
    <w:rsid w:val="0077179D"/>
    <w:rsid w:val="0077327B"/>
    <w:rsid w:val="00773BE8"/>
    <w:rsid w:val="00774006"/>
    <w:rsid w:val="00774754"/>
    <w:rsid w:val="00777560"/>
    <w:rsid w:val="00777586"/>
    <w:rsid w:val="00777A92"/>
    <w:rsid w:val="007812BD"/>
    <w:rsid w:val="00781567"/>
    <w:rsid w:val="00781690"/>
    <w:rsid w:val="00781704"/>
    <w:rsid w:val="0078172B"/>
    <w:rsid w:val="00781AA3"/>
    <w:rsid w:val="007827BE"/>
    <w:rsid w:val="00782FBD"/>
    <w:rsid w:val="007830BC"/>
    <w:rsid w:val="00783628"/>
    <w:rsid w:val="00783C91"/>
    <w:rsid w:val="007846B6"/>
    <w:rsid w:val="00784A4A"/>
    <w:rsid w:val="00784C00"/>
    <w:rsid w:val="00784D3C"/>
    <w:rsid w:val="007852C6"/>
    <w:rsid w:val="00785DCE"/>
    <w:rsid w:val="00786A56"/>
    <w:rsid w:val="00786DF4"/>
    <w:rsid w:val="00787622"/>
    <w:rsid w:val="007900C8"/>
    <w:rsid w:val="00790EC2"/>
    <w:rsid w:val="007910C7"/>
    <w:rsid w:val="00791857"/>
    <w:rsid w:val="007919DE"/>
    <w:rsid w:val="0079238B"/>
    <w:rsid w:val="00792EC2"/>
    <w:rsid w:val="007932BC"/>
    <w:rsid w:val="00793387"/>
    <w:rsid w:val="007934DE"/>
    <w:rsid w:val="00794CAC"/>
    <w:rsid w:val="00795439"/>
    <w:rsid w:val="00795AC4"/>
    <w:rsid w:val="00796A7E"/>
    <w:rsid w:val="00796BAB"/>
    <w:rsid w:val="0079746C"/>
    <w:rsid w:val="007978D6"/>
    <w:rsid w:val="007A01EC"/>
    <w:rsid w:val="007A0273"/>
    <w:rsid w:val="007A0715"/>
    <w:rsid w:val="007A0B78"/>
    <w:rsid w:val="007A1026"/>
    <w:rsid w:val="007A13C0"/>
    <w:rsid w:val="007A153A"/>
    <w:rsid w:val="007A1E00"/>
    <w:rsid w:val="007A21ED"/>
    <w:rsid w:val="007A2C64"/>
    <w:rsid w:val="007A30ED"/>
    <w:rsid w:val="007A3CC2"/>
    <w:rsid w:val="007A41D9"/>
    <w:rsid w:val="007A439F"/>
    <w:rsid w:val="007A4E80"/>
    <w:rsid w:val="007A5357"/>
    <w:rsid w:val="007A53DD"/>
    <w:rsid w:val="007A5771"/>
    <w:rsid w:val="007A652F"/>
    <w:rsid w:val="007A6718"/>
    <w:rsid w:val="007A6A4E"/>
    <w:rsid w:val="007A7853"/>
    <w:rsid w:val="007A7D72"/>
    <w:rsid w:val="007B0519"/>
    <w:rsid w:val="007B0DC9"/>
    <w:rsid w:val="007B13F7"/>
    <w:rsid w:val="007B15C8"/>
    <w:rsid w:val="007B28D6"/>
    <w:rsid w:val="007B2F27"/>
    <w:rsid w:val="007B378E"/>
    <w:rsid w:val="007B3B22"/>
    <w:rsid w:val="007B3F99"/>
    <w:rsid w:val="007B4AED"/>
    <w:rsid w:val="007B4D3D"/>
    <w:rsid w:val="007B5D2D"/>
    <w:rsid w:val="007B629C"/>
    <w:rsid w:val="007B6BDA"/>
    <w:rsid w:val="007B7380"/>
    <w:rsid w:val="007C13D3"/>
    <w:rsid w:val="007C152A"/>
    <w:rsid w:val="007C1644"/>
    <w:rsid w:val="007C1AB3"/>
    <w:rsid w:val="007C1AD9"/>
    <w:rsid w:val="007C1DB5"/>
    <w:rsid w:val="007C275B"/>
    <w:rsid w:val="007C2ED9"/>
    <w:rsid w:val="007C419B"/>
    <w:rsid w:val="007C465D"/>
    <w:rsid w:val="007C4783"/>
    <w:rsid w:val="007C4875"/>
    <w:rsid w:val="007C4BBE"/>
    <w:rsid w:val="007C527E"/>
    <w:rsid w:val="007C52AA"/>
    <w:rsid w:val="007C535C"/>
    <w:rsid w:val="007C5E39"/>
    <w:rsid w:val="007C677E"/>
    <w:rsid w:val="007C6981"/>
    <w:rsid w:val="007C748C"/>
    <w:rsid w:val="007C7637"/>
    <w:rsid w:val="007C7A40"/>
    <w:rsid w:val="007D03CB"/>
    <w:rsid w:val="007D0552"/>
    <w:rsid w:val="007D0EB8"/>
    <w:rsid w:val="007D1419"/>
    <w:rsid w:val="007D1971"/>
    <w:rsid w:val="007D1B90"/>
    <w:rsid w:val="007D2093"/>
    <w:rsid w:val="007D2226"/>
    <w:rsid w:val="007D2259"/>
    <w:rsid w:val="007D2748"/>
    <w:rsid w:val="007D2D10"/>
    <w:rsid w:val="007D320C"/>
    <w:rsid w:val="007D4051"/>
    <w:rsid w:val="007D4175"/>
    <w:rsid w:val="007D42FB"/>
    <w:rsid w:val="007D4667"/>
    <w:rsid w:val="007D4A12"/>
    <w:rsid w:val="007D4AA6"/>
    <w:rsid w:val="007D5493"/>
    <w:rsid w:val="007D5EEC"/>
    <w:rsid w:val="007D6AAD"/>
    <w:rsid w:val="007D790D"/>
    <w:rsid w:val="007E049F"/>
    <w:rsid w:val="007E1704"/>
    <w:rsid w:val="007E23A5"/>
    <w:rsid w:val="007E2AF9"/>
    <w:rsid w:val="007E3FD0"/>
    <w:rsid w:val="007E4792"/>
    <w:rsid w:val="007E4B2C"/>
    <w:rsid w:val="007E5500"/>
    <w:rsid w:val="007E5807"/>
    <w:rsid w:val="007E60EF"/>
    <w:rsid w:val="007E6AA2"/>
    <w:rsid w:val="007E7881"/>
    <w:rsid w:val="007F0D90"/>
    <w:rsid w:val="007F1231"/>
    <w:rsid w:val="007F23C4"/>
    <w:rsid w:val="007F26B7"/>
    <w:rsid w:val="007F3089"/>
    <w:rsid w:val="007F33B9"/>
    <w:rsid w:val="007F4492"/>
    <w:rsid w:val="007F44F6"/>
    <w:rsid w:val="007F53ED"/>
    <w:rsid w:val="007F5DE3"/>
    <w:rsid w:val="007F664D"/>
    <w:rsid w:val="007F68FE"/>
    <w:rsid w:val="007F6AE8"/>
    <w:rsid w:val="007F6C17"/>
    <w:rsid w:val="007F70B6"/>
    <w:rsid w:val="007F72E2"/>
    <w:rsid w:val="007F7593"/>
    <w:rsid w:val="00800B22"/>
    <w:rsid w:val="00800CB0"/>
    <w:rsid w:val="008017D9"/>
    <w:rsid w:val="00802198"/>
    <w:rsid w:val="008035CF"/>
    <w:rsid w:val="00803DBA"/>
    <w:rsid w:val="008041E8"/>
    <w:rsid w:val="008047B9"/>
    <w:rsid w:val="00804CCE"/>
    <w:rsid w:val="00804F7A"/>
    <w:rsid w:val="008055D5"/>
    <w:rsid w:val="008072B2"/>
    <w:rsid w:val="008075A1"/>
    <w:rsid w:val="00807B3D"/>
    <w:rsid w:val="00810098"/>
    <w:rsid w:val="00810F6C"/>
    <w:rsid w:val="00811855"/>
    <w:rsid w:val="00812E87"/>
    <w:rsid w:val="00813C31"/>
    <w:rsid w:val="00813EFC"/>
    <w:rsid w:val="00814668"/>
    <w:rsid w:val="00814D4A"/>
    <w:rsid w:val="00814DDA"/>
    <w:rsid w:val="00814E61"/>
    <w:rsid w:val="00814ECC"/>
    <w:rsid w:val="008152F8"/>
    <w:rsid w:val="0081576F"/>
    <w:rsid w:val="00815BCB"/>
    <w:rsid w:val="00815EFB"/>
    <w:rsid w:val="00816563"/>
    <w:rsid w:val="00816CF6"/>
    <w:rsid w:val="00820400"/>
    <w:rsid w:val="0082048D"/>
    <w:rsid w:val="0082054C"/>
    <w:rsid w:val="00820B76"/>
    <w:rsid w:val="00820C5D"/>
    <w:rsid w:val="00821343"/>
    <w:rsid w:val="0082292A"/>
    <w:rsid w:val="00822EAE"/>
    <w:rsid w:val="00823B59"/>
    <w:rsid w:val="0082410B"/>
    <w:rsid w:val="00824734"/>
    <w:rsid w:val="0082492A"/>
    <w:rsid w:val="0082496D"/>
    <w:rsid w:val="008267F0"/>
    <w:rsid w:val="00827011"/>
    <w:rsid w:val="008272DD"/>
    <w:rsid w:val="00827535"/>
    <w:rsid w:val="0083054F"/>
    <w:rsid w:val="00830E4A"/>
    <w:rsid w:val="00830F73"/>
    <w:rsid w:val="00830F82"/>
    <w:rsid w:val="00831FA8"/>
    <w:rsid w:val="00832039"/>
    <w:rsid w:val="00832577"/>
    <w:rsid w:val="00832B18"/>
    <w:rsid w:val="008333FC"/>
    <w:rsid w:val="0083358A"/>
    <w:rsid w:val="00833A30"/>
    <w:rsid w:val="00833AD0"/>
    <w:rsid w:val="00833C7C"/>
    <w:rsid w:val="00833EBF"/>
    <w:rsid w:val="008345E2"/>
    <w:rsid w:val="00835070"/>
    <w:rsid w:val="008350C4"/>
    <w:rsid w:val="00835C0E"/>
    <w:rsid w:val="00835D7B"/>
    <w:rsid w:val="008360D7"/>
    <w:rsid w:val="008367D0"/>
    <w:rsid w:val="008371BE"/>
    <w:rsid w:val="0083726F"/>
    <w:rsid w:val="00837B70"/>
    <w:rsid w:val="0084041A"/>
    <w:rsid w:val="00841743"/>
    <w:rsid w:val="008421B8"/>
    <w:rsid w:val="00842D7D"/>
    <w:rsid w:val="00842F35"/>
    <w:rsid w:val="0084309F"/>
    <w:rsid w:val="00843FCD"/>
    <w:rsid w:val="008441C9"/>
    <w:rsid w:val="00844252"/>
    <w:rsid w:val="00845567"/>
    <w:rsid w:val="00845F82"/>
    <w:rsid w:val="0084642D"/>
    <w:rsid w:val="00846772"/>
    <w:rsid w:val="00846968"/>
    <w:rsid w:val="00846FC3"/>
    <w:rsid w:val="00847528"/>
    <w:rsid w:val="00847DEE"/>
    <w:rsid w:val="008500F9"/>
    <w:rsid w:val="00850761"/>
    <w:rsid w:val="008511C1"/>
    <w:rsid w:val="008511E9"/>
    <w:rsid w:val="00851ED3"/>
    <w:rsid w:val="00852609"/>
    <w:rsid w:val="00852A3F"/>
    <w:rsid w:val="00852BA1"/>
    <w:rsid w:val="00852F5E"/>
    <w:rsid w:val="00854982"/>
    <w:rsid w:val="008549CB"/>
    <w:rsid w:val="0085509B"/>
    <w:rsid w:val="0085563F"/>
    <w:rsid w:val="00856B7E"/>
    <w:rsid w:val="0085755B"/>
    <w:rsid w:val="00857A20"/>
    <w:rsid w:val="00857FA6"/>
    <w:rsid w:val="00860897"/>
    <w:rsid w:val="00860A35"/>
    <w:rsid w:val="008614C7"/>
    <w:rsid w:val="008616A6"/>
    <w:rsid w:val="008622B0"/>
    <w:rsid w:val="00862958"/>
    <w:rsid w:val="00862CF3"/>
    <w:rsid w:val="00862D62"/>
    <w:rsid w:val="00862ED9"/>
    <w:rsid w:val="00863014"/>
    <w:rsid w:val="00863123"/>
    <w:rsid w:val="00863307"/>
    <w:rsid w:val="0086423F"/>
    <w:rsid w:val="008644B6"/>
    <w:rsid w:val="00865134"/>
    <w:rsid w:val="0086531A"/>
    <w:rsid w:val="008655F8"/>
    <w:rsid w:val="00865C01"/>
    <w:rsid w:val="00866090"/>
    <w:rsid w:val="00866CEC"/>
    <w:rsid w:val="00867347"/>
    <w:rsid w:val="00867B8C"/>
    <w:rsid w:val="00870747"/>
    <w:rsid w:val="008709A8"/>
    <w:rsid w:val="00870F51"/>
    <w:rsid w:val="008717FA"/>
    <w:rsid w:val="00871BC7"/>
    <w:rsid w:val="00871BD2"/>
    <w:rsid w:val="0087232C"/>
    <w:rsid w:val="00872558"/>
    <w:rsid w:val="0087377F"/>
    <w:rsid w:val="008744F9"/>
    <w:rsid w:val="00874965"/>
    <w:rsid w:val="00874E80"/>
    <w:rsid w:val="008751CE"/>
    <w:rsid w:val="008755A6"/>
    <w:rsid w:val="00875EF5"/>
    <w:rsid w:val="0087682D"/>
    <w:rsid w:val="00876BFC"/>
    <w:rsid w:val="00876D25"/>
    <w:rsid w:val="008772A6"/>
    <w:rsid w:val="0087767B"/>
    <w:rsid w:val="00877D04"/>
    <w:rsid w:val="008805FC"/>
    <w:rsid w:val="008806B3"/>
    <w:rsid w:val="00880AE2"/>
    <w:rsid w:val="00880C85"/>
    <w:rsid w:val="0088131A"/>
    <w:rsid w:val="00881F66"/>
    <w:rsid w:val="00882079"/>
    <w:rsid w:val="00882729"/>
    <w:rsid w:val="00882C73"/>
    <w:rsid w:val="0088307D"/>
    <w:rsid w:val="008831F1"/>
    <w:rsid w:val="00883C94"/>
    <w:rsid w:val="00883CDF"/>
    <w:rsid w:val="008841BE"/>
    <w:rsid w:val="00884213"/>
    <w:rsid w:val="0088485E"/>
    <w:rsid w:val="00884A2A"/>
    <w:rsid w:val="00884A9C"/>
    <w:rsid w:val="00884B0A"/>
    <w:rsid w:val="0088537C"/>
    <w:rsid w:val="008853B8"/>
    <w:rsid w:val="008859B4"/>
    <w:rsid w:val="008860FC"/>
    <w:rsid w:val="008877BA"/>
    <w:rsid w:val="00887913"/>
    <w:rsid w:val="00887DA7"/>
    <w:rsid w:val="00887F02"/>
    <w:rsid w:val="008902E4"/>
    <w:rsid w:val="008903F9"/>
    <w:rsid w:val="00890950"/>
    <w:rsid w:val="008913AF"/>
    <w:rsid w:val="008916DF"/>
    <w:rsid w:val="008928C9"/>
    <w:rsid w:val="0089317E"/>
    <w:rsid w:val="008938EB"/>
    <w:rsid w:val="00893CED"/>
    <w:rsid w:val="008943F2"/>
    <w:rsid w:val="0089466C"/>
    <w:rsid w:val="00895F2F"/>
    <w:rsid w:val="00896684"/>
    <w:rsid w:val="0089756A"/>
    <w:rsid w:val="008A0930"/>
    <w:rsid w:val="008A0C43"/>
    <w:rsid w:val="008A1B5F"/>
    <w:rsid w:val="008A209E"/>
    <w:rsid w:val="008A2115"/>
    <w:rsid w:val="008A23DE"/>
    <w:rsid w:val="008A2882"/>
    <w:rsid w:val="008A2F9C"/>
    <w:rsid w:val="008A3527"/>
    <w:rsid w:val="008A3735"/>
    <w:rsid w:val="008A3A3A"/>
    <w:rsid w:val="008A3E96"/>
    <w:rsid w:val="008A46C9"/>
    <w:rsid w:val="008A4917"/>
    <w:rsid w:val="008A52E2"/>
    <w:rsid w:val="008A5313"/>
    <w:rsid w:val="008A6866"/>
    <w:rsid w:val="008A6DEC"/>
    <w:rsid w:val="008A7E19"/>
    <w:rsid w:val="008B186A"/>
    <w:rsid w:val="008B18B6"/>
    <w:rsid w:val="008B219C"/>
    <w:rsid w:val="008B2624"/>
    <w:rsid w:val="008B2E9A"/>
    <w:rsid w:val="008B314D"/>
    <w:rsid w:val="008B456D"/>
    <w:rsid w:val="008B479A"/>
    <w:rsid w:val="008B4CBC"/>
    <w:rsid w:val="008B5ABA"/>
    <w:rsid w:val="008B669E"/>
    <w:rsid w:val="008B6CDB"/>
    <w:rsid w:val="008B70FB"/>
    <w:rsid w:val="008C0295"/>
    <w:rsid w:val="008C0A6C"/>
    <w:rsid w:val="008C0F8F"/>
    <w:rsid w:val="008C1124"/>
    <w:rsid w:val="008C11BC"/>
    <w:rsid w:val="008C218F"/>
    <w:rsid w:val="008C2CCB"/>
    <w:rsid w:val="008C3EAD"/>
    <w:rsid w:val="008C419E"/>
    <w:rsid w:val="008C4262"/>
    <w:rsid w:val="008C48DF"/>
    <w:rsid w:val="008C49A9"/>
    <w:rsid w:val="008C4F61"/>
    <w:rsid w:val="008C5465"/>
    <w:rsid w:val="008C565C"/>
    <w:rsid w:val="008C57D7"/>
    <w:rsid w:val="008C5BDE"/>
    <w:rsid w:val="008C5EFD"/>
    <w:rsid w:val="008C5F6C"/>
    <w:rsid w:val="008C6559"/>
    <w:rsid w:val="008C6612"/>
    <w:rsid w:val="008C6A69"/>
    <w:rsid w:val="008C760B"/>
    <w:rsid w:val="008C7F95"/>
    <w:rsid w:val="008D0DF1"/>
    <w:rsid w:val="008D122C"/>
    <w:rsid w:val="008D13CC"/>
    <w:rsid w:val="008D14E8"/>
    <w:rsid w:val="008D1F40"/>
    <w:rsid w:val="008D259D"/>
    <w:rsid w:val="008D26D2"/>
    <w:rsid w:val="008D2744"/>
    <w:rsid w:val="008D2AAB"/>
    <w:rsid w:val="008D2B58"/>
    <w:rsid w:val="008D2E17"/>
    <w:rsid w:val="008D2FF2"/>
    <w:rsid w:val="008D3472"/>
    <w:rsid w:val="008D3513"/>
    <w:rsid w:val="008D3979"/>
    <w:rsid w:val="008D3BB5"/>
    <w:rsid w:val="008D41A3"/>
    <w:rsid w:val="008D4436"/>
    <w:rsid w:val="008D4A2E"/>
    <w:rsid w:val="008D4D93"/>
    <w:rsid w:val="008D5C21"/>
    <w:rsid w:val="008D6582"/>
    <w:rsid w:val="008D6AD6"/>
    <w:rsid w:val="008D73DA"/>
    <w:rsid w:val="008E071B"/>
    <w:rsid w:val="008E0A1B"/>
    <w:rsid w:val="008E0A41"/>
    <w:rsid w:val="008E0F44"/>
    <w:rsid w:val="008E18CC"/>
    <w:rsid w:val="008E18DC"/>
    <w:rsid w:val="008E1945"/>
    <w:rsid w:val="008E2A8B"/>
    <w:rsid w:val="008E2FC8"/>
    <w:rsid w:val="008E4337"/>
    <w:rsid w:val="008E459D"/>
    <w:rsid w:val="008E5D2B"/>
    <w:rsid w:val="008E645F"/>
    <w:rsid w:val="008E6D52"/>
    <w:rsid w:val="008E7429"/>
    <w:rsid w:val="008E7882"/>
    <w:rsid w:val="008E7DAD"/>
    <w:rsid w:val="008F0A13"/>
    <w:rsid w:val="008F1462"/>
    <w:rsid w:val="008F1BFC"/>
    <w:rsid w:val="008F287B"/>
    <w:rsid w:val="008F29DE"/>
    <w:rsid w:val="008F3478"/>
    <w:rsid w:val="008F3557"/>
    <w:rsid w:val="008F5317"/>
    <w:rsid w:val="008F5BD9"/>
    <w:rsid w:val="008F68FD"/>
    <w:rsid w:val="008F733B"/>
    <w:rsid w:val="008F74E2"/>
    <w:rsid w:val="008F7B20"/>
    <w:rsid w:val="00900348"/>
    <w:rsid w:val="009006CC"/>
    <w:rsid w:val="009011D0"/>
    <w:rsid w:val="009032D5"/>
    <w:rsid w:val="00903350"/>
    <w:rsid w:val="00903E37"/>
    <w:rsid w:val="0090435F"/>
    <w:rsid w:val="00904A07"/>
    <w:rsid w:val="00904D2B"/>
    <w:rsid w:val="00904E81"/>
    <w:rsid w:val="009054A5"/>
    <w:rsid w:val="009058B1"/>
    <w:rsid w:val="00906BD6"/>
    <w:rsid w:val="00907C8E"/>
    <w:rsid w:val="0091065C"/>
    <w:rsid w:val="0091128D"/>
    <w:rsid w:val="00911412"/>
    <w:rsid w:val="00911464"/>
    <w:rsid w:val="009121A7"/>
    <w:rsid w:val="0091229D"/>
    <w:rsid w:val="009124F4"/>
    <w:rsid w:val="009132F4"/>
    <w:rsid w:val="0091367F"/>
    <w:rsid w:val="00914989"/>
    <w:rsid w:val="00915012"/>
    <w:rsid w:val="0091701E"/>
    <w:rsid w:val="009172B9"/>
    <w:rsid w:val="00917462"/>
    <w:rsid w:val="0092009C"/>
    <w:rsid w:val="009206A8"/>
    <w:rsid w:val="00920CA7"/>
    <w:rsid w:val="009211BB"/>
    <w:rsid w:val="00921223"/>
    <w:rsid w:val="009212F3"/>
    <w:rsid w:val="00921CBA"/>
    <w:rsid w:val="00921CF5"/>
    <w:rsid w:val="00922358"/>
    <w:rsid w:val="009225E7"/>
    <w:rsid w:val="009229AD"/>
    <w:rsid w:val="00922AA3"/>
    <w:rsid w:val="009232DA"/>
    <w:rsid w:val="0092405E"/>
    <w:rsid w:val="0092411D"/>
    <w:rsid w:val="009253F3"/>
    <w:rsid w:val="00925D3D"/>
    <w:rsid w:val="009260CD"/>
    <w:rsid w:val="0092681E"/>
    <w:rsid w:val="00927080"/>
    <w:rsid w:val="00930071"/>
    <w:rsid w:val="00931046"/>
    <w:rsid w:val="0093220C"/>
    <w:rsid w:val="00932D49"/>
    <w:rsid w:val="009330A7"/>
    <w:rsid w:val="0093322D"/>
    <w:rsid w:val="0093378A"/>
    <w:rsid w:val="00933913"/>
    <w:rsid w:val="00933ADB"/>
    <w:rsid w:val="0093429A"/>
    <w:rsid w:val="009342F6"/>
    <w:rsid w:val="00935328"/>
    <w:rsid w:val="009360D3"/>
    <w:rsid w:val="009361C7"/>
    <w:rsid w:val="00936C79"/>
    <w:rsid w:val="00936E94"/>
    <w:rsid w:val="00937B53"/>
    <w:rsid w:val="00940C8F"/>
    <w:rsid w:val="009410AF"/>
    <w:rsid w:val="00941743"/>
    <w:rsid w:val="00941CF0"/>
    <w:rsid w:val="00941DDD"/>
    <w:rsid w:val="00942669"/>
    <w:rsid w:val="00942D4D"/>
    <w:rsid w:val="00943CDB"/>
    <w:rsid w:val="00943EEE"/>
    <w:rsid w:val="00944239"/>
    <w:rsid w:val="009445BA"/>
    <w:rsid w:val="00944D0C"/>
    <w:rsid w:val="0094516C"/>
    <w:rsid w:val="00946719"/>
    <w:rsid w:val="00946877"/>
    <w:rsid w:val="0094741C"/>
    <w:rsid w:val="0094764F"/>
    <w:rsid w:val="00947FEA"/>
    <w:rsid w:val="0095023D"/>
    <w:rsid w:val="00951377"/>
    <w:rsid w:val="00951863"/>
    <w:rsid w:val="00951AEA"/>
    <w:rsid w:val="00951D47"/>
    <w:rsid w:val="00951DCF"/>
    <w:rsid w:val="00952108"/>
    <w:rsid w:val="00953061"/>
    <w:rsid w:val="00953E2B"/>
    <w:rsid w:val="00955444"/>
    <w:rsid w:val="00955903"/>
    <w:rsid w:val="0095598C"/>
    <w:rsid w:val="00955EB4"/>
    <w:rsid w:val="009563D0"/>
    <w:rsid w:val="00956432"/>
    <w:rsid w:val="009578CF"/>
    <w:rsid w:val="009606B6"/>
    <w:rsid w:val="00960A0E"/>
    <w:rsid w:val="00960D02"/>
    <w:rsid w:val="0096165F"/>
    <w:rsid w:val="00961994"/>
    <w:rsid w:val="00961D6B"/>
    <w:rsid w:val="0096214D"/>
    <w:rsid w:val="00962701"/>
    <w:rsid w:val="00962BDB"/>
    <w:rsid w:val="00962F2B"/>
    <w:rsid w:val="0096392C"/>
    <w:rsid w:val="00963C2B"/>
    <w:rsid w:val="009642E7"/>
    <w:rsid w:val="0096438A"/>
    <w:rsid w:val="00964A2F"/>
    <w:rsid w:val="00965011"/>
    <w:rsid w:val="00965D67"/>
    <w:rsid w:val="00966673"/>
    <w:rsid w:val="00966F1C"/>
    <w:rsid w:val="00967F5B"/>
    <w:rsid w:val="00967FAA"/>
    <w:rsid w:val="00970036"/>
    <w:rsid w:val="009704C0"/>
    <w:rsid w:val="00971B43"/>
    <w:rsid w:val="00971C6B"/>
    <w:rsid w:val="00971CE6"/>
    <w:rsid w:val="0097227F"/>
    <w:rsid w:val="00973C5C"/>
    <w:rsid w:val="00973DA8"/>
    <w:rsid w:val="009748B1"/>
    <w:rsid w:val="00974A44"/>
    <w:rsid w:val="00974A96"/>
    <w:rsid w:val="00975090"/>
    <w:rsid w:val="00975393"/>
    <w:rsid w:val="00975980"/>
    <w:rsid w:val="00975A83"/>
    <w:rsid w:val="00975D3C"/>
    <w:rsid w:val="00976811"/>
    <w:rsid w:val="009769E5"/>
    <w:rsid w:val="00976A71"/>
    <w:rsid w:val="00976B4C"/>
    <w:rsid w:val="00976DDB"/>
    <w:rsid w:val="0097706D"/>
    <w:rsid w:val="00977A32"/>
    <w:rsid w:val="00977BA0"/>
    <w:rsid w:val="00980511"/>
    <w:rsid w:val="009808B3"/>
    <w:rsid w:val="00982292"/>
    <w:rsid w:val="0098411D"/>
    <w:rsid w:val="00984226"/>
    <w:rsid w:val="0098567F"/>
    <w:rsid w:val="00985A44"/>
    <w:rsid w:val="00986B9B"/>
    <w:rsid w:val="00990540"/>
    <w:rsid w:val="009915BB"/>
    <w:rsid w:val="00991860"/>
    <w:rsid w:val="0099288D"/>
    <w:rsid w:val="00992B07"/>
    <w:rsid w:val="00993912"/>
    <w:rsid w:val="00993C5F"/>
    <w:rsid w:val="00993DA7"/>
    <w:rsid w:val="009946B3"/>
    <w:rsid w:val="00994BE5"/>
    <w:rsid w:val="009957CA"/>
    <w:rsid w:val="00995A27"/>
    <w:rsid w:val="00995C52"/>
    <w:rsid w:val="00995EF9"/>
    <w:rsid w:val="00996367"/>
    <w:rsid w:val="0099657C"/>
    <w:rsid w:val="00996B76"/>
    <w:rsid w:val="00997A8B"/>
    <w:rsid w:val="00997FA3"/>
    <w:rsid w:val="009A0FD5"/>
    <w:rsid w:val="009A1083"/>
    <w:rsid w:val="009A1262"/>
    <w:rsid w:val="009A2840"/>
    <w:rsid w:val="009A3848"/>
    <w:rsid w:val="009A4AE1"/>
    <w:rsid w:val="009A4BF4"/>
    <w:rsid w:val="009A50ED"/>
    <w:rsid w:val="009A578C"/>
    <w:rsid w:val="009A5985"/>
    <w:rsid w:val="009A6691"/>
    <w:rsid w:val="009A6B2A"/>
    <w:rsid w:val="009A6DB8"/>
    <w:rsid w:val="009A759C"/>
    <w:rsid w:val="009A769A"/>
    <w:rsid w:val="009A771C"/>
    <w:rsid w:val="009B0798"/>
    <w:rsid w:val="009B19B1"/>
    <w:rsid w:val="009B1A4C"/>
    <w:rsid w:val="009B33F2"/>
    <w:rsid w:val="009B49FF"/>
    <w:rsid w:val="009B5002"/>
    <w:rsid w:val="009B52E5"/>
    <w:rsid w:val="009B5AFA"/>
    <w:rsid w:val="009B5EFA"/>
    <w:rsid w:val="009B68D6"/>
    <w:rsid w:val="009B6E5A"/>
    <w:rsid w:val="009B7F47"/>
    <w:rsid w:val="009C01AB"/>
    <w:rsid w:val="009C1180"/>
    <w:rsid w:val="009C273E"/>
    <w:rsid w:val="009C3393"/>
    <w:rsid w:val="009C394A"/>
    <w:rsid w:val="009C3CAE"/>
    <w:rsid w:val="009C49C5"/>
    <w:rsid w:val="009C4DAD"/>
    <w:rsid w:val="009C5788"/>
    <w:rsid w:val="009C5949"/>
    <w:rsid w:val="009C5B3A"/>
    <w:rsid w:val="009C6144"/>
    <w:rsid w:val="009C6476"/>
    <w:rsid w:val="009C69D7"/>
    <w:rsid w:val="009C6CD0"/>
    <w:rsid w:val="009C7115"/>
    <w:rsid w:val="009C7579"/>
    <w:rsid w:val="009C78CC"/>
    <w:rsid w:val="009D04AB"/>
    <w:rsid w:val="009D04E5"/>
    <w:rsid w:val="009D0620"/>
    <w:rsid w:val="009D064A"/>
    <w:rsid w:val="009D0973"/>
    <w:rsid w:val="009D0A6E"/>
    <w:rsid w:val="009D108F"/>
    <w:rsid w:val="009D1CB7"/>
    <w:rsid w:val="009D2027"/>
    <w:rsid w:val="009D20F3"/>
    <w:rsid w:val="009D28CF"/>
    <w:rsid w:val="009D2C3B"/>
    <w:rsid w:val="009D3F48"/>
    <w:rsid w:val="009D5996"/>
    <w:rsid w:val="009D5C4C"/>
    <w:rsid w:val="009D5D5D"/>
    <w:rsid w:val="009D644B"/>
    <w:rsid w:val="009D72B8"/>
    <w:rsid w:val="009D7488"/>
    <w:rsid w:val="009D78E5"/>
    <w:rsid w:val="009E0B47"/>
    <w:rsid w:val="009E0BDD"/>
    <w:rsid w:val="009E188E"/>
    <w:rsid w:val="009E1966"/>
    <w:rsid w:val="009E2058"/>
    <w:rsid w:val="009E24C8"/>
    <w:rsid w:val="009E2C32"/>
    <w:rsid w:val="009E3872"/>
    <w:rsid w:val="009E4060"/>
    <w:rsid w:val="009E4208"/>
    <w:rsid w:val="009E46CC"/>
    <w:rsid w:val="009E47F8"/>
    <w:rsid w:val="009E4908"/>
    <w:rsid w:val="009E5199"/>
    <w:rsid w:val="009E5BF6"/>
    <w:rsid w:val="009E61FE"/>
    <w:rsid w:val="009E6268"/>
    <w:rsid w:val="009E6A48"/>
    <w:rsid w:val="009E6B4D"/>
    <w:rsid w:val="009F0572"/>
    <w:rsid w:val="009F09B2"/>
    <w:rsid w:val="009F1836"/>
    <w:rsid w:val="009F1D48"/>
    <w:rsid w:val="009F27ED"/>
    <w:rsid w:val="009F294B"/>
    <w:rsid w:val="009F29EF"/>
    <w:rsid w:val="009F31A8"/>
    <w:rsid w:val="009F33E4"/>
    <w:rsid w:val="009F3BA6"/>
    <w:rsid w:val="009F3C84"/>
    <w:rsid w:val="009F4151"/>
    <w:rsid w:val="009F4AC8"/>
    <w:rsid w:val="009F4C9E"/>
    <w:rsid w:val="009F4D90"/>
    <w:rsid w:val="009F4DF2"/>
    <w:rsid w:val="009F57BF"/>
    <w:rsid w:val="009F5842"/>
    <w:rsid w:val="009F5D87"/>
    <w:rsid w:val="009F5FAD"/>
    <w:rsid w:val="009F6087"/>
    <w:rsid w:val="009F6BDC"/>
    <w:rsid w:val="009F7431"/>
    <w:rsid w:val="009F797E"/>
    <w:rsid w:val="009F7AC4"/>
    <w:rsid w:val="009F7E7D"/>
    <w:rsid w:val="009F7EBE"/>
    <w:rsid w:val="00A001AB"/>
    <w:rsid w:val="00A006D2"/>
    <w:rsid w:val="00A00767"/>
    <w:rsid w:val="00A027C7"/>
    <w:rsid w:val="00A02ADE"/>
    <w:rsid w:val="00A02E29"/>
    <w:rsid w:val="00A03598"/>
    <w:rsid w:val="00A03895"/>
    <w:rsid w:val="00A04522"/>
    <w:rsid w:val="00A049B8"/>
    <w:rsid w:val="00A04B28"/>
    <w:rsid w:val="00A04EC0"/>
    <w:rsid w:val="00A05A82"/>
    <w:rsid w:val="00A05AAF"/>
    <w:rsid w:val="00A05C78"/>
    <w:rsid w:val="00A05DEC"/>
    <w:rsid w:val="00A0649B"/>
    <w:rsid w:val="00A072E9"/>
    <w:rsid w:val="00A07F93"/>
    <w:rsid w:val="00A102C1"/>
    <w:rsid w:val="00A103D4"/>
    <w:rsid w:val="00A1093D"/>
    <w:rsid w:val="00A109AC"/>
    <w:rsid w:val="00A10D19"/>
    <w:rsid w:val="00A10D7D"/>
    <w:rsid w:val="00A10D95"/>
    <w:rsid w:val="00A10F92"/>
    <w:rsid w:val="00A11E69"/>
    <w:rsid w:val="00A11EF2"/>
    <w:rsid w:val="00A12111"/>
    <w:rsid w:val="00A12798"/>
    <w:rsid w:val="00A13A29"/>
    <w:rsid w:val="00A13CDB"/>
    <w:rsid w:val="00A13F19"/>
    <w:rsid w:val="00A14D61"/>
    <w:rsid w:val="00A15202"/>
    <w:rsid w:val="00A15EFC"/>
    <w:rsid w:val="00A16416"/>
    <w:rsid w:val="00A17E18"/>
    <w:rsid w:val="00A2054E"/>
    <w:rsid w:val="00A20A76"/>
    <w:rsid w:val="00A20B26"/>
    <w:rsid w:val="00A228F9"/>
    <w:rsid w:val="00A22D24"/>
    <w:rsid w:val="00A2383C"/>
    <w:rsid w:val="00A24580"/>
    <w:rsid w:val="00A24BB1"/>
    <w:rsid w:val="00A25884"/>
    <w:rsid w:val="00A258E5"/>
    <w:rsid w:val="00A258FE"/>
    <w:rsid w:val="00A25C73"/>
    <w:rsid w:val="00A26C90"/>
    <w:rsid w:val="00A27115"/>
    <w:rsid w:val="00A30978"/>
    <w:rsid w:val="00A30B0D"/>
    <w:rsid w:val="00A30BEC"/>
    <w:rsid w:val="00A3121A"/>
    <w:rsid w:val="00A317F1"/>
    <w:rsid w:val="00A320E8"/>
    <w:rsid w:val="00A328A0"/>
    <w:rsid w:val="00A32B60"/>
    <w:rsid w:val="00A33184"/>
    <w:rsid w:val="00A33575"/>
    <w:rsid w:val="00A33842"/>
    <w:rsid w:val="00A33BDD"/>
    <w:rsid w:val="00A33D59"/>
    <w:rsid w:val="00A35063"/>
    <w:rsid w:val="00A357ED"/>
    <w:rsid w:val="00A365FD"/>
    <w:rsid w:val="00A368BB"/>
    <w:rsid w:val="00A3747B"/>
    <w:rsid w:val="00A40242"/>
    <w:rsid w:val="00A4052F"/>
    <w:rsid w:val="00A40634"/>
    <w:rsid w:val="00A40691"/>
    <w:rsid w:val="00A40B98"/>
    <w:rsid w:val="00A40C8E"/>
    <w:rsid w:val="00A420B6"/>
    <w:rsid w:val="00A42233"/>
    <w:rsid w:val="00A42437"/>
    <w:rsid w:val="00A42FB9"/>
    <w:rsid w:val="00A430FC"/>
    <w:rsid w:val="00A43C7E"/>
    <w:rsid w:val="00A44D1E"/>
    <w:rsid w:val="00A4516B"/>
    <w:rsid w:val="00A45348"/>
    <w:rsid w:val="00A45C68"/>
    <w:rsid w:val="00A4668C"/>
    <w:rsid w:val="00A46CEA"/>
    <w:rsid w:val="00A4712F"/>
    <w:rsid w:val="00A5042F"/>
    <w:rsid w:val="00A505D6"/>
    <w:rsid w:val="00A514F7"/>
    <w:rsid w:val="00A51950"/>
    <w:rsid w:val="00A51A71"/>
    <w:rsid w:val="00A523F0"/>
    <w:rsid w:val="00A53462"/>
    <w:rsid w:val="00A5350D"/>
    <w:rsid w:val="00A53736"/>
    <w:rsid w:val="00A53F2D"/>
    <w:rsid w:val="00A53F76"/>
    <w:rsid w:val="00A546C5"/>
    <w:rsid w:val="00A549FA"/>
    <w:rsid w:val="00A54B61"/>
    <w:rsid w:val="00A556EB"/>
    <w:rsid w:val="00A56154"/>
    <w:rsid w:val="00A5649B"/>
    <w:rsid w:val="00A566D3"/>
    <w:rsid w:val="00A56E34"/>
    <w:rsid w:val="00A573D0"/>
    <w:rsid w:val="00A60C1D"/>
    <w:rsid w:val="00A60CE7"/>
    <w:rsid w:val="00A61821"/>
    <w:rsid w:val="00A61A0B"/>
    <w:rsid w:val="00A61DFC"/>
    <w:rsid w:val="00A61DFF"/>
    <w:rsid w:val="00A625D5"/>
    <w:rsid w:val="00A62B8F"/>
    <w:rsid w:val="00A62BDE"/>
    <w:rsid w:val="00A62E70"/>
    <w:rsid w:val="00A649F3"/>
    <w:rsid w:val="00A650D6"/>
    <w:rsid w:val="00A65188"/>
    <w:rsid w:val="00A65673"/>
    <w:rsid w:val="00A6584A"/>
    <w:rsid w:val="00A65DCE"/>
    <w:rsid w:val="00A65EE8"/>
    <w:rsid w:val="00A6611A"/>
    <w:rsid w:val="00A66E1C"/>
    <w:rsid w:val="00A66F51"/>
    <w:rsid w:val="00A67450"/>
    <w:rsid w:val="00A67F9A"/>
    <w:rsid w:val="00A67FF5"/>
    <w:rsid w:val="00A702F7"/>
    <w:rsid w:val="00A7037B"/>
    <w:rsid w:val="00A705D5"/>
    <w:rsid w:val="00A70761"/>
    <w:rsid w:val="00A713A9"/>
    <w:rsid w:val="00A719F6"/>
    <w:rsid w:val="00A71F95"/>
    <w:rsid w:val="00A72355"/>
    <w:rsid w:val="00A7298E"/>
    <w:rsid w:val="00A73458"/>
    <w:rsid w:val="00A73607"/>
    <w:rsid w:val="00A7386C"/>
    <w:rsid w:val="00A73ACD"/>
    <w:rsid w:val="00A74663"/>
    <w:rsid w:val="00A74DB3"/>
    <w:rsid w:val="00A758D7"/>
    <w:rsid w:val="00A75C99"/>
    <w:rsid w:val="00A761A1"/>
    <w:rsid w:val="00A76FC4"/>
    <w:rsid w:val="00A772D9"/>
    <w:rsid w:val="00A77940"/>
    <w:rsid w:val="00A81E6A"/>
    <w:rsid w:val="00A81ECC"/>
    <w:rsid w:val="00A81ECF"/>
    <w:rsid w:val="00A840CC"/>
    <w:rsid w:val="00A85392"/>
    <w:rsid w:val="00A856A8"/>
    <w:rsid w:val="00A8621A"/>
    <w:rsid w:val="00A87AD7"/>
    <w:rsid w:val="00A87C06"/>
    <w:rsid w:val="00A90140"/>
    <w:rsid w:val="00A90995"/>
    <w:rsid w:val="00A90A92"/>
    <w:rsid w:val="00A90C49"/>
    <w:rsid w:val="00A90CE0"/>
    <w:rsid w:val="00A90E52"/>
    <w:rsid w:val="00A91141"/>
    <w:rsid w:val="00A91935"/>
    <w:rsid w:val="00A91DDF"/>
    <w:rsid w:val="00A92489"/>
    <w:rsid w:val="00A927A2"/>
    <w:rsid w:val="00A927FA"/>
    <w:rsid w:val="00A929F6"/>
    <w:rsid w:val="00A93322"/>
    <w:rsid w:val="00A933C4"/>
    <w:rsid w:val="00A936AB"/>
    <w:rsid w:val="00A94207"/>
    <w:rsid w:val="00A95BE4"/>
    <w:rsid w:val="00A96C12"/>
    <w:rsid w:val="00A9733B"/>
    <w:rsid w:val="00A977DE"/>
    <w:rsid w:val="00A97EC1"/>
    <w:rsid w:val="00AA047B"/>
    <w:rsid w:val="00AA0B9F"/>
    <w:rsid w:val="00AA0BE2"/>
    <w:rsid w:val="00AA0BFE"/>
    <w:rsid w:val="00AA0D07"/>
    <w:rsid w:val="00AA1232"/>
    <w:rsid w:val="00AA16D6"/>
    <w:rsid w:val="00AA17B0"/>
    <w:rsid w:val="00AA2311"/>
    <w:rsid w:val="00AA283D"/>
    <w:rsid w:val="00AA2C86"/>
    <w:rsid w:val="00AA2CAB"/>
    <w:rsid w:val="00AA30F3"/>
    <w:rsid w:val="00AA3107"/>
    <w:rsid w:val="00AA3515"/>
    <w:rsid w:val="00AA3C33"/>
    <w:rsid w:val="00AA3D53"/>
    <w:rsid w:val="00AA461C"/>
    <w:rsid w:val="00AA4AAD"/>
    <w:rsid w:val="00AA6957"/>
    <w:rsid w:val="00AA7A77"/>
    <w:rsid w:val="00AB08D8"/>
    <w:rsid w:val="00AB0D01"/>
    <w:rsid w:val="00AB10DB"/>
    <w:rsid w:val="00AB1399"/>
    <w:rsid w:val="00AB169F"/>
    <w:rsid w:val="00AB1893"/>
    <w:rsid w:val="00AB1FCB"/>
    <w:rsid w:val="00AB2838"/>
    <w:rsid w:val="00AB2BDC"/>
    <w:rsid w:val="00AB2C13"/>
    <w:rsid w:val="00AB2F53"/>
    <w:rsid w:val="00AB2FAD"/>
    <w:rsid w:val="00AB4E63"/>
    <w:rsid w:val="00AB61E4"/>
    <w:rsid w:val="00AB6784"/>
    <w:rsid w:val="00AB6878"/>
    <w:rsid w:val="00AB6B11"/>
    <w:rsid w:val="00AB6E38"/>
    <w:rsid w:val="00AB761F"/>
    <w:rsid w:val="00AC03B2"/>
    <w:rsid w:val="00AC0696"/>
    <w:rsid w:val="00AC0700"/>
    <w:rsid w:val="00AC09CF"/>
    <w:rsid w:val="00AC1816"/>
    <w:rsid w:val="00AC19CD"/>
    <w:rsid w:val="00AC1A81"/>
    <w:rsid w:val="00AC273A"/>
    <w:rsid w:val="00AC297F"/>
    <w:rsid w:val="00AC2D6A"/>
    <w:rsid w:val="00AC33B5"/>
    <w:rsid w:val="00AC4071"/>
    <w:rsid w:val="00AC40BF"/>
    <w:rsid w:val="00AC43DC"/>
    <w:rsid w:val="00AC479E"/>
    <w:rsid w:val="00AC4AC8"/>
    <w:rsid w:val="00AC4E15"/>
    <w:rsid w:val="00AC5226"/>
    <w:rsid w:val="00AC63BC"/>
    <w:rsid w:val="00AC663E"/>
    <w:rsid w:val="00AC6CCF"/>
    <w:rsid w:val="00AC6DEF"/>
    <w:rsid w:val="00AC7281"/>
    <w:rsid w:val="00AC7841"/>
    <w:rsid w:val="00AC7AC8"/>
    <w:rsid w:val="00AC7ED8"/>
    <w:rsid w:val="00AC7F52"/>
    <w:rsid w:val="00AD0552"/>
    <w:rsid w:val="00AD07B9"/>
    <w:rsid w:val="00AD07DC"/>
    <w:rsid w:val="00AD0C2E"/>
    <w:rsid w:val="00AD108C"/>
    <w:rsid w:val="00AD285C"/>
    <w:rsid w:val="00AD30F2"/>
    <w:rsid w:val="00AD3827"/>
    <w:rsid w:val="00AD3CEF"/>
    <w:rsid w:val="00AD41C2"/>
    <w:rsid w:val="00AD461B"/>
    <w:rsid w:val="00AD4C98"/>
    <w:rsid w:val="00AD5387"/>
    <w:rsid w:val="00AD5B28"/>
    <w:rsid w:val="00AD5FC7"/>
    <w:rsid w:val="00AD6622"/>
    <w:rsid w:val="00AD68D2"/>
    <w:rsid w:val="00AD6B45"/>
    <w:rsid w:val="00AD73CF"/>
    <w:rsid w:val="00AD790B"/>
    <w:rsid w:val="00AD7C77"/>
    <w:rsid w:val="00AE172F"/>
    <w:rsid w:val="00AE1DAB"/>
    <w:rsid w:val="00AE261C"/>
    <w:rsid w:val="00AE2E3D"/>
    <w:rsid w:val="00AE418B"/>
    <w:rsid w:val="00AE5491"/>
    <w:rsid w:val="00AE6FA2"/>
    <w:rsid w:val="00AE7B37"/>
    <w:rsid w:val="00AE7E5C"/>
    <w:rsid w:val="00AF029D"/>
    <w:rsid w:val="00AF03FB"/>
    <w:rsid w:val="00AF08D9"/>
    <w:rsid w:val="00AF1802"/>
    <w:rsid w:val="00AF19F5"/>
    <w:rsid w:val="00AF2157"/>
    <w:rsid w:val="00AF3279"/>
    <w:rsid w:val="00AF3B45"/>
    <w:rsid w:val="00AF3EE3"/>
    <w:rsid w:val="00AF4C23"/>
    <w:rsid w:val="00AF59C2"/>
    <w:rsid w:val="00AF5F14"/>
    <w:rsid w:val="00AF6366"/>
    <w:rsid w:val="00AF71C3"/>
    <w:rsid w:val="00AF726F"/>
    <w:rsid w:val="00B00D49"/>
    <w:rsid w:val="00B01290"/>
    <w:rsid w:val="00B01BB9"/>
    <w:rsid w:val="00B01CB6"/>
    <w:rsid w:val="00B01D07"/>
    <w:rsid w:val="00B01FC5"/>
    <w:rsid w:val="00B02FA3"/>
    <w:rsid w:val="00B04185"/>
    <w:rsid w:val="00B052A4"/>
    <w:rsid w:val="00B055AB"/>
    <w:rsid w:val="00B059B8"/>
    <w:rsid w:val="00B05B6A"/>
    <w:rsid w:val="00B05C5D"/>
    <w:rsid w:val="00B06913"/>
    <w:rsid w:val="00B07C12"/>
    <w:rsid w:val="00B10614"/>
    <w:rsid w:val="00B10D0B"/>
    <w:rsid w:val="00B11388"/>
    <w:rsid w:val="00B11474"/>
    <w:rsid w:val="00B11A6E"/>
    <w:rsid w:val="00B11FF9"/>
    <w:rsid w:val="00B12649"/>
    <w:rsid w:val="00B126AB"/>
    <w:rsid w:val="00B12702"/>
    <w:rsid w:val="00B128A5"/>
    <w:rsid w:val="00B12B3D"/>
    <w:rsid w:val="00B12F87"/>
    <w:rsid w:val="00B12FDE"/>
    <w:rsid w:val="00B131B9"/>
    <w:rsid w:val="00B132D3"/>
    <w:rsid w:val="00B151BC"/>
    <w:rsid w:val="00B15380"/>
    <w:rsid w:val="00B155D9"/>
    <w:rsid w:val="00B1566A"/>
    <w:rsid w:val="00B156A5"/>
    <w:rsid w:val="00B15D56"/>
    <w:rsid w:val="00B1637A"/>
    <w:rsid w:val="00B16AE1"/>
    <w:rsid w:val="00B16DBA"/>
    <w:rsid w:val="00B16E4A"/>
    <w:rsid w:val="00B171EA"/>
    <w:rsid w:val="00B178EF"/>
    <w:rsid w:val="00B179D3"/>
    <w:rsid w:val="00B17D2A"/>
    <w:rsid w:val="00B2021C"/>
    <w:rsid w:val="00B203DD"/>
    <w:rsid w:val="00B20415"/>
    <w:rsid w:val="00B226B9"/>
    <w:rsid w:val="00B22811"/>
    <w:rsid w:val="00B23045"/>
    <w:rsid w:val="00B247D2"/>
    <w:rsid w:val="00B255F9"/>
    <w:rsid w:val="00B25CA4"/>
    <w:rsid w:val="00B2757F"/>
    <w:rsid w:val="00B2789E"/>
    <w:rsid w:val="00B2797A"/>
    <w:rsid w:val="00B27DAB"/>
    <w:rsid w:val="00B30536"/>
    <w:rsid w:val="00B30DD3"/>
    <w:rsid w:val="00B319A0"/>
    <w:rsid w:val="00B32D09"/>
    <w:rsid w:val="00B33498"/>
    <w:rsid w:val="00B339FA"/>
    <w:rsid w:val="00B33B00"/>
    <w:rsid w:val="00B33D3F"/>
    <w:rsid w:val="00B33E6E"/>
    <w:rsid w:val="00B343AC"/>
    <w:rsid w:val="00B347B9"/>
    <w:rsid w:val="00B35299"/>
    <w:rsid w:val="00B353C0"/>
    <w:rsid w:val="00B362DF"/>
    <w:rsid w:val="00B36964"/>
    <w:rsid w:val="00B37C56"/>
    <w:rsid w:val="00B37DA9"/>
    <w:rsid w:val="00B40429"/>
    <w:rsid w:val="00B42784"/>
    <w:rsid w:val="00B42A84"/>
    <w:rsid w:val="00B42E9F"/>
    <w:rsid w:val="00B4332A"/>
    <w:rsid w:val="00B43784"/>
    <w:rsid w:val="00B4386B"/>
    <w:rsid w:val="00B43A51"/>
    <w:rsid w:val="00B43B16"/>
    <w:rsid w:val="00B4480E"/>
    <w:rsid w:val="00B44E46"/>
    <w:rsid w:val="00B45489"/>
    <w:rsid w:val="00B45D01"/>
    <w:rsid w:val="00B472AC"/>
    <w:rsid w:val="00B47600"/>
    <w:rsid w:val="00B47A51"/>
    <w:rsid w:val="00B50ABA"/>
    <w:rsid w:val="00B50CA7"/>
    <w:rsid w:val="00B5143E"/>
    <w:rsid w:val="00B515DF"/>
    <w:rsid w:val="00B51AF5"/>
    <w:rsid w:val="00B51D50"/>
    <w:rsid w:val="00B52782"/>
    <w:rsid w:val="00B52EA0"/>
    <w:rsid w:val="00B53B86"/>
    <w:rsid w:val="00B53F5A"/>
    <w:rsid w:val="00B543AB"/>
    <w:rsid w:val="00B55E13"/>
    <w:rsid w:val="00B56F47"/>
    <w:rsid w:val="00B57CA3"/>
    <w:rsid w:val="00B603DE"/>
    <w:rsid w:val="00B60AEC"/>
    <w:rsid w:val="00B60E99"/>
    <w:rsid w:val="00B61903"/>
    <w:rsid w:val="00B61F36"/>
    <w:rsid w:val="00B621CE"/>
    <w:rsid w:val="00B62F66"/>
    <w:rsid w:val="00B637D6"/>
    <w:rsid w:val="00B63E1B"/>
    <w:rsid w:val="00B64823"/>
    <w:rsid w:val="00B6550D"/>
    <w:rsid w:val="00B65C12"/>
    <w:rsid w:val="00B65EFA"/>
    <w:rsid w:val="00B662B4"/>
    <w:rsid w:val="00B664CC"/>
    <w:rsid w:val="00B66585"/>
    <w:rsid w:val="00B66A30"/>
    <w:rsid w:val="00B66F3C"/>
    <w:rsid w:val="00B67BA2"/>
    <w:rsid w:val="00B703E3"/>
    <w:rsid w:val="00B70643"/>
    <w:rsid w:val="00B7083C"/>
    <w:rsid w:val="00B70F7A"/>
    <w:rsid w:val="00B71040"/>
    <w:rsid w:val="00B715DF"/>
    <w:rsid w:val="00B71BB3"/>
    <w:rsid w:val="00B7209F"/>
    <w:rsid w:val="00B722D3"/>
    <w:rsid w:val="00B72A3D"/>
    <w:rsid w:val="00B7329A"/>
    <w:rsid w:val="00B73711"/>
    <w:rsid w:val="00B73BA7"/>
    <w:rsid w:val="00B74F7F"/>
    <w:rsid w:val="00B757D4"/>
    <w:rsid w:val="00B75C9F"/>
    <w:rsid w:val="00B765EC"/>
    <w:rsid w:val="00B76F80"/>
    <w:rsid w:val="00B77162"/>
    <w:rsid w:val="00B803F3"/>
    <w:rsid w:val="00B8077B"/>
    <w:rsid w:val="00B814DD"/>
    <w:rsid w:val="00B8243B"/>
    <w:rsid w:val="00B826C1"/>
    <w:rsid w:val="00B82969"/>
    <w:rsid w:val="00B82ED0"/>
    <w:rsid w:val="00B83181"/>
    <w:rsid w:val="00B83DB2"/>
    <w:rsid w:val="00B843A7"/>
    <w:rsid w:val="00B849BD"/>
    <w:rsid w:val="00B85D1F"/>
    <w:rsid w:val="00B867CC"/>
    <w:rsid w:val="00B8716E"/>
    <w:rsid w:val="00B87441"/>
    <w:rsid w:val="00B876EF"/>
    <w:rsid w:val="00B8797B"/>
    <w:rsid w:val="00B90A8E"/>
    <w:rsid w:val="00B91313"/>
    <w:rsid w:val="00B924CE"/>
    <w:rsid w:val="00B92D55"/>
    <w:rsid w:val="00B92DBB"/>
    <w:rsid w:val="00B9303F"/>
    <w:rsid w:val="00B9412F"/>
    <w:rsid w:val="00B947AA"/>
    <w:rsid w:val="00B949AC"/>
    <w:rsid w:val="00B966E6"/>
    <w:rsid w:val="00B9749D"/>
    <w:rsid w:val="00B97B05"/>
    <w:rsid w:val="00B97F8B"/>
    <w:rsid w:val="00BA00CF"/>
    <w:rsid w:val="00BA0612"/>
    <w:rsid w:val="00BA08CA"/>
    <w:rsid w:val="00BA0C91"/>
    <w:rsid w:val="00BA10C3"/>
    <w:rsid w:val="00BA2CFA"/>
    <w:rsid w:val="00BA3529"/>
    <w:rsid w:val="00BA3BFA"/>
    <w:rsid w:val="00BA4842"/>
    <w:rsid w:val="00BA48F2"/>
    <w:rsid w:val="00BA57D8"/>
    <w:rsid w:val="00BA57ED"/>
    <w:rsid w:val="00BA57FF"/>
    <w:rsid w:val="00BA64BF"/>
    <w:rsid w:val="00BA672C"/>
    <w:rsid w:val="00BB0990"/>
    <w:rsid w:val="00BB0E5C"/>
    <w:rsid w:val="00BB1847"/>
    <w:rsid w:val="00BB19B0"/>
    <w:rsid w:val="00BB31DE"/>
    <w:rsid w:val="00BB3318"/>
    <w:rsid w:val="00BB3DB4"/>
    <w:rsid w:val="00BB42BD"/>
    <w:rsid w:val="00BB4326"/>
    <w:rsid w:val="00BB45EB"/>
    <w:rsid w:val="00BB4AE3"/>
    <w:rsid w:val="00BB73FE"/>
    <w:rsid w:val="00BC1488"/>
    <w:rsid w:val="00BC19D2"/>
    <w:rsid w:val="00BC1A05"/>
    <w:rsid w:val="00BC24CE"/>
    <w:rsid w:val="00BC2D4E"/>
    <w:rsid w:val="00BC2F8F"/>
    <w:rsid w:val="00BC313D"/>
    <w:rsid w:val="00BC37B6"/>
    <w:rsid w:val="00BC465D"/>
    <w:rsid w:val="00BC4854"/>
    <w:rsid w:val="00BC4CA1"/>
    <w:rsid w:val="00BC5C9F"/>
    <w:rsid w:val="00BC65C9"/>
    <w:rsid w:val="00BC6A11"/>
    <w:rsid w:val="00BC6F21"/>
    <w:rsid w:val="00BC733F"/>
    <w:rsid w:val="00BD13EE"/>
    <w:rsid w:val="00BD1413"/>
    <w:rsid w:val="00BD1853"/>
    <w:rsid w:val="00BD1D2A"/>
    <w:rsid w:val="00BD1DA9"/>
    <w:rsid w:val="00BD239A"/>
    <w:rsid w:val="00BD23DB"/>
    <w:rsid w:val="00BD29BE"/>
    <w:rsid w:val="00BD351E"/>
    <w:rsid w:val="00BD39C5"/>
    <w:rsid w:val="00BD4FD7"/>
    <w:rsid w:val="00BD5024"/>
    <w:rsid w:val="00BD5285"/>
    <w:rsid w:val="00BD52FF"/>
    <w:rsid w:val="00BD61CA"/>
    <w:rsid w:val="00BD63F1"/>
    <w:rsid w:val="00BD672E"/>
    <w:rsid w:val="00BD6B77"/>
    <w:rsid w:val="00BD6CA1"/>
    <w:rsid w:val="00BD6FD4"/>
    <w:rsid w:val="00BD7519"/>
    <w:rsid w:val="00BD77EB"/>
    <w:rsid w:val="00BD7FA1"/>
    <w:rsid w:val="00BE0D91"/>
    <w:rsid w:val="00BE1724"/>
    <w:rsid w:val="00BE1B01"/>
    <w:rsid w:val="00BE2277"/>
    <w:rsid w:val="00BE2A98"/>
    <w:rsid w:val="00BE46A7"/>
    <w:rsid w:val="00BE568C"/>
    <w:rsid w:val="00BE5A1E"/>
    <w:rsid w:val="00BE6825"/>
    <w:rsid w:val="00BE6837"/>
    <w:rsid w:val="00BE7779"/>
    <w:rsid w:val="00BE7A6C"/>
    <w:rsid w:val="00BE7F01"/>
    <w:rsid w:val="00BE7FC3"/>
    <w:rsid w:val="00BF0053"/>
    <w:rsid w:val="00BF0339"/>
    <w:rsid w:val="00BF040D"/>
    <w:rsid w:val="00BF043C"/>
    <w:rsid w:val="00BF0AEE"/>
    <w:rsid w:val="00BF1315"/>
    <w:rsid w:val="00BF1870"/>
    <w:rsid w:val="00BF1CA0"/>
    <w:rsid w:val="00BF1D59"/>
    <w:rsid w:val="00BF290B"/>
    <w:rsid w:val="00BF2F77"/>
    <w:rsid w:val="00BF33DB"/>
    <w:rsid w:val="00BF4BD4"/>
    <w:rsid w:val="00BF4C58"/>
    <w:rsid w:val="00BF4D09"/>
    <w:rsid w:val="00BF4FCB"/>
    <w:rsid w:val="00BF55CC"/>
    <w:rsid w:val="00BF6037"/>
    <w:rsid w:val="00BF6057"/>
    <w:rsid w:val="00BF6416"/>
    <w:rsid w:val="00BF645E"/>
    <w:rsid w:val="00BF6F6B"/>
    <w:rsid w:val="00BF7502"/>
    <w:rsid w:val="00BF76D0"/>
    <w:rsid w:val="00BF7B76"/>
    <w:rsid w:val="00BF7D0E"/>
    <w:rsid w:val="00C0002F"/>
    <w:rsid w:val="00C012B9"/>
    <w:rsid w:val="00C01CD8"/>
    <w:rsid w:val="00C01F8B"/>
    <w:rsid w:val="00C0217E"/>
    <w:rsid w:val="00C02398"/>
    <w:rsid w:val="00C02743"/>
    <w:rsid w:val="00C02AB7"/>
    <w:rsid w:val="00C03558"/>
    <w:rsid w:val="00C03A33"/>
    <w:rsid w:val="00C03E6A"/>
    <w:rsid w:val="00C04F6F"/>
    <w:rsid w:val="00C0575C"/>
    <w:rsid w:val="00C05DFC"/>
    <w:rsid w:val="00C06214"/>
    <w:rsid w:val="00C06778"/>
    <w:rsid w:val="00C06A97"/>
    <w:rsid w:val="00C07978"/>
    <w:rsid w:val="00C1030B"/>
    <w:rsid w:val="00C1134C"/>
    <w:rsid w:val="00C11E7A"/>
    <w:rsid w:val="00C121A8"/>
    <w:rsid w:val="00C12386"/>
    <w:rsid w:val="00C12495"/>
    <w:rsid w:val="00C12C6E"/>
    <w:rsid w:val="00C12DBD"/>
    <w:rsid w:val="00C12F78"/>
    <w:rsid w:val="00C1310B"/>
    <w:rsid w:val="00C13E6A"/>
    <w:rsid w:val="00C14562"/>
    <w:rsid w:val="00C14A46"/>
    <w:rsid w:val="00C154E7"/>
    <w:rsid w:val="00C15608"/>
    <w:rsid w:val="00C158F2"/>
    <w:rsid w:val="00C16342"/>
    <w:rsid w:val="00C16650"/>
    <w:rsid w:val="00C16950"/>
    <w:rsid w:val="00C20429"/>
    <w:rsid w:val="00C208D0"/>
    <w:rsid w:val="00C21A9A"/>
    <w:rsid w:val="00C21BAC"/>
    <w:rsid w:val="00C22E6A"/>
    <w:rsid w:val="00C2309E"/>
    <w:rsid w:val="00C25D89"/>
    <w:rsid w:val="00C26187"/>
    <w:rsid w:val="00C26299"/>
    <w:rsid w:val="00C26583"/>
    <w:rsid w:val="00C266BD"/>
    <w:rsid w:val="00C268E9"/>
    <w:rsid w:val="00C272B8"/>
    <w:rsid w:val="00C27529"/>
    <w:rsid w:val="00C303EF"/>
    <w:rsid w:val="00C310B6"/>
    <w:rsid w:val="00C31302"/>
    <w:rsid w:val="00C314D7"/>
    <w:rsid w:val="00C31EB3"/>
    <w:rsid w:val="00C33435"/>
    <w:rsid w:val="00C337A6"/>
    <w:rsid w:val="00C33A50"/>
    <w:rsid w:val="00C34AF6"/>
    <w:rsid w:val="00C35696"/>
    <w:rsid w:val="00C370A0"/>
    <w:rsid w:val="00C3787B"/>
    <w:rsid w:val="00C37C5D"/>
    <w:rsid w:val="00C4014F"/>
    <w:rsid w:val="00C41188"/>
    <w:rsid w:val="00C41D32"/>
    <w:rsid w:val="00C42101"/>
    <w:rsid w:val="00C4234F"/>
    <w:rsid w:val="00C42351"/>
    <w:rsid w:val="00C4267F"/>
    <w:rsid w:val="00C429C2"/>
    <w:rsid w:val="00C4399B"/>
    <w:rsid w:val="00C4446D"/>
    <w:rsid w:val="00C444BE"/>
    <w:rsid w:val="00C45884"/>
    <w:rsid w:val="00C45B79"/>
    <w:rsid w:val="00C463C9"/>
    <w:rsid w:val="00C46C4B"/>
    <w:rsid w:val="00C472A2"/>
    <w:rsid w:val="00C47AA7"/>
    <w:rsid w:val="00C47E23"/>
    <w:rsid w:val="00C47E88"/>
    <w:rsid w:val="00C5007A"/>
    <w:rsid w:val="00C50254"/>
    <w:rsid w:val="00C504AC"/>
    <w:rsid w:val="00C505F8"/>
    <w:rsid w:val="00C5075F"/>
    <w:rsid w:val="00C508A6"/>
    <w:rsid w:val="00C51756"/>
    <w:rsid w:val="00C51B21"/>
    <w:rsid w:val="00C51B48"/>
    <w:rsid w:val="00C51C53"/>
    <w:rsid w:val="00C51D9D"/>
    <w:rsid w:val="00C5222E"/>
    <w:rsid w:val="00C53224"/>
    <w:rsid w:val="00C5340C"/>
    <w:rsid w:val="00C54177"/>
    <w:rsid w:val="00C5431A"/>
    <w:rsid w:val="00C54B5F"/>
    <w:rsid w:val="00C54BBD"/>
    <w:rsid w:val="00C54CBA"/>
    <w:rsid w:val="00C554DF"/>
    <w:rsid w:val="00C555C3"/>
    <w:rsid w:val="00C55C72"/>
    <w:rsid w:val="00C55CD3"/>
    <w:rsid w:val="00C562BD"/>
    <w:rsid w:val="00C56590"/>
    <w:rsid w:val="00C56F1C"/>
    <w:rsid w:val="00C57AB0"/>
    <w:rsid w:val="00C60A9D"/>
    <w:rsid w:val="00C60F38"/>
    <w:rsid w:val="00C62B6F"/>
    <w:rsid w:val="00C62BEA"/>
    <w:rsid w:val="00C62EE2"/>
    <w:rsid w:val="00C63327"/>
    <w:rsid w:val="00C64356"/>
    <w:rsid w:val="00C64605"/>
    <w:rsid w:val="00C658A6"/>
    <w:rsid w:val="00C65AC2"/>
    <w:rsid w:val="00C66FC7"/>
    <w:rsid w:val="00C67547"/>
    <w:rsid w:val="00C67624"/>
    <w:rsid w:val="00C679E5"/>
    <w:rsid w:val="00C70BC3"/>
    <w:rsid w:val="00C70DE2"/>
    <w:rsid w:val="00C71820"/>
    <w:rsid w:val="00C71A47"/>
    <w:rsid w:val="00C71F96"/>
    <w:rsid w:val="00C720E8"/>
    <w:rsid w:val="00C72324"/>
    <w:rsid w:val="00C7240C"/>
    <w:rsid w:val="00C72612"/>
    <w:rsid w:val="00C72C40"/>
    <w:rsid w:val="00C72FA9"/>
    <w:rsid w:val="00C742F2"/>
    <w:rsid w:val="00C746FC"/>
    <w:rsid w:val="00C76683"/>
    <w:rsid w:val="00C769D1"/>
    <w:rsid w:val="00C76D12"/>
    <w:rsid w:val="00C7744A"/>
    <w:rsid w:val="00C8052C"/>
    <w:rsid w:val="00C805C1"/>
    <w:rsid w:val="00C807C8"/>
    <w:rsid w:val="00C80B1C"/>
    <w:rsid w:val="00C80E6A"/>
    <w:rsid w:val="00C81157"/>
    <w:rsid w:val="00C81E50"/>
    <w:rsid w:val="00C81F4E"/>
    <w:rsid w:val="00C820A4"/>
    <w:rsid w:val="00C8225A"/>
    <w:rsid w:val="00C823A9"/>
    <w:rsid w:val="00C824D9"/>
    <w:rsid w:val="00C824E5"/>
    <w:rsid w:val="00C827DF"/>
    <w:rsid w:val="00C82B76"/>
    <w:rsid w:val="00C82BE7"/>
    <w:rsid w:val="00C83192"/>
    <w:rsid w:val="00C83FC2"/>
    <w:rsid w:val="00C840D0"/>
    <w:rsid w:val="00C8446C"/>
    <w:rsid w:val="00C84644"/>
    <w:rsid w:val="00C84B94"/>
    <w:rsid w:val="00C84C43"/>
    <w:rsid w:val="00C84C9E"/>
    <w:rsid w:val="00C85214"/>
    <w:rsid w:val="00C8622A"/>
    <w:rsid w:val="00C8705F"/>
    <w:rsid w:val="00C870E6"/>
    <w:rsid w:val="00C8726E"/>
    <w:rsid w:val="00C902DC"/>
    <w:rsid w:val="00C903D6"/>
    <w:rsid w:val="00C90414"/>
    <w:rsid w:val="00C904B2"/>
    <w:rsid w:val="00C908C4"/>
    <w:rsid w:val="00C90A3B"/>
    <w:rsid w:val="00C90AF7"/>
    <w:rsid w:val="00C9143E"/>
    <w:rsid w:val="00C9144B"/>
    <w:rsid w:val="00C915FC"/>
    <w:rsid w:val="00C91D22"/>
    <w:rsid w:val="00C92200"/>
    <w:rsid w:val="00C92702"/>
    <w:rsid w:val="00C92980"/>
    <w:rsid w:val="00C92DC3"/>
    <w:rsid w:val="00C94005"/>
    <w:rsid w:val="00C94253"/>
    <w:rsid w:val="00C95686"/>
    <w:rsid w:val="00C958F6"/>
    <w:rsid w:val="00C9626A"/>
    <w:rsid w:val="00C968B9"/>
    <w:rsid w:val="00CA0411"/>
    <w:rsid w:val="00CA053A"/>
    <w:rsid w:val="00CA0C49"/>
    <w:rsid w:val="00CA1031"/>
    <w:rsid w:val="00CA2E05"/>
    <w:rsid w:val="00CA36B2"/>
    <w:rsid w:val="00CA3A79"/>
    <w:rsid w:val="00CA4053"/>
    <w:rsid w:val="00CA4C02"/>
    <w:rsid w:val="00CA4E71"/>
    <w:rsid w:val="00CA5C9F"/>
    <w:rsid w:val="00CA677E"/>
    <w:rsid w:val="00CA6B0C"/>
    <w:rsid w:val="00CA6FA9"/>
    <w:rsid w:val="00CA7DCF"/>
    <w:rsid w:val="00CB00FC"/>
    <w:rsid w:val="00CB01AF"/>
    <w:rsid w:val="00CB06F5"/>
    <w:rsid w:val="00CB0F0D"/>
    <w:rsid w:val="00CB1DF4"/>
    <w:rsid w:val="00CB1F0E"/>
    <w:rsid w:val="00CB235C"/>
    <w:rsid w:val="00CB2557"/>
    <w:rsid w:val="00CB3671"/>
    <w:rsid w:val="00CB3DFC"/>
    <w:rsid w:val="00CB4BF9"/>
    <w:rsid w:val="00CB5087"/>
    <w:rsid w:val="00CB528C"/>
    <w:rsid w:val="00CB5AE2"/>
    <w:rsid w:val="00CB6286"/>
    <w:rsid w:val="00CB6B4A"/>
    <w:rsid w:val="00CC089C"/>
    <w:rsid w:val="00CC136E"/>
    <w:rsid w:val="00CC14DE"/>
    <w:rsid w:val="00CC20F3"/>
    <w:rsid w:val="00CC2729"/>
    <w:rsid w:val="00CC35C3"/>
    <w:rsid w:val="00CC3E3F"/>
    <w:rsid w:val="00CC5351"/>
    <w:rsid w:val="00CC5409"/>
    <w:rsid w:val="00CC5939"/>
    <w:rsid w:val="00CC5F99"/>
    <w:rsid w:val="00CC6589"/>
    <w:rsid w:val="00CC7DF8"/>
    <w:rsid w:val="00CC7F3D"/>
    <w:rsid w:val="00CD0404"/>
    <w:rsid w:val="00CD05BC"/>
    <w:rsid w:val="00CD07BC"/>
    <w:rsid w:val="00CD0CDA"/>
    <w:rsid w:val="00CD1B4A"/>
    <w:rsid w:val="00CD2189"/>
    <w:rsid w:val="00CD26F9"/>
    <w:rsid w:val="00CD2A0B"/>
    <w:rsid w:val="00CD2C6E"/>
    <w:rsid w:val="00CD3039"/>
    <w:rsid w:val="00CD304B"/>
    <w:rsid w:val="00CD320E"/>
    <w:rsid w:val="00CD3249"/>
    <w:rsid w:val="00CD392F"/>
    <w:rsid w:val="00CD41C4"/>
    <w:rsid w:val="00CD5FAF"/>
    <w:rsid w:val="00CD677B"/>
    <w:rsid w:val="00CD6D05"/>
    <w:rsid w:val="00CD7A0A"/>
    <w:rsid w:val="00CE0375"/>
    <w:rsid w:val="00CE0CA4"/>
    <w:rsid w:val="00CE16D5"/>
    <w:rsid w:val="00CE1ACE"/>
    <w:rsid w:val="00CE2482"/>
    <w:rsid w:val="00CE28F7"/>
    <w:rsid w:val="00CE29DF"/>
    <w:rsid w:val="00CE33B7"/>
    <w:rsid w:val="00CE37C4"/>
    <w:rsid w:val="00CE3D5F"/>
    <w:rsid w:val="00CE3EC5"/>
    <w:rsid w:val="00CE4989"/>
    <w:rsid w:val="00CE5C40"/>
    <w:rsid w:val="00CE5F29"/>
    <w:rsid w:val="00CE5FF1"/>
    <w:rsid w:val="00CE6091"/>
    <w:rsid w:val="00CE6117"/>
    <w:rsid w:val="00CE628C"/>
    <w:rsid w:val="00CE6699"/>
    <w:rsid w:val="00CE75E8"/>
    <w:rsid w:val="00CF021E"/>
    <w:rsid w:val="00CF0369"/>
    <w:rsid w:val="00CF0601"/>
    <w:rsid w:val="00CF0606"/>
    <w:rsid w:val="00CF0692"/>
    <w:rsid w:val="00CF0DC5"/>
    <w:rsid w:val="00CF0FF9"/>
    <w:rsid w:val="00CF108F"/>
    <w:rsid w:val="00CF2230"/>
    <w:rsid w:val="00CF23BA"/>
    <w:rsid w:val="00CF27A2"/>
    <w:rsid w:val="00CF32CD"/>
    <w:rsid w:val="00CF3B07"/>
    <w:rsid w:val="00CF3CAA"/>
    <w:rsid w:val="00CF4337"/>
    <w:rsid w:val="00CF4899"/>
    <w:rsid w:val="00CF5E13"/>
    <w:rsid w:val="00CF5FE7"/>
    <w:rsid w:val="00CF6B95"/>
    <w:rsid w:val="00CF6D04"/>
    <w:rsid w:val="00CF6E17"/>
    <w:rsid w:val="00CF7CAD"/>
    <w:rsid w:val="00D00BBD"/>
    <w:rsid w:val="00D00BDA"/>
    <w:rsid w:val="00D0115C"/>
    <w:rsid w:val="00D014D8"/>
    <w:rsid w:val="00D0212C"/>
    <w:rsid w:val="00D03625"/>
    <w:rsid w:val="00D043AA"/>
    <w:rsid w:val="00D04441"/>
    <w:rsid w:val="00D04701"/>
    <w:rsid w:val="00D05CF3"/>
    <w:rsid w:val="00D06A09"/>
    <w:rsid w:val="00D06A55"/>
    <w:rsid w:val="00D06A57"/>
    <w:rsid w:val="00D06C73"/>
    <w:rsid w:val="00D07154"/>
    <w:rsid w:val="00D074DB"/>
    <w:rsid w:val="00D079C9"/>
    <w:rsid w:val="00D07CED"/>
    <w:rsid w:val="00D108C8"/>
    <w:rsid w:val="00D11206"/>
    <w:rsid w:val="00D118EC"/>
    <w:rsid w:val="00D1196A"/>
    <w:rsid w:val="00D12A91"/>
    <w:rsid w:val="00D1336A"/>
    <w:rsid w:val="00D13902"/>
    <w:rsid w:val="00D1460B"/>
    <w:rsid w:val="00D152A7"/>
    <w:rsid w:val="00D15BD1"/>
    <w:rsid w:val="00D20417"/>
    <w:rsid w:val="00D2101C"/>
    <w:rsid w:val="00D213D7"/>
    <w:rsid w:val="00D21827"/>
    <w:rsid w:val="00D2217B"/>
    <w:rsid w:val="00D221FE"/>
    <w:rsid w:val="00D22563"/>
    <w:rsid w:val="00D22741"/>
    <w:rsid w:val="00D22CFF"/>
    <w:rsid w:val="00D243F8"/>
    <w:rsid w:val="00D25720"/>
    <w:rsid w:val="00D257EA"/>
    <w:rsid w:val="00D25BB6"/>
    <w:rsid w:val="00D25C41"/>
    <w:rsid w:val="00D25D95"/>
    <w:rsid w:val="00D25E69"/>
    <w:rsid w:val="00D26589"/>
    <w:rsid w:val="00D274C4"/>
    <w:rsid w:val="00D3091C"/>
    <w:rsid w:val="00D309CF"/>
    <w:rsid w:val="00D30B31"/>
    <w:rsid w:val="00D31B7D"/>
    <w:rsid w:val="00D323A3"/>
    <w:rsid w:val="00D325DA"/>
    <w:rsid w:val="00D34C9F"/>
    <w:rsid w:val="00D3559C"/>
    <w:rsid w:val="00D35BA0"/>
    <w:rsid w:val="00D3776F"/>
    <w:rsid w:val="00D378FC"/>
    <w:rsid w:val="00D40AF0"/>
    <w:rsid w:val="00D40DC6"/>
    <w:rsid w:val="00D416E8"/>
    <w:rsid w:val="00D41DFE"/>
    <w:rsid w:val="00D42F2B"/>
    <w:rsid w:val="00D42FB8"/>
    <w:rsid w:val="00D44317"/>
    <w:rsid w:val="00D4464F"/>
    <w:rsid w:val="00D447D5"/>
    <w:rsid w:val="00D44B2C"/>
    <w:rsid w:val="00D450BE"/>
    <w:rsid w:val="00D4586E"/>
    <w:rsid w:val="00D45B05"/>
    <w:rsid w:val="00D460FC"/>
    <w:rsid w:val="00D46194"/>
    <w:rsid w:val="00D464BF"/>
    <w:rsid w:val="00D4662D"/>
    <w:rsid w:val="00D46780"/>
    <w:rsid w:val="00D467BD"/>
    <w:rsid w:val="00D47AF4"/>
    <w:rsid w:val="00D47D9A"/>
    <w:rsid w:val="00D50451"/>
    <w:rsid w:val="00D507E7"/>
    <w:rsid w:val="00D508B0"/>
    <w:rsid w:val="00D51B5F"/>
    <w:rsid w:val="00D51D1C"/>
    <w:rsid w:val="00D51E85"/>
    <w:rsid w:val="00D52629"/>
    <w:rsid w:val="00D526BE"/>
    <w:rsid w:val="00D52BC5"/>
    <w:rsid w:val="00D53264"/>
    <w:rsid w:val="00D5373E"/>
    <w:rsid w:val="00D537C4"/>
    <w:rsid w:val="00D53BC9"/>
    <w:rsid w:val="00D54060"/>
    <w:rsid w:val="00D54BE1"/>
    <w:rsid w:val="00D5526E"/>
    <w:rsid w:val="00D558D3"/>
    <w:rsid w:val="00D55AE6"/>
    <w:rsid w:val="00D55E40"/>
    <w:rsid w:val="00D5665C"/>
    <w:rsid w:val="00D567BD"/>
    <w:rsid w:val="00D56ED7"/>
    <w:rsid w:val="00D56F76"/>
    <w:rsid w:val="00D57A46"/>
    <w:rsid w:val="00D57BBD"/>
    <w:rsid w:val="00D57BDD"/>
    <w:rsid w:val="00D60C5E"/>
    <w:rsid w:val="00D60E4C"/>
    <w:rsid w:val="00D6103D"/>
    <w:rsid w:val="00D61054"/>
    <w:rsid w:val="00D61470"/>
    <w:rsid w:val="00D6185C"/>
    <w:rsid w:val="00D61CB5"/>
    <w:rsid w:val="00D62822"/>
    <w:rsid w:val="00D62A1B"/>
    <w:rsid w:val="00D62EA3"/>
    <w:rsid w:val="00D62F16"/>
    <w:rsid w:val="00D64199"/>
    <w:rsid w:val="00D64B78"/>
    <w:rsid w:val="00D64DB8"/>
    <w:rsid w:val="00D6541A"/>
    <w:rsid w:val="00D65D47"/>
    <w:rsid w:val="00D66B38"/>
    <w:rsid w:val="00D7065F"/>
    <w:rsid w:val="00D712D9"/>
    <w:rsid w:val="00D71D9D"/>
    <w:rsid w:val="00D7246D"/>
    <w:rsid w:val="00D72D47"/>
    <w:rsid w:val="00D73199"/>
    <w:rsid w:val="00D73603"/>
    <w:rsid w:val="00D7409A"/>
    <w:rsid w:val="00D74476"/>
    <w:rsid w:val="00D747B5"/>
    <w:rsid w:val="00D7480C"/>
    <w:rsid w:val="00D74856"/>
    <w:rsid w:val="00D75254"/>
    <w:rsid w:val="00D75B65"/>
    <w:rsid w:val="00D75E6B"/>
    <w:rsid w:val="00D76558"/>
    <w:rsid w:val="00D76647"/>
    <w:rsid w:val="00D768AC"/>
    <w:rsid w:val="00D76A03"/>
    <w:rsid w:val="00D76F86"/>
    <w:rsid w:val="00D77006"/>
    <w:rsid w:val="00D7708C"/>
    <w:rsid w:val="00D774EE"/>
    <w:rsid w:val="00D776D0"/>
    <w:rsid w:val="00D77EB4"/>
    <w:rsid w:val="00D8025A"/>
    <w:rsid w:val="00D80870"/>
    <w:rsid w:val="00D80ADD"/>
    <w:rsid w:val="00D8177D"/>
    <w:rsid w:val="00D817AB"/>
    <w:rsid w:val="00D8188D"/>
    <w:rsid w:val="00D81BD3"/>
    <w:rsid w:val="00D827D0"/>
    <w:rsid w:val="00D827DA"/>
    <w:rsid w:val="00D82CF3"/>
    <w:rsid w:val="00D83148"/>
    <w:rsid w:val="00D834D9"/>
    <w:rsid w:val="00D83610"/>
    <w:rsid w:val="00D846D4"/>
    <w:rsid w:val="00D8495E"/>
    <w:rsid w:val="00D852BC"/>
    <w:rsid w:val="00D863CA"/>
    <w:rsid w:val="00D86573"/>
    <w:rsid w:val="00D865DE"/>
    <w:rsid w:val="00D866DF"/>
    <w:rsid w:val="00D87C45"/>
    <w:rsid w:val="00D9016A"/>
    <w:rsid w:val="00D90497"/>
    <w:rsid w:val="00D9123C"/>
    <w:rsid w:val="00D912BB"/>
    <w:rsid w:val="00D9162A"/>
    <w:rsid w:val="00D91DF2"/>
    <w:rsid w:val="00D922DE"/>
    <w:rsid w:val="00D922E5"/>
    <w:rsid w:val="00D924D8"/>
    <w:rsid w:val="00D9265A"/>
    <w:rsid w:val="00D92FA7"/>
    <w:rsid w:val="00D92FD8"/>
    <w:rsid w:val="00D93C13"/>
    <w:rsid w:val="00D93FCE"/>
    <w:rsid w:val="00D941C8"/>
    <w:rsid w:val="00D942F6"/>
    <w:rsid w:val="00D95CD2"/>
    <w:rsid w:val="00D95E07"/>
    <w:rsid w:val="00D95E50"/>
    <w:rsid w:val="00D9692B"/>
    <w:rsid w:val="00D96A8C"/>
    <w:rsid w:val="00D96F20"/>
    <w:rsid w:val="00D96F33"/>
    <w:rsid w:val="00D9705E"/>
    <w:rsid w:val="00D97281"/>
    <w:rsid w:val="00D9732B"/>
    <w:rsid w:val="00DA06B6"/>
    <w:rsid w:val="00DA1E37"/>
    <w:rsid w:val="00DA3D21"/>
    <w:rsid w:val="00DA4589"/>
    <w:rsid w:val="00DA52EC"/>
    <w:rsid w:val="00DA5764"/>
    <w:rsid w:val="00DA5D1D"/>
    <w:rsid w:val="00DA5D5C"/>
    <w:rsid w:val="00DA5DB9"/>
    <w:rsid w:val="00DA642D"/>
    <w:rsid w:val="00DA726C"/>
    <w:rsid w:val="00DA7390"/>
    <w:rsid w:val="00DA7958"/>
    <w:rsid w:val="00DA7EA1"/>
    <w:rsid w:val="00DB005C"/>
    <w:rsid w:val="00DB04EF"/>
    <w:rsid w:val="00DB0D32"/>
    <w:rsid w:val="00DB11C1"/>
    <w:rsid w:val="00DB183B"/>
    <w:rsid w:val="00DB1865"/>
    <w:rsid w:val="00DB2D44"/>
    <w:rsid w:val="00DB39BF"/>
    <w:rsid w:val="00DB3CDF"/>
    <w:rsid w:val="00DB4A30"/>
    <w:rsid w:val="00DB4A5A"/>
    <w:rsid w:val="00DB4F5E"/>
    <w:rsid w:val="00DB58BE"/>
    <w:rsid w:val="00DB5E07"/>
    <w:rsid w:val="00DB5E42"/>
    <w:rsid w:val="00DB5E68"/>
    <w:rsid w:val="00DB6657"/>
    <w:rsid w:val="00DB6C89"/>
    <w:rsid w:val="00DB709B"/>
    <w:rsid w:val="00DB78CD"/>
    <w:rsid w:val="00DB7F4C"/>
    <w:rsid w:val="00DC119D"/>
    <w:rsid w:val="00DC1865"/>
    <w:rsid w:val="00DC1B9E"/>
    <w:rsid w:val="00DC23C2"/>
    <w:rsid w:val="00DC2B0A"/>
    <w:rsid w:val="00DC33A0"/>
    <w:rsid w:val="00DC33FB"/>
    <w:rsid w:val="00DC3ADE"/>
    <w:rsid w:val="00DC3AF9"/>
    <w:rsid w:val="00DC4C3C"/>
    <w:rsid w:val="00DC5B08"/>
    <w:rsid w:val="00DC6371"/>
    <w:rsid w:val="00DC68AD"/>
    <w:rsid w:val="00DC6AD5"/>
    <w:rsid w:val="00DC7D05"/>
    <w:rsid w:val="00DD038D"/>
    <w:rsid w:val="00DD07E7"/>
    <w:rsid w:val="00DD1C6E"/>
    <w:rsid w:val="00DD1DD6"/>
    <w:rsid w:val="00DD31E6"/>
    <w:rsid w:val="00DD33F9"/>
    <w:rsid w:val="00DD3401"/>
    <w:rsid w:val="00DD3617"/>
    <w:rsid w:val="00DD3864"/>
    <w:rsid w:val="00DD3C32"/>
    <w:rsid w:val="00DD426D"/>
    <w:rsid w:val="00DD4E04"/>
    <w:rsid w:val="00DD5467"/>
    <w:rsid w:val="00DD6910"/>
    <w:rsid w:val="00DD6A21"/>
    <w:rsid w:val="00DD6C81"/>
    <w:rsid w:val="00DD72EF"/>
    <w:rsid w:val="00DE0887"/>
    <w:rsid w:val="00DE091F"/>
    <w:rsid w:val="00DE13FA"/>
    <w:rsid w:val="00DE1992"/>
    <w:rsid w:val="00DE206D"/>
    <w:rsid w:val="00DE2449"/>
    <w:rsid w:val="00DE245A"/>
    <w:rsid w:val="00DE27C5"/>
    <w:rsid w:val="00DE3ACE"/>
    <w:rsid w:val="00DE4AAF"/>
    <w:rsid w:val="00DE535D"/>
    <w:rsid w:val="00DE666D"/>
    <w:rsid w:val="00DE7407"/>
    <w:rsid w:val="00DE750A"/>
    <w:rsid w:val="00DE7A6E"/>
    <w:rsid w:val="00DF021E"/>
    <w:rsid w:val="00DF0571"/>
    <w:rsid w:val="00DF10DA"/>
    <w:rsid w:val="00DF1910"/>
    <w:rsid w:val="00DF2429"/>
    <w:rsid w:val="00DF2579"/>
    <w:rsid w:val="00DF2EF7"/>
    <w:rsid w:val="00DF3246"/>
    <w:rsid w:val="00DF3860"/>
    <w:rsid w:val="00DF3E81"/>
    <w:rsid w:val="00DF468E"/>
    <w:rsid w:val="00DF4CA0"/>
    <w:rsid w:val="00DF4F30"/>
    <w:rsid w:val="00DF500F"/>
    <w:rsid w:val="00DF58CC"/>
    <w:rsid w:val="00DF6E4B"/>
    <w:rsid w:val="00DF6F14"/>
    <w:rsid w:val="00DF7FA8"/>
    <w:rsid w:val="00E003FD"/>
    <w:rsid w:val="00E005EB"/>
    <w:rsid w:val="00E01381"/>
    <w:rsid w:val="00E0169A"/>
    <w:rsid w:val="00E01ABA"/>
    <w:rsid w:val="00E0398D"/>
    <w:rsid w:val="00E03E1C"/>
    <w:rsid w:val="00E04456"/>
    <w:rsid w:val="00E04D3A"/>
    <w:rsid w:val="00E04F14"/>
    <w:rsid w:val="00E052B8"/>
    <w:rsid w:val="00E058B4"/>
    <w:rsid w:val="00E059BF"/>
    <w:rsid w:val="00E05AD5"/>
    <w:rsid w:val="00E06068"/>
    <w:rsid w:val="00E064E1"/>
    <w:rsid w:val="00E065F7"/>
    <w:rsid w:val="00E073A7"/>
    <w:rsid w:val="00E07529"/>
    <w:rsid w:val="00E0770D"/>
    <w:rsid w:val="00E07D6C"/>
    <w:rsid w:val="00E10465"/>
    <w:rsid w:val="00E10751"/>
    <w:rsid w:val="00E127C5"/>
    <w:rsid w:val="00E132CD"/>
    <w:rsid w:val="00E152A6"/>
    <w:rsid w:val="00E155C2"/>
    <w:rsid w:val="00E155F4"/>
    <w:rsid w:val="00E16883"/>
    <w:rsid w:val="00E20831"/>
    <w:rsid w:val="00E20A1C"/>
    <w:rsid w:val="00E21730"/>
    <w:rsid w:val="00E234EB"/>
    <w:rsid w:val="00E23B6A"/>
    <w:rsid w:val="00E24625"/>
    <w:rsid w:val="00E24B00"/>
    <w:rsid w:val="00E26022"/>
    <w:rsid w:val="00E26450"/>
    <w:rsid w:val="00E273C6"/>
    <w:rsid w:val="00E30CDB"/>
    <w:rsid w:val="00E3129C"/>
    <w:rsid w:val="00E31C61"/>
    <w:rsid w:val="00E331D3"/>
    <w:rsid w:val="00E33CF6"/>
    <w:rsid w:val="00E34EF8"/>
    <w:rsid w:val="00E35936"/>
    <w:rsid w:val="00E35D0B"/>
    <w:rsid w:val="00E36292"/>
    <w:rsid w:val="00E366A3"/>
    <w:rsid w:val="00E36B0D"/>
    <w:rsid w:val="00E3713A"/>
    <w:rsid w:val="00E37D17"/>
    <w:rsid w:val="00E40682"/>
    <w:rsid w:val="00E408E6"/>
    <w:rsid w:val="00E42AF7"/>
    <w:rsid w:val="00E42E2B"/>
    <w:rsid w:val="00E42FFC"/>
    <w:rsid w:val="00E4325E"/>
    <w:rsid w:val="00E44CF8"/>
    <w:rsid w:val="00E45D3D"/>
    <w:rsid w:val="00E45F5A"/>
    <w:rsid w:val="00E46E9E"/>
    <w:rsid w:val="00E470B6"/>
    <w:rsid w:val="00E50511"/>
    <w:rsid w:val="00E505A9"/>
    <w:rsid w:val="00E50911"/>
    <w:rsid w:val="00E515F5"/>
    <w:rsid w:val="00E518A9"/>
    <w:rsid w:val="00E51D10"/>
    <w:rsid w:val="00E51DEF"/>
    <w:rsid w:val="00E51F1A"/>
    <w:rsid w:val="00E52799"/>
    <w:rsid w:val="00E52F3A"/>
    <w:rsid w:val="00E53539"/>
    <w:rsid w:val="00E55005"/>
    <w:rsid w:val="00E55BBA"/>
    <w:rsid w:val="00E574E2"/>
    <w:rsid w:val="00E57A27"/>
    <w:rsid w:val="00E57C48"/>
    <w:rsid w:val="00E57C9F"/>
    <w:rsid w:val="00E57E55"/>
    <w:rsid w:val="00E57FCD"/>
    <w:rsid w:val="00E6084A"/>
    <w:rsid w:val="00E6096C"/>
    <w:rsid w:val="00E60AA5"/>
    <w:rsid w:val="00E610C2"/>
    <w:rsid w:val="00E617E2"/>
    <w:rsid w:val="00E6389B"/>
    <w:rsid w:val="00E63A37"/>
    <w:rsid w:val="00E63A47"/>
    <w:rsid w:val="00E640E2"/>
    <w:rsid w:val="00E65717"/>
    <w:rsid w:val="00E66075"/>
    <w:rsid w:val="00E661B9"/>
    <w:rsid w:val="00E6647E"/>
    <w:rsid w:val="00E66AAB"/>
    <w:rsid w:val="00E67AC3"/>
    <w:rsid w:val="00E70948"/>
    <w:rsid w:val="00E71A6B"/>
    <w:rsid w:val="00E72144"/>
    <w:rsid w:val="00E72A1B"/>
    <w:rsid w:val="00E72CF5"/>
    <w:rsid w:val="00E73C40"/>
    <w:rsid w:val="00E74392"/>
    <w:rsid w:val="00E752BF"/>
    <w:rsid w:val="00E75659"/>
    <w:rsid w:val="00E75A8D"/>
    <w:rsid w:val="00E76467"/>
    <w:rsid w:val="00E76AB2"/>
    <w:rsid w:val="00E77631"/>
    <w:rsid w:val="00E77671"/>
    <w:rsid w:val="00E77F97"/>
    <w:rsid w:val="00E81A74"/>
    <w:rsid w:val="00E81A91"/>
    <w:rsid w:val="00E81C0D"/>
    <w:rsid w:val="00E81CD9"/>
    <w:rsid w:val="00E81D43"/>
    <w:rsid w:val="00E81D9A"/>
    <w:rsid w:val="00E820F7"/>
    <w:rsid w:val="00E8213C"/>
    <w:rsid w:val="00E822B4"/>
    <w:rsid w:val="00E82739"/>
    <w:rsid w:val="00E82DAB"/>
    <w:rsid w:val="00E836F7"/>
    <w:rsid w:val="00E839B3"/>
    <w:rsid w:val="00E83FBA"/>
    <w:rsid w:val="00E84501"/>
    <w:rsid w:val="00E847B8"/>
    <w:rsid w:val="00E855F3"/>
    <w:rsid w:val="00E85F0D"/>
    <w:rsid w:val="00E85F28"/>
    <w:rsid w:val="00E86BF3"/>
    <w:rsid w:val="00E8702A"/>
    <w:rsid w:val="00E87905"/>
    <w:rsid w:val="00E87916"/>
    <w:rsid w:val="00E87DC8"/>
    <w:rsid w:val="00E87F7A"/>
    <w:rsid w:val="00E90285"/>
    <w:rsid w:val="00E9213C"/>
    <w:rsid w:val="00E92956"/>
    <w:rsid w:val="00E93D89"/>
    <w:rsid w:val="00E9485A"/>
    <w:rsid w:val="00E94F29"/>
    <w:rsid w:val="00E95A45"/>
    <w:rsid w:val="00E96B93"/>
    <w:rsid w:val="00E973E8"/>
    <w:rsid w:val="00E97537"/>
    <w:rsid w:val="00EA02B3"/>
    <w:rsid w:val="00EA1676"/>
    <w:rsid w:val="00EA2621"/>
    <w:rsid w:val="00EA268D"/>
    <w:rsid w:val="00EA3058"/>
    <w:rsid w:val="00EA31F2"/>
    <w:rsid w:val="00EA35A2"/>
    <w:rsid w:val="00EA371F"/>
    <w:rsid w:val="00EA3A44"/>
    <w:rsid w:val="00EA41E5"/>
    <w:rsid w:val="00EA4320"/>
    <w:rsid w:val="00EA4470"/>
    <w:rsid w:val="00EA44BD"/>
    <w:rsid w:val="00EA4A4D"/>
    <w:rsid w:val="00EA4C33"/>
    <w:rsid w:val="00EA500C"/>
    <w:rsid w:val="00EA5F2E"/>
    <w:rsid w:val="00EA6985"/>
    <w:rsid w:val="00EA7279"/>
    <w:rsid w:val="00EA7729"/>
    <w:rsid w:val="00EA7CBB"/>
    <w:rsid w:val="00EA7F0C"/>
    <w:rsid w:val="00EB1628"/>
    <w:rsid w:val="00EB192A"/>
    <w:rsid w:val="00EB351D"/>
    <w:rsid w:val="00EB401F"/>
    <w:rsid w:val="00EB4CDB"/>
    <w:rsid w:val="00EB5964"/>
    <w:rsid w:val="00EB5990"/>
    <w:rsid w:val="00EB5DD9"/>
    <w:rsid w:val="00EB6F5F"/>
    <w:rsid w:val="00EB757A"/>
    <w:rsid w:val="00EB7FA7"/>
    <w:rsid w:val="00EC00E5"/>
    <w:rsid w:val="00EC021B"/>
    <w:rsid w:val="00EC0D16"/>
    <w:rsid w:val="00EC0EBA"/>
    <w:rsid w:val="00EC1406"/>
    <w:rsid w:val="00EC1F69"/>
    <w:rsid w:val="00EC2106"/>
    <w:rsid w:val="00EC2EBA"/>
    <w:rsid w:val="00EC30DD"/>
    <w:rsid w:val="00EC3157"/>
    <w:rsid w:val="00EC330B"/>
    <w:rsid w:val="00EC3A4C"/>
    <w:rsid w:val="00EC4090"/>
    <w:rsid w:val="00EC51FD"/>
    <w:rsid w:val="00EC5F0C"/>
    <w:rsid w:val="00EC6189"/>
    <w:rsid w:val="00EC65E5"/>
    <w:rsid w:val="00EC7314"/>
    <w:rsid w:val="00ED0284"/>
    <w:rsid w:val="00ED0C5C"/>
    <w:rsid w:val="00ED0DEA"/>
    <w:rsid w:val="00ED12B9"/>
    <w:rsid w:val="00ED16E4"/>
    <w:rsid w:val="00ED241E"/>
    <w:rsid w:val="00ED26B7"/>
    <w:rsid w:val="00ED2752"/>
    <w:rsid w:val="00ED37FD"/>
    <w:rsid w:val="00ED4782"/>
    <w:rsid w:val="00ED529C"/>
    <w:rsid w:val="00ED54F3"/>
    <w:rsid w:val="00ED5709"/>
    <w:rsid w:val="00ED581B"/>
    <w:rsid w:val="00ED58C7"/>
    <w:rsid w:val="00ED66D2"/>
    <w:rsid w:val="00ED6821"/>
    <w:rsid w:val="00ED6D7F"/>
    <w:rsid w:val="00ED7120"/>
    <w:rsid w:val="00ED7C4F"/>
    <w:rsid w:val="00EE0055"/>
    <w:rsid w:val="00EE0103"/>
    <w:rsid w:val="00EE1B8A"/>
    <w:rsid w:val="00EE2DCD"/>
    <w:rsid w:val="00EE2F20"/>
    <w:rsid w:val="00EE33FE"/>
    <w:rsid w:val="00EE3D9E"/>
    <w:rsid w:val="00EE3F49"/>
    <w:rsid w:val="00EE450F"/>
    <w:rsid w:val="00EE4583"/>
    <w:rsid w:val="00EE4D19"/>
    <w:rsid w:val="00EE5AA3"/>
    <w:rsid w:val="00EE70F0"/>
    <w:rsid w:val="00EE7498"/>
    <w:rsid w:val="00EE771A"/>
    <w:rsid w:val="00EF02C3"/>
    <w:rsid w:val="00EF072B"/>
    <w:rsid w:val="00EF079F"/>
    <w:rsid w:val="00EF0F26"/>
    <w:rsid w:val="00EF12D0"/>
    <w:rsid w:val="00EF152D"/>
    <w:rsid w:val="00EF1A42"/>
    <w:rsid w:val="00EF1D49"/>
    <w:rsid w:val="00EF2446"/>
    <w:rsid w:val="00EF2CBA"/>
    <w:rsid w:val="00EF2D00"/>
    <w:rsid w:val="00EF3161"/>
    <w:rsid w:val="00EF31B2"/>
    <w:rsid w:val="00EF3BE7"/>
    <w:rsid w:val="00EF3DF2"/>
    <w:rsid w:val="00EF442A"/>
    <w:rsid w:val="00EF46F6"/>
    <w:rsid w:val="00EF50C4"/>
    <w:rsid w:val="00EF5EE9"/>
    <w:rsid w:val="00EF602B"/>
    <w:rsid w:val="00EF72E5"/>
    <w:rsid w:val="00EF799A"/>
    <w:rsid w:val="00EF7A59"/>
    <w:rsid w:val="00EF7E0C"/>
    <w:rsid w:val="00F00E28"/>
    <w:rsid w:val="00F01856"/>
    <w:rsid w:val="00F02805"/>
    <w:rsid w:val="00F02ED4"/>
    <w:rsid w:val="00F02FA9"/>
    <w:rsid w:val="00F02FBC"/>
    <w:rsid w:val="00F03102"/>
    <w:rsid w:val="00F032BD"/>
    <w:rsid w:val="00F03A47"/>
    <w:rsid w:val="00F03D8B"/>
    <w:rsid w:val="00F049FF"/>
    <w:rsid w:val="00F04B4D"/>
    <w:rsid w:val="00F04D63"/>
    <w:rsid w:val="00F04E6C"/>
    <w:rsid w:val="00F05237"/>
    <w:rsid w:val="00F0558A"/>
    <w:rsid w:val="00F07D4C"/>
    <w:rsid w:val="00F07FC9"/>
    <w:rsid w:val="00F10A40"/>
    <w:rsid w:val="00F10C70"/>
    <w:rsid w:val="00F11008"/>
    <w:rsid w:val="00F117F0"/>
    <w:rsid w:val="00F12558"/>
    <w:rsid w:val="00F125E9"/>
    <w:rsid w:val="00F129A7"/>
    <w:rsid w:val="00F129CB"/>
    <w:rsid w:val="00F12BFA"/>
    <w:rsid w:val="00F133A5"/>
    <w:rsid w:val="00F134D4"/>
    <w:rsid w:val="00F15792"/>
    <w:rsid w:val="00F1644B"/>
    <w:rsid w:val="00F170AD"/>
    <w:rsid w:val="00F179F8"/>
    <w:rsid w:val="00F17AA7"/>
    <w:rsid w:val="00F21081"/>
    <w:rsid w:val="00F22348"/>
    <w:rsid w:val="00F22406"/>
    <w:rsid w:val="00F2283C"/>
    <w:rsid w:val="00F22A01"/>
    <w:rsid w:val="00F22ED0"/>
    <w:rsid w:val="00F22F38"/>
    <w:rsid w:val="00F244D3"/>
    <w:rsid w:val="00F25320"/>
    <w:rsid w:val="00F25383"/>
    <w:rsid w:val="00F257C0"/>
    <w:rsid w:val="00F25B07"/>
    <w:rsid w:val="00F26545"/>
    <w:rsid w:val="00F26758"/>
    <w:rsid w:val="00F26F0F"/>
    <w:rsid w:val="00F27031"/>
    <w:rsid w:val="00F27682"/>
    <w:rsid w:val="00F277F2"/>
    <w:rsid w:val="00F278B6"/>
    <w:rsid w:val="00F2799D"/>
    <w:rsid w:val="00F27EA6"/>
    <w:rsid w:val="00F31ABA"/>
    <w:rsid w:val="00F31EC3"/>
    <w:rsid w:val="00F32BB0"/>
    <w:rsid w:val="00F32C11"/>
    <w:rsid w:val="00F32C17"/>
    <w:rsid w:val="00F34B5A"/>
    <w:rsid w:val="00F350EA"/>
    <w:rsid w:val="00F35644"/>
    <w:rsid w:val="00F3587E"/>
    <w:rsid w:val="00F359F4"/>
    <w:rsid w:val="00F35D82"/>
    <w:rsid w:val="00F3642A"/>
    <w:rsid w:val="00F36570"/>
    <w:rsid w:val="00F36B61"/>
    <w:rsid w:val="00F37860"/>
    <w:rsid w:val="00F37CBD"/>
    <w:rsid w:val="00F40586"/>
    <w:rsid w:val="00F40FFC"/>
    <w:rsid w:val="00F41995"/>
    <w:rsid w:val="00F4237A"/>
    <w:rsid w:val="00F425F8"/>
    <w:rsid w:val="00F42877"/>
    <w:rsid w:val="00F42A86"/>
    <w:rsid w:val="00F43FB0"/>
    <w:rsid w:val="00F4487B"/>
    <w:rsid w:val="00F44978"/>
    <w:rsid w:val="00F4545D"/>
    <w:rsid w:val="00F45BFA"/>
    <w:rsid w:val="00F45DDC"/>
    <w:rsid w:val="00F46172"/>
    <w:rsid w:val="00F46469"/>
    <w:rsid w:val="00F473B9"/>
    <w:rsid w:val="00F479C7"/>
    <w:rsid w:val="00F47AFD"/>
    <w:rsid w:val="00F5090F"/>
    <w:rsid w:val="00F50C52"/>
    <w:rsid w:val="00F510A9"/>
    <w:rsid w:val="00F51761"/>
    <w:rsid w:val="00F51ABB"/>
    <w:rsid w:val="00F52D9D"/>
    <w:rsid w:val="00F52E5F"/>
    <w:rsid w:val="00F52F4B"/>
    <w:rsid w:val="00F531F9"/>
    <w:rsid w:val="00F53358"/>
    <w:rsid w:val="00F53461"/>
    <w:rsid w:val="00F53ECC"/>
    <w:rsid w:val="00F54041"/>
    <w:rsid w:val="00F54B9B"/>
    <w:rsid w:val="00F54D57"/>
    <w:rsid w:val="00F5518F"/>
    <w:rsid w:val="00F55B6F"/>
    <w:rsid w:val="00F55CCC"/>
    <w:rsid w:val="00F56101"/>
    <w:rsid w:val="00F5639C"/>
    <w:rsid w:val="00F5645F"/>
    <w:rsid w:val="00F56928"/>
    <w:rsid w:val="00F56A23"/>
    <w:rsid w:val="00F57C9D"/>
    <w:rsid w:val="00F6024C"/>
    <w:rsid w:val="00F6040D"/>
    <w:rsid w:val="00F605BA"/>
    <w:rsid w:val="00F60B7C"/>
    <w:rsid w:val="00F6184F"/>
    <w:rsid w:val="00F62527"/>
    <w:rsid w:val="00F62FC0"/>
    <w:rsid w:val="00F6306F"/>
    <w:rsid w:val="00F63503"/>
    <w:rsid w:val="00F641FE"/>
    <w:rsid w:val="00F649D6"/>
    <w:rsid w:val="00F6614E"/>
    <w:rsid w:val="00F66D92"/>
    <w:rsid w:val="00F67140"/>
    <w:rsid w:val="00F700DA"/>
    <w:rsid w:val="00F701F9"/>
    <w:rsid w:val="00F702F7"/>
    <w:rsid w:val="00F70857"/>
    <w:rsid w:val="00F71020"/>
    <w:rsid w:val="00F71314"/>
    <w:rsid w:val="00F71644"/>
    <w:rsid w:val="00F7191F"/>
    <w:rsid w:val="00F71A33"/>
    <w:rsid w:val="00F71A99"/>
    <w:rsid w:val="00F721DE"/>
    <w:rsid w:val="00F7258A"/>
    <w:rsid w:val="00F72A8C"/>
    <w:rsid w:val="00F72ADD"/>
    <w:rsid w:val="00F72DFD"/>
    <w:rsid w:val="00F73E3E"/>
    <w:rsid w:val="00F74184"/>
    <w:rsid w:val="00F74659"/>
    <w:rsid w:val="00F74FFF"/>
    <w:rsid w:val="00F75AA2"/>
    <w:rsid w:val="00F75BF8"/>
    <w:rsid w:val="00F7622A"/>
    <w:rsid w:val="00F76599"/>
    <w:rsid w:val="00F76A1F"/>
    <w:rsid w:val="00F76C45"/>
    <w:rsid w:val="00F7700B"/>
    <w:rsid w:val="00F77EE2"/>
    <w:rsid w:val="00F77F46"/>
    <w:rsid w:val="00F80A28"/>
    <w:rsid w:val="00F80EA6"/>
    <w:rsid w:val="00F812E3"/>
    <w:rsid w:val="00F813F0"/>
    <w:rsid w:val="00F8177F"/>
    <w:rsid w:val="00F81A60"/>
    <w:rsid w:val="00F82180"/>
    <w:rsid w:val="00F82CC3"/>
    <w:rsid w:val="00F82F58"/>
    <w:rsid w:val="00F841E0"/>
    <w:rsid w:val="00F84A14"/>
    <w:rsid w:val="00F85C8B"/>
    <w:rsid w:val="00F86F46"/>
    <w:rsid w:val="00F87160"/>
    <w:rsid w:val="00F874A4"/>
    <w:rsid w:val="00F909FC"/>
    <w:rsid w:val="00F91135"/>
    <w:rsid w:val="00F920B5"/>
    <w:rsid w:val="00F9236F"/>
    <w:rsid w:val="00F931AC"/>
    <w:rsid w:val="00F93291"/>
    <w:rsid w:val="00F93FFA"/>
    <w:rsid w:val="00F94109"/>
    <w:rsid w:val="00F94435"/>
    <w:rsid w:val="00F947C6"/>
    <w:rsid w:val="00F94B7B"/>
    <w:rsid w:val="00F94E62"/>
    <w:rsid w:val="00F96388"/>
    <w:rsid w:val="00F96C81"/>
    <w:rsid w:val="00F96E43"/>
    <w:rsid w:val="00F97501"/>
    <w:rsid w:val="00F978F3"/>
    <w:rsid w:val="00FA009E"/>
    <w:rsid w:val="00FA147A"/>
    <w:rsid w:val="00FA1ABB"/>
    <w:rsid w:val="00FA1DD2"/>
    <w:rsid w:val="00FA3E1E"/>
    <w:rsid w:val="00FA41A7"/>
    <w:rsid w:val="00FA46B4"/>
    <w:rsid w:val="00FA47E2"/>
    <w:rsid w:val="00FA48F5"/>
    <w:rsid w:val="00FA4C8E"/>
    <w:rsid w:val="00FA4FFC"/>
    <w:rsid w:val="00FA53F4"/>
    <w:rsid w:val="00FA5881"/>
    <w:rsid w:val="00FA5CB8"/>
    <w:rsid w:val="00FA5FDA"/>
    <w:rsid w:val="00FA6065"/>
    <w:rsid w:val="00FA6CE8"/>
    <w:rsid w:val="00FA6FC6"/>
    <w:rsid w:val="00FA78BD"/>
    <w:rsid w:val="00FA7A59"/>
    <w:rsid w:val="00FB03CC"/>
    <w:rsid w:val="00FB1BD2"/>
    <w:rsid w:val="00FB2524"/>
    <w:rsid w:val="00FB2F32"/>
    <w:rsid w:val="00FB32BB"/>
    <w:rsid w:val="00FB338F"/>
    <w:rsid w:val="00FB339A"/>
    <w:rsid w:val="00FB3ED5"/>
    <w:rsid w:val="00FB42B1"/>
    <w:rsid w:val="00FB459D"/>
    <w:rsid w:val="00FB4641"/>
    <w:rsid w:val="00FB5055"/>
    <w:rsid w:val="00FB53C3"/>
    <w:rsid w:val="00FB63B2"/>
    <w:rsid w:val="00FB6DB8"/>
    <w:rsid w:val="00FB71E5"/>
    <w:rsid w:val="00FC0035"/>
    <w:rsid w:val="00FC08F3"/>
    <w:rsid w:val="00FC0D5A"/>
    <w:rsid w:val="00FC1486"/>
    <w:rsid w:val="00FC2188"/>
    <w:rsid w:val="00FC54B5"/>
    <w:rsid w:val="00FC58A1"/>
    <w:rsid w:val="00FC6CE8"/>
    <w:rsid w:val="00FC716F"/>
    <w:rsid w:val="00FC773C"/>
    <w:rsid w:val="00FC79F5"/>
    <w:rsid w:val="00FD0EE5"/>
    <w:rsid w:val="00FD1711"/>
    <w:rsid w:val="00FD25CA"/>
    <w:rsid w:val="00FD293B"/>
    <w:rsid w:val="00FD3723"/>
    <w:rsid w:val="00FD3CA9"/>
    <w:rsid w:val="00FD3E4D"/>
    <w:rsid w:val="00FD3FC3"/>
    <w:rsid w:val="00FD42D3"/>
    <w:rsid w:val="00FD4825"/>
    <w:rsid w:val="00FD4867"/>
    <w:rsid w:val="00FD48AB"/>
    <w:rsid w:val="00FD49DA"/>
    <w:rsid w:val="00FD514F"/>
    <w:rsid w:val="00FD5A55"/>
    <w:rsid w:val="00FD5BBE"/>
    <w:rsid w:val="00FD604E"/>
    <w:rsid w:val="00FD6130"/>
    <w:rsid w:val="00FD6341"/>
    <w:rsid w:val="00FD7CD9"/>
    <w:rsid w:val="00FE023D"/>
    <w:rsid w:val="00FE03CF"/>
    <w:rsid w:val="00FE086D"/>
    <w:rsid w:val="00FE099B"/>
    <w:rsid w:val="00FE18EA"/>
    <w:rsid w:val="00FE1940"/>
    <w:rsid w:val="00FE1E52"/>
    <w:rsid w:val="00FE2498"/>
    <w:rsid w:val="00FE26A2"/>
    <w:rsid w:val="00FE31D4"/>
    <w:rsid w:val="00FE4485"/>
    <w:rsid w:val="00FE466E"/>
    <w:rsid w:val="00FE47A6"/>
    <w:rsid w:val="00FE4C46"/>
    <w:rsid w:val="00FE5391"/>
    <w:rsid w:val="00FE551F"/>
    <w:rsid w:val="00FE66FE"/>
    <w:rsid w:val="00FE6BA4"/>
    <w:rsid w:val="00FE6D99"/>
    <w:rsid w:val="00FE7153"/>
    <w:rsid w:val="00FE7904"/>
    <w:rsid w:val="00FF0965"/>
    <w:rsid w:val="00FF0E75"/>
    <w:rsid w:val="00FF0F34"/>
    <w:rsid w:val="00FF0F46"/>
    <w:rsid w:val="00FF0F74"/>
    <w:rsid w:val="00FF1376"/>
    <w:rsid w:val="00FF156E"/>
    <w:rsid w:val="00FF1AE5"/>
    <w:rsid w:val="00FF1C54"/>
    <w:rsid w:val="00FF2691"/>
    <w:rsid w:val="00FF2EE9"/>
    <w:rsid w:val="00FF2EFC"/>
    <w:rsid w:val="00FF2F07"/>
    <w:rsid w:val="00FF30E1"/>
    <w:rsid w:val="00FF5826"/>
    <w:rsid w:val="00FF5F31"/>
    <w:rsid w:val="00FF6733"/>
    <w:rsid w:val="00FF7541"/>
    <w:rsid w:val="00FF779E"/>
    <w:rsid w:val="00FF791D"/>
    <w:rsid w:val="00FF7D11"/>
    <w:rsid w:val="032F660A"/>
    <w:rsid w:val="08F153E6"/>
    <w:rsid w:val="0C615E87"/>
    <w:rsid w:val="0E6C75F3"/>
    <w:rsid w:val="13CDD65A"/>
    <w:rsid w:val="140A88DD"/>
    <w:rsid w:val="16A0D9CC"/>
    <w:rsid w:val="17CA5115"/>
    <w:rsid w:val="1EFDFA4E"/>
    <w:rsid w:val="283AA8E6"/>
    <w:rsid w:val="294C5266"/>
    <w:rsid w:val="2B4D6550"/>
    <w:rsid w:val="2EBA86CE"/>
    <w:rsid w:val="352A2ED1"/>
    <w:rsid w:val="3B4CA2ED"/>
    <w:rsid w:val="3DF8DDEA"/>
    <w:rsid w:val="45D55EB6"/>
    <w:rsid w:val="461A55A5"/>
    <w:rsid w:val="54ED55B3"/>
    <w:rsid w:val="5BF7160D"/>
    <w:rsid w:val="6B3506BE"/>
    <w:rsid w:val="7306F34C"/>
    <w:rsid w:val="77F43B4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cecff" strokecolor="#369">
      <v:fill color="#ccecff"/>
      <v:stroke color="#369" weight="1pt"/>
      <v:textbox inset="1mm,2mm,1mm,2mm"/>
      <o:colormru v:ext="edit" colors="#fc0,#099,#9cf,#82b6c8,#ccecff,#369,#c6e2fa,#cef3ba"/>
    </o:shapedefaults>
    <o:shapelayout v:ext="edit">
      <o:idmap v:ext="edit" data="1"/>
    </o:shapelayout>
  </w:shapeDefaults>
  <w:decimalSymbol w:val=","/>
  <w:listSeparator w:val=";"/>
  <w14:docId w14:val="29D11EC6"/>
  <w14:defaultImageDpi w14:val="32767"/>
  <w15:chartTrackingRefBased/>
  <w15:docId w15:val="{4B2A74C2-627F-4A02-AF9D-1F38CA2E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inci Sans Light" w:eastAsia="Times New Roman" w:hAnsi="Vinci Sans Light"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C85"/>
    <w:pPr>
      <w:suppressLineNumbers/>
      <w:spacing w:before="40"/>
      <w:jc w:val="both"/>
    </w:pPr>
  </w:style>
  <w:style w:type="paragraph" w:styleId="Titre1">
    <w:name w:val="heading 1"/>
    <w:aliases w:val="Titre 1 Couv,H1,Titre 11,t1.T1.Titre 1,t1,L1 Heading 1,h1,1st level,h11,1st level1,heading 11,h12,1st level2,heading 12,h111,1st level11,heading 111,h13,1st level3,heading 13,h112,1st level12,heading 112,h121,1st level21,heading 121,h1111,H11"/>
    <w:basedOn w:val="Normal"/>
    <w:next w:val="Normal"/>
    <w:link w:val="Titre1Car"/>
    <w:uiPriority w:val="9"/>
    <w:qFormat/>
    <w:rsid w:val="00631AD9"/>
    <w:pPr>
      <w:keepNext/>
      <w:pageBreakBefore/>
      <w:numPr>
        <w:numId w:val="15"/>
      </w:numPr>
      <w:suppressLineNumbers w:val="0"/>
      <w:shd w:val="clear" w:color="auto" w:fill="005EB8" w:themeFill="text2"/>
      <w:tabs>
        <w:tab w:val="left" w:pos="1418"/>
      </w:tabs>
      <w:spacing w:before="240" w:after="240"/>
      <w:jc w:val="left"/>
      <w:outlineLvl w:val="0"/>
    </w:pPr>
    <w:rPr>
      <w:color w:val="FFFFFF"/>
      <w:sz w:val="32"/>
      <w:szCs w:val="40"/>
    </w:rPr>
  </w:style>
  <w:style w:type="paragraph" w:styleId="Titre2">
    <w:name w:val="heading 2"/>
    <w:aliases w:val="Sous-titre Couv,H2,heading 2,l2,I2,InterTitre,t2,h2,Chapter Title,Titre 2 SQ,T2,Heading2,Heading21,Titre2,paragraphe,Titre 21,t2.T2,2,Level 2 Head,21,22,23,211,24,25,26,27,28,29,210,212,213,221,231,2111,241,251,261,271,281,291,2101,2121,214"/>
    <w:basedOn w:val="Titre1"/>
    <w:next w:val="Normal"/>
    <w:link w:val="Titre2Car"/>
    <w:qFormat/>
    <w:rsid w:val="008A0930"/>
    <w:pPr>
      <w:pageBreakBefore w:val="0"/>
      <w:numPr>
        <w:ilvl w:val="1"/>
      </w:numPr>
      <w:pBdr>
        <w:bottom w:val="single" w:sz="8" w:space="5" w:color="0079C2"/>
      </w:pBdr>
      <w:shd w:val="pct75" w:color="FFFFFF" w:fill="auto"/>
      <w:tabs>
        <w:tab w:val="clear" w:pos="1418"/>
        <w:tab w:val="left" w:pos="851"/>
        <w:tab w:val="left" w:pos="1701"/>
      </w:tabs>
      <w:outlineLvl w:val="1"/>
    </w:pPr>
    <w:rPr>
      <w:color w:val="662483" w:themeColor="accent1"/>
      <w:sz w:val="28"/>
      <w:szCs w:val="28"/>
    </w:rPr>
  </w:style>
  <w:style w:type="paragraph" w:styleId="Titre3">
    <w:name w:val="heading 3"/>
    <w:aliases w:val="h3,heading 3,3rd level,H3,l3,CT,Titre 31,t3.T3.Titre 3,t3,Section,T3,Level 1 - 1,3,31,32,33,311,34,35,36,37,38,39,310,312,313,321,331,3111,341,351,361,371,381,391,3101,3121,314,322,332,3112,342,352,362,372,382,392,3102,3122,315,323,333"/>
    <w:basedOn w:val="Titre2"/>
    <w:next w:val="Normal"/>
    <w:link w:val="Titre3Car"/>
    <w:qFormat/>
    <w:rsid w:val="00631AD9"/>
    <w:pPr>
      <w:numPr>
        <w:ilvl w:val="2"/>
      </w:numPr>
      <w:pBdr>
        <w:bottom w:val="none" w:sz="0" w:space="0" w:color="auto"/>
      </w:pBdr>
      <w:tabs>
        <w:tab w:val="clear" w:pos="851"/>
        <w:tab w:val="left" w:pos="993"/>
      </w:tabs>
      <w:spacing w:after="120"/>
      <w:ind w:left="720"/>
      <w:outlineLvl w:val="2"/>
    </w:pPr>
  </w:style>
  <w:style w:type="paragraph" w:styleId="Titre4">
    <w:name w:val="heading 4"/>
    <w:aliases w:val="H4,(Shift Ctrl 4),Titre 41,t4.T4,4heading,4,H4-Heading 4,l4,heading4,Heading4,h4,a.,heading 4,dash,Map Title,Level 2 - a,Sub-Minor,Project table,Propos,Bullet 11,Bullet 12,Bullet 13,Bullet 14,Bullet 15,Bullet 16,PIM 4,Avsnitt,H41,H,l41"/>
    <w:basedOn w:val="Titre3"/>
    <w:next w:val="Normal"/>
    <w:link w:val="Titre4Car"/>
    <w:qFormat/>
    <w:rsid w:val="00631AD9"/>
    <w:pPr>
      <w:numPr>
        <w:ilvl w:val="3"/>
      </w:numPr>
      <w:tabs>
        <w:tab w:val="clear" w:pos="993"/>
        <w:tab w:val="left" w:pos="1134"/>
        <w:tab w:val="left" w:pos="2268"/>
        <w:tab w:val="left" w:pos="3119"/>
      </w:tabs>
      <w:spacing w:before="60"/>
      <w:outlineLvl w:val="3"/>
    </w:pPr>
    <w:rPr>
      <w:sz w:val="24"/>
    </w:rPr>
  </w:style>
  <w:style w:type="paragraph" w:styleId="Titre5">
    <w:name w:val="heading 5"/>
    <w:aliases w:val="Bloc,5,Teal,H5,Contrat 5,l5,I5,Titre 1.1111,Titre5,heading 5,Block Label,DTSÜberschrift 5,h5,T5,Appendix1,Titre 0,a),DO NOT USE_h5,Roman list,Lev 5,5 sub-bullet,sb,Aston T5,(Shift Ctrl 5),L5,Titre 5 SQ,Titre 5 SQ1,Titre 5 SQ2,Titre 5 S"/>
    <w:basedOn w:val="Titre4"/>
    <w:next w:val="Normal"/>
    <w:link w:val="Titre5Car"/>
    <w:qFormat/>
    <w:rsid w:val="00631AD9"/>
    <w:pPr>
      <w:numPr>
        <w:ilvl w:val="4"/>
      </w:numPr>
      <w:shd w:val="clear" w:color="auto" w:fill="auto"/>
      <w:tabs>
        <w:tab w:val="clear" w:pos="2268"/>
        <w:tab w:val="clear" w:pos="3119"/>
        <w:tab w:val="left" w:pos="2410"/>
        <w:tab w:val="left" w:pos="3261"/>
      </w:tabs>
      <w:outlineLvl w:val="4"/>
    </w:pPr>
    <w:rPr>
      <w:sz w:val="22"/>
    </w:rPr>
  </w:style>
  <w:style w:type="paragraph" w:styleId="Titre6">
    <w:name w:val="heading 6"/>
    <w:aliases w:val="6,H6,Sous-titre 3,Bullet list,(Shift Ctrl 6),Annexe,Appendix 2,Chapitre 1.1.1.1.1.,ITT t6,PA Appendix,cnp,Caption number (page-wide),h6,l6,Numbered sub-steps,L6,Annexe1,Heading 6 CFMU,Edf Titre 6,H61,H62,H611,Heading6_Titre6,Org Heading 4"/>
    <w:basedOn w:val="Titre1"/>
    <w:next w:val="Normal"/>
    <w:link w:val="Titre6Car"/>
    <w:qFormat/>
    <w:rsid w:val="00EE2F20"/>
    <w:pPr>
      <w:pageBreakBefore w:val="0"/>
      <w:numPr>
        <w:ilvl w:val="5"/>
        <w:numId w:val="0"/>
      </w:numPr>
      <w:shd w:val="clear" w:color="auto" w:fill="auto"/>
      <w:tabs>
        <w:tab w:val="clear" w:pos="1418"/>
        <w:tab w:val="left" w:pos="1701"/>
        <w:tab w:val="left" w:pos="2268"/>
      </w:tabs>
      <w:spacing w:before="60" w:after="60"/>
      <w:outlineLvl w:val="5"/>
    </w:pPr>
    <w:rPr>
      <w:rFonts w:cs="Arial"/>
      <w:b/>
      <w:color w:val="662483" w:themeColor="accent1"/>
      <w:sz w:val="20"/>
      <w:szCs w:val="20"/>
    </w:rPr>
  </w:style>
  <w:style w:type="paragraph" w:styleId="Titre7">
    <w:name w:val="heading 7"/>
    <w:aliases w:val="figure caption,H7,Annexe2,heading 7,Titrep 4,L7,Heading 7 CFMU,Annexe 1,letter list,lettered list,7 non utilisé,Legal Level 1.1.,DTSÜberschrift 7,DTS‹berschrift 7,h7,First Subheading,7,Heading 7 Not in use,Annexe 21,Annexe 22,Annexe 23,Annexe "/>
    <w:basedOn w:val="Titre6"/>
    <w:next w:val="Normal"/>
    <w:link w:val="Titre7Car"/>
    <w:qFormat/>
    <w:rsid w:val="00AD7C77"/>
    <w:pPr>
      <w:numPr>
        <w:ilvl w:val="6"/>
        <w:numId w:val="15"/>
      </w:numPr>
      <w:tabs>
        <w:tab w:val="left" w:pos="3544"/>
      </w:tabs>
      <w:outlineLvl w:val="6"/>
    </w:pPr>
    <w:rPr>
      <w:i/>
    </w:rPr>
  </w:style>
  <w:style w:type="paragraph" w:styleId="Titre8">
    <w:name w:val="heading 8"/>
    <w:aliases w:val="table caption,Annexe3,heading 8,Heading 8 CFMU,Annexe 2,8 non utilisé,h8,Second Subheading,8,Annexe 3,Annexe 31,Annexe 32,Annexe 33,Annexe 34,Annexe 35,Annexe 36,Annexe 37,T8,action,action1,action2,action11,action3,action4,action5,action6"/>
    <w:basedOn w:val="Titre6"/>
    <w:next w:val="Normal"/>
    <w:link w:val="Titre8Car"/>
    <w:qFormat/>
    <w:rsid w:val="00AD7C77"/>
    <w:pPr>
      <w:numPr>
        <w:ilvl w:val="7"/>
        <w:numId w:val="15"/>
      </w:numPr>
      <w:tabs>
        <w:tab w:val="left" w:pos="2835"/>
        <w:tab w:val="left" w:pos="3686"/>
      </w:tabs>
      <w:outlineLvl w:val="7"/>
    </w:pPr>
  </w:style>
  <w:style w:type="paragraph" w:styleId="Titre9">
    <w:name w:val="heading 9"/>
    <w:aliases w:val="Titre 10,Annexe4,heading 9,Proposal Center 9,progress, progress,H9,titre l1c1,titre l1c11,titre l1c12,titre l1c13,titre l1c14,App Heading, progress1, progress2, progress11, progress3, progress4, progress5, progress6, progress7, progress12,h9"/>
    <w:basedOn w:val="Titre6"/>
    <w:next w:val="Normal"/>
    <w:link w:val="Titre9Car"/>
    <w:qFormat/>
    <w:rsid w:val="00AD7C77"/>
    <w:pPr>
      <w:numPr>
        <w:ilvl w:val="8"/>
        <w:numId w:val="15"/>
      </w:numPr>
      <w:tabs>
        <w:tab w:val="left" w:pos="2977"/>
        <w:tab w:val="left" w:pos="3828"/>
      </w:tabs>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Couv Car,H1 Car,Titre 11 Car,t1.T1.Titre 1 Car,t1 Car,L1 Heading 1 Car,h1 Car,1st level Car,h11 Car,1st level1 Car,heading 11 Car,h12 Car,1st level2 Car,heading 12 Car,h111 Car,1st level11 Car,heading 111 Car,h13 Car,1st level3 Car"/>
    <w:link w:val="Titre1"/>
    <w:uiPriority w:val="9"/>
    <w:rsid w:val="00631AD9"/>
    <w:rPr>
      <w:color w:val="FFFFFF"/>
      <w:sz w:val="32"/>
      <w:szCs w:val="40"/>
      <w:shd w:val="clear" w:color="auto" w:fill="005EB8" w:themeFill="text2"/>
    </w:rPr>
  </w:style>
  <w:style w:type="character" w:customStyle="1" w:styleId="Titre2Car">
    <w:name w:val="Titre 2 Car"/>
    <w:aliases w:val="Sous-titre Couv Car,H2 Car,heading 2 Car,l2 Car,I2 Car,InterTitre Car,t2 Car,h2 Car,Chapter Title Car,Titre 2 SQ Car,T2 Car,Heading2 Car,Heading21 Car,Titre2 Car,paragraphe Car,Titre 21 Car,t2.T2 Car,2 Car,Level 2 Head Car,21 Car,22 Car"/>
    <w:link w:val="Titre2"/>
    <w:rsid w:val="008A0930"/>
    <w:rPr>
      <w:color w:val="662483" w:themeColor="accent1"/>
      <w:sz w:val="28"/>
      <w:szCs w:val="28"/>
      <w:shd w:val="pct75" w:color="FFFFFF" w:fill="auto"/>
    </w:rPr>
  </w:style>
  <w:style w:type="character" w:customStyle="1" w:styleId="Titre3Car">
    <w:name w:val="Titre 3 Car"/>
    <w:aliases w:val="h3 Car,heading 3 Car,3rd level Car,H3 Car,l3 Car,CT Car,Titre 31 Car,t3.T3.Titre 3 Car,t3 Car,Section Car,T3 Car,Level 1 - 1 Car,3 Car,31 Car,32 Car,33 Car,311 Car,34 Car,35 Car,36 Car,37 Car,38 Car,39 Car,310 Car,312 Car,313 Car,321 Car"/>
    <w:link w:val="Titre3"/>
    <w:rsid w:val="00631AD9"/>
    <w:rPr>
      <w:color w:val="662483" w:themeColor="accent1"/>
      <w:sz w:val="28"/>
      <w:szCs w:val="28"/>
      <w:shd w:val="pct75" w:color="FFFFFF" w:fill="auto"/>
    </w:rPr>
  </w:style>
  <w:style w:type="character" w:customStyle="1" w:styleId="Titre4Car">
    <w:name w:val="Titre 4 Car"/>
    <w:aliases w:val="H4 Car,(Shift Ctrl 4) Car,Titre 41 Car,t4.T4 Car,4heading Car,4 Car,H4-Heading 4 Car,l4 Car,heading4 Car,Heading4 Car,h4 Car,a. Car,heading 4 Car,dash Car,Map Title Car,Level 2 - a Car,Sub-Minor Car,Project table Car,Propos Car,Bullet 11 Car"/>
    <w:link w:val="Titre4"/>
    <w:rsid w:val="00631AD9"/>
    <w:rPr>
      <w:color w:val="662483" w:themeColor="accent1"/>
      <w:sz w:val="24"/>
      <w:szCs w:val="28"/>
      <w:shd w:val="pct75" w:color="FFFFFF" w:fill="auto"/>
    </w:rPr>
  </w:style>
  <w:style w:type="paragraph" w:styleId="En-tte">
    <w:name w:val="header"/>
    <w:aliases w:val="h,Cover Page,Memo head,et,En-tête 1.1,ho,header odd,En-tête 1.11,Header - SBC,entêtenestle"/>
    <w:basedOn w:val="Normal"/>
    <w:link w:val="En-tteCar"/>
    <w:rsid w:val="00AD7C77"/>
    <w:pPr>
      <w:tabs>
        <w:tab w:val="center" w:pos="4536"/>
        <w:tab w:val="right" w:pos="9639"/>
      </w:tabs>
      <w:ind w:left="-284" w:right="-284"/>
      <w:jc w:val="left"/>
    </w:pPr>
    <w:rPr>
      <w:sz w:val="18"/>
    </w:rPr>
  </w:style>
  <w:style w:type="character" w:customStyle="1" w:styleId="En-tteCar">
    <w:name w:val="En-tête Car"/>
    <w:aliases w:val="h Car,Cover Page Car,Memo head Car,et Car,En-tête 1.1 Car,ho Car,header odd Car,En-tête 1.11 Car,Header - SBC Car,entêtenestle Car"/>
    <w:link w:val="En-tte"/>
    <w:rsid w:val="00AD7C77"/>
    <w:rPr>
      <w:sz w:val="18"/>
    </w:rPr>
  </w:style>
  <w:style w:type="paragraph" w:styleId="Pieddepage">
    <w:name w:val="footer"/>
    <w:basedOn w:val="En-tte"/>
    <w:link w:val="PieddepageCar"/>
    <w:uiPriority w:val="99"/>
    <w:rsid w:val="00AD7C77"/>
    <w:pPr>
      <w:ind w:right="0"/>
    </w:pPr>
    <w:rPr>
      <w:bCs/>
      <w:szCs w:val="18"/>
    </w:rPr>
  </w:style>
  <w:style w:type="character" w:customStyle="1" w:styleId="PieddepageCar">
    <w:name w:val="Pied de page Car"/>
    <w:link w:val="Pieddepage"/>
    <w:uiPriority w:val="99"/>
    <w:rsid w:val="00AD7C77"/>
    <w:rPr>
      <w:bCs/>
      <w:sz w:val="18"/>
      <w:szCs w:val="18"/>
    </w:rPr>
  </w:style>
  <w:style w:type="paragraph" w:styleId="Lgende">
    <w:name w:val="caption"/>
    <w:basedOn w:val="Normal"/>
    <w:next w:val="Normal"/>
    <w:link w:val="LgendeCar"/>
    <w:qFormat/>
    <w:rsid w:val="00AD7C77"/>
    <w:pPr>
      <w:spacing w:before="120" w:after="120"/>
      <w:jc w:val="center"/>
    </w:pPr>
    <w:rPr>
      <w:color w:val="000000"/>
      <w:sz w:val="16"/>
    </w:rPr>
  </w:style>
  <w:style w:type="paragraph" w:styleId="Listenumros">
    <w:name w:val="List Number"/>
    <w:basedOn w:val="Listenumros2"/>
    <w:rsid w:val="003F12AF"/>
    <w:pPr>
      <w:numPr>
        <w:ilvl w:val="0"/>
      </w:numPr>
    </w:pPr>
  </w:style>
  <w:style w:type="paragraph" w:customStyle="1" w:styleId="Tableau-titreColonne">
    <w:name w:val="Tableau-titre Colonne"/>
    <w:basedOn w:val="Tableau-titre"/>
    <w:link w:val="Tableau-titreColonneCar"/>
    <w:uiPriority w:val="99"/>
    <w:rsid w:val="00AD7C77"/>
    <w:pPr>
      <w:spacing w:before="20" w:after="20"/>
      <w:jc w:val="left"/>
    </w:pPr>
    <w:rPr>
      <w:b w:val="0"/>
    </w:rPr>
  </w:style>
  <w:style w:type="paragraph" w:customStyle="1" w:styleId="Tableau-titre">
    <w:name w:val="Tableau-titre"/>
    <w:basedOn w:val="Normal"/>
    <w:link w:val="Tableau-titreCar"/>
    <w:rsid w:val="00AD7C77"/>
    <w:pPr>
      <w:spacing w:before="80" w:after="80"/>
      <w:jc w:val="center"/>
    </w:pPr>
    <w:rPr>
      <w:b/>
      <w:smallCaps/>
      <w:color w:val="87888A" w:themeColor="accent2"/>
    </w:rPr>
  </w:style>
  <w:style w:type="character" w:customStyle="1" w:styleId="Tableau-titreCar">
    <w:name w:val="Tableau-titre Car"/>
    <w:link w:val="Tableau-titre"/>
    <w:rsid w:val="00AD7C77"/>
    <w:rPr>
      <w:b/>
      <w:smallCaps/>
      <w:color w:val="87888A" w:themeColor="accent2"/>
    </w:rPr>
  </w:style>
  <w:style w:type="character" w:customStyle="1" w:styleId="Tableau-titreColonneCar">
    <w:name w:val="Tableau-titre Colonne Car"/>
    <w:link w:val="Tableau-titreColonne"/>
    <w:uiPriority w:val="99"/>
    <w:rsid w:val="00AD7C77"/>
    <w:rPr>
      <w:smallCaps/>
      <w:color w:val="87888A" w:themeColor="accent2"/>
    </w:rPr>
  </w:style>
  <w:style w:type="paragraph" w:customStyle="1" w:styleId="Remarquecolonne">
    <w:name w:val="Remarque colonne"/>
    <w:basedOn w:val="Remarqueencadre"/>
    <w:rsid w:val="00AD7C77"/>
    <w:pPr>
      <w:pBdr>
        <w:top w:val="none" w:sz="0" w:space="0" w:color="auto"/>
        <w:left w:val="none" w:sz="0" w:space="0" w:color="auto"/>
        <w:bottom w:val="none" w:sz="0" w:space="0" w:color="auto"/>
        <w:right w:val="none" w:sz="0" w:space="0" w:color="auto"/>
      </w:pBdr>
      <w:shd w:val="clear" w:color="auto" w:fill="auto"/>
      <w:jc w:val="left"/>
    </w:pPr>
    <w:rPr>
      <w:i w:val="0"/>
      <w:color w:val="005EB8" w:themeColor="text2"/>
      <w:sz w:val="16"/>
    </w:rPr>
  </w:style>
  <w:style w:type="paragraph" w:customStyle="1" w:styleId="Remarqueencadre">
    <w:name w:val="Remarque encadrée"/>
    <w:basedOn w:val="Normal"/>
    <w:link w:val="RemarqueencadreCar"/>
    <w:rsid w:val="00AD7C77"/>
    <w:pPr>
      <w:pBdr>
        <w:top w:val="single" w:sz="8" w:space="6" w:color="E75297" w:themeColor="background2"/>
        <w:left w:val="single" w:sz="8" w:space="4" w:color="E75297" w:themeColor="background2"/>
        <w:bottom w:val="single" w:sz="8" w:space="6" w:color="E75297" w:themeColor="background2"/>
        <w:right w:val="single" w:sz="8" w:space="4" w:color="E75297" w:themeColor="background2"/>
      </w:pBdr>
      <w:shd w:val="clear" w:color="auto" w:fill="FADCEA" w:themeFill="background2" w:themeFillTint="33"/>
      <w:jc w:val="center"/>
    </w:pPr>
    <w:rPr>
      <w:i/>
    </w:rPr>
  </w:style>
  <w:style w:type="character" w:customStyle="1" w:styleId="RemarqueencadreCar">
    <w:name w:val="Remarque encadrée Car"/>
    <w:link w:val="Remarqueencadre"/>
    <w:rsid w:val="00AD7C77"/>
    <w:rPr>
      <w:i/>
      <w:shd w:val="clear" w:color="auto" w:fill="FADCEA" w:themeFill="background2" w:themeFillTint="33"/>
    </w:rPr>
  </w:style>
  <w:style w:type="paragraph" w:styleId="Listenumros2">
    <w:name w:val="List Number 2"/>
    <w:basedOn w:val="Normal"/>
    <w:rsid w:val="00AD7C77"/>
    <w:pPr>
      <w:numPr>
        <w:ilvl w:val="1"/>
        <w:numId w:val="4"/>
      </w:numPr>
    </w:pPr>
    <w:rPr>
      <w:sz w:val="18"/>
    </w:rPr>
  </w:style>
  <w:style w:type="paragraph" w:styleId="Listenumros3">
    <w:name w:val="List Number 3"/>
    <w:basedOn w:val="Listenumros2"/>
    <w:rsid w:val="003F12AF"/>
    <w:pPr>
      <w:numPr>
        <w:ilvl w:val="2"/>
      </w:numPr>
    </w:pPr>
  </w:style>
  <w:style w:type="table" w:customStyle="1" w:styleId="TableauVierge">
    <w:name w:val="Tableau Vierge"/>
    <w:basedOn w:val="TableauLargeurNormale"/>
    <w:rsid w:val="00AD7C77"/>
    <w:tblPr/>
    <w:tcPr>
      <w:shd w:val="clear" w:color="auto" w:fill="auto"/>
    </w:tcPr>
    <w:tblStylePr w:type="firstRow">
      <w:tblPr/>
      <w:tcPr>
        <w:tcBorders>
          <w:top w:val="single" w:sz="8" w:space="0" w:color="336699"/>
          <w:left w:val="single" w:sz="8" w:space="0" w:color="336699"/>
          <w:bottom w:val="single" w:sz="8" w:space="0" w:color="336699"/>
          <w:right w:val="single" w:sz="8" w:space="0" w:color="336699"/>
          <w:insideH w:val="single" w:sz="8" w:space="0" w:color="336699"/>
          <w:insideV w:val="single" w:sz="8" w:space="0" w:color="336699"/>
          <w:tl2br w:val="nil"/>
          <w:tr2bl w:val="nil"/>
        </w:tcBorders>
        <w:shd w:val="clear" w:color="auto" w:fill="auto"/>
      </w:tcPr>
    </w:tblStylePr>
    <w:tblStylePr w:type="firstCol">
      <w:tblPr/>
      <w:tcPr>
        <w:shd w:val="clear" w:color="auto" w:fill="E6E6E6"/>
      </w:tcPr>
    </w:tblStylePr>
  </w:style>
  <w:style w:type="table" w:customStyle="1" w:styleId="TableauLargeurNormale">
    <w:name w:val="Tableau Largeur  Normale"/>
    <w:basedOn w:val="TableauPleineLargeur"/>
    <w:rsid w:val="00AD7C77"/>
    <w:pPr>
      <w:ind w:left="1843"/>
    </w:pPr>
    <w:tblPr>
      <w:tblInd w:w="1985" w:type="dxa"/>
    </w:tblPr>
    <w:tblStylePr w:type="firstRow">
      <w:tblPr/>
      <w:tcPr>
        <w:shd w:val="clear" w:color="auto" w:fill="E6E6E6"/>
      </w:tcPr>
    </w:tblStylePr>
    <w:tblStylePr w:type="firstCol">
      <w:tblPr/>
      <w:tcPr>
        <w:shd w:val="clear" w:color="auto" w:fill="E6E6E6"/>
      </w:tcPr>
    </w:tblStylePr>
  </w:style>
  <w:style w:type="table" w:customStyle="1" w:styleId="TableauPleineLargeur">
    <w:name w:val="Tableau Pleine Largeur"/>
    <w:basedOn w:val="TableauNormal"/>
    <w:rsid w:val="00AD7C77"/>
    <w:tblPr>
      <w:tblBorders>
        <w:top w:val="single" w:sz="8" w:space="0" w:color="336699"/>
        <w:left w:val="single" w:sz="8" w:space="0" w:color="336699"/>
        <w:bottom w:val="single" w:sz="8" w:space="0" w:color="336699"/>
        <w:right w:val="single" w:sz="8" w:space="0" w:color="336699"/>
        <w:insideH w:val="single" w:sz="8" w:space="0" w:color="336699"/>
        <w:insideV w:val="single" w:sz="8" w:space="0" w:color="336699"/>
      </w:tblBorders>
    </w:tblPr>
    <w:tcPr>
      <w:vAlign w:val="center"/>
    </w:tcPr>
    <w:tblStylePr w:type="firstRow">
      <w:tblPr/>
      <w:tcPr>
        <w:shd w:val="clear" w:color="auto" w:fill="E6E6E6"/>
      </w:tcPr>
    </w:tblStylePr>
    <w:tblStylePr w:type="firstCol">
      <w:tblPr/>
      <w:tcPr>
        <w:shd w:val="clear" w:color="auto" w:fill="E6E6E6"/>
      </w:tcPr>
    </w:tblStylePr>
  </w:style>
  <w:style w:type="paragraph" w:styleId="Listepuces2">
    <w:name w:val="List Bullet 2"/>
    <w:basedOn w:val="Normal"/>
    <w:link w:val="Listepuces2Car"/>
    <w:qFormat/>
    <w:rsid w:val="00AD7C77"/>
    <w:pPr>
      <w:numPr>
        <w:ilvl w:val="1"/>
        <w:numId w:val="8"/>
      </w:numPr>
      <w:suppressLineNumbers w:val="0"/>
    </w:pPr>
    <w:rPr>
      <w:sz w:val="18"/>
      <w:szCs w:val="18"/>
    </w:rPr>
  </w:style>
  <w:style w:type="character" w:customStyle="1" w:styleId="Listepuces2Car">
    <w:name w:val="Liste à puces 2 Car"/>
    <w:link w:val="Listepuces2"/>
    <w:rsid w:val="00AD7C77"/>
    <w:rPr>
      <w:sz w:val="18"/>
      <w:szCs w:val="18"/>
    </w:rPr>
  </w:style>
  <w:style w:type="paragraph" w:styleId="Listepuces3">
    <w:name w:val="List Bullet 3"/>
    <w:basedOn w:val="Listepuces2"/>
    <w:link w:val="Listepuces3Car"/>
    <w:qFormat/>
    <w:rsid w:val="00AD7C77"/>
    <w:pPr>
      <w:numPr>
        <w:ilvl w:val="2"/>
      </w:numPr>
    </w:pPr>
    <w:rPr>
      <w:sz w:val="16"/>
      <w:szCs w:val="16"/>
    </w:rPr>
  </w:style>
  <w:style w:type="paragraph" w:styleId="Listecontinue">
    <w:name w:val="List Continue"/>
    <w:basedOn w:val="Normal"/>
    <w:link w:val="ListecontinueCar"/>
    <w:unhideWhenUsed/>
    <w:qFormat/>
    <w:rsid w:val="00AD7C77"/>
    <w:pPr>
      <w:numPr>
        <w:numId w:val="5"/>
      </w:numPr>
      <w:contextualSpacing/>
    </w:pPr>
  </w:style>
  <w:style w:type="paragraph" w:styleId="Notedebasdepage">
    <w:name w:val="footnote text"/>
    <w:basedOn w:val="Normal"/>
    <w:semiHidden/>
    <w:rsid w:val="00AD7C77"/>
    <w:pPr>
      <w:spacing w:before="0"/>
      <w:jc w:val="left"/>
    </w:pPr>
    <w:rPr>
      <w:sz w:val="18"/>
    </w:rPr>
  </w:style>
  <w:style w:type="paragraph" w:styleId="Notedefin">
    <w:name w:val="endnote text"/>
    <w:basedOn w:val="Notedebasdepage"/>
    <w:semiHidden/>
    <w:rsid w:val="00AD7C77"/>
  </w:style>
  <w:style w:type="character" w:customStyle="1" w:styleId="Motanglais">
    <w:name w:val="Mot anglais"/>
    <w:rsid w:val="00AD7C77"/>
    <w:rPr>
      <w:i/>
      <w:noProof w:val="0"/>
      <w:lang w:val="en-US"/>
    </w:rPr>
  </w:style>
  <w:style w:type="character" w:customStyle="1" w:styleId="Nologisme">
    <w:name w:val="Néologisme"/>
    <w:rsid w:val="00AD7C77"/>
    <w:rPr>
      <w:i/>
      <w:noProof/>
    </w:rPr>
  </w:style>
  <w:style w:type="paragraph" w:styleId="TM3">
    <w:name w:val="toc 3"/>
    <w:basedOn w:val="TM1"/>
    <w:next w:val="Normal"/>
    <w:uiPriority w:val="39"/>
    <w:rsid w:val="00AD7C77"/>
    <w:pPr>
      <w:tabs>
        <w:tab w:val="clear" w:pos="567"/>
        <w:tab w:val="left" w:pos="1134"/>
        <w:tab w:val="right" w:leader="dot" w:pos="9627"/>
      </w:tabs>
      <w:spacing w:before="0" w:after="40"/>
      <w:ind w:left="567"/>
    </w:pPr>
    <w:rPr>
      <w:b w:val="0"/>
      <w:bCs w:val="0"/>
      <w:iCs/>
      <w:caps w:val="0"/>
      <w:sz w:val="18"/>
    </w:rPr>
  </w:style>
  <w:style w:type="paragraph" w:styleId="TM1">
    <w:name w:val="toc 1"/>
    <w:basedOn w:val="Normal"/>
    <w:next w:val="Normal"/>
    <w:uiPriority w:val="39"/>
    <w:qFormat/>
    <w:rsid w:val="00AD7C77"/>
    <w:pPr>
      <w:tabs>
        <w:tab w:val="left" w:pos="567"/>
        <w:tab w:val="right" w:leader="hyphen" w:pos="9627"/>
      </w:tabs>
      <w:spacing w:before="120" w:after="120"/>
      <w:jc w:val="left"/>
    </w:pPr>
    <w:rPr>
      <w:b/>
      <w:bCs/>
      <w:caps/>
      <w:noProof/>
      <w:color w:val="662483" w:themeColor="accent1"/>
      <w:szCs w:val="24"/>
    </w:rPr>
  </w:style>
  <w:style w:type="paragraph" w:styleId="TM2">
    <w:name w:val="toc 2"/>
    <w:basedOn w:val="TM1"/>
    <w:next w:val="Normal"/>
    <w:uiPriority w:val="39"/>
    <w:rsid w:val="00AD7C77"/>
    <w:pPr>
      <w:tabs>
        <w:tab w:val="right" w:leader="dot" w:pos="9627"/>
      </w:tabs>
      <w:spacing w:before="0" w:after="40"/>
    </w:pPr>
    <w:rPr>
      <w:b w:val="0"/>
      <w:bCs w:val="0"/>
      <w:caps w:val="0"/>
      <w:smallCaps/>
      <w:sz w:val="18"/>
    </w:rPr>
  </w:style>
  <w:style w:type="character" w:styleId="Lienhypertexte">
    <w:name w:val="Hyperlink"/>
    <w:uiPriority w:val="99"/>
    <w:rsid w:val="00AD7C77"/>
    <w:rPr>
      <w:rFonts w:ascii="Arial Narrow" w:hAnsi="Arial Narrow"/>
      <w:color w:val="005EB8" w:themeColor="text2"/>
      <w:sz w:val="22"/>
      <w:u w:val="single"/>
    </w:rPr>
  </w:style>
  <w:style w:type="character" w:customStyle="1" w:styleId="Nompropre">
    <w:name w:val="Nom propre"/>
    <w:rsid w:val="00AD7C77"/>
    <w:rPr>
      <w:rFonts w:asciiTheme="minorHAnsi" w:hAnsiTheme="minorHAnsi"/>
      <w:smallCaps/>
      <w:noProof/>
    </w:rPr>
  </w:style>
  <w:style w:type="character" w:styleId="Numrodepage">
    <w:name w:val="page number"/>
    <w:basedOn w:val="Policepardfaut"/>
    <w:rsid w:val="00AD7C77"/>
  </w:style>
  <w:style w:type="character" w:styleId="Marquedecommentaire">
    <w:name w:val="annotation reference"/>
    <w:semiHidden/>
    <w:rsid w:val="00AD7C77"/>
    <w:rPr>
      <w:sz w:val="16"/>
    </w:rPr>
  </w:style>
  <w:style w:type="paragraph" w:styleId="Commentaire">
    <w:name w:val="annotation text"/>
    <w:basedOn w:val="Normal"/>
    <w:link w:val="CommentaireCar"/>
    <w:semiHidden/>
    <w:rsid w:val="00AD7C77"/>
    <w:pPr>
      <w:ind w:left="709" w:hanging="709"/>
      <w:jc w:val="left"/>
    </w:pPr>
  </w:style>
  <w:style w:type="character" w:customStyle="1" w:styleId="CommentaireCar">
    <w:name w:val="Commentaire Car"/>
    <w:link w:val="Commentaire"/>
    <w:semiHidden/>
    <w:rsid w:val="00AD7C77"/>
  </w:style>
  <w:style w:type="paragraph" w:customStyle="1" w:styleId="Pieddepage-large">
    <w:name w:val="Pied de page - large"/>
    <w:basedOn w:val="Pieddepageborduresuprieure"/>
    <w:rsid w:val="00AD7C77"/>
    <w:pPr>
      <w:tabs>
        <w:tab w:val="right" w:pos="8789"/>
      </w:tabs>
    </w:pPr>
  </w:style>
  <w:style w:type="paragraph" w:customStyle="1" w:styleId="Pieddepageborduresuprieure">
    <w:name w:val="Pied de page bordure supérieure"/>
    <w:basedOn w:val="Pieddepage"/>
    <w:qFormat/>
    <w:rsid w:val="00AD7C77"/>
    <w:pPr>
      <w:pBdr>
        <w:top w:val="single" w:sz="4" w:space="1" w:color="005EB8" w:themeColor="text2"/>
      </w:pBdr>
    </w:pPr>
  </w:style>
  <w:style w:type="character" w:styleId="Appelnotedebasdep">
    <w:name w:val="footnote reference"/>
    <w:semiHidden/>
    <w:rsid w:val="00AD7C77"/>
    <w:rPr>
      <w:vertAlign w:val="superscript"/>
    </w:rPr>
  </w:style>
  <w:style w:type="paragraph" w:customStyle="1" w:styleId="Tableau-ligne">
    <w:name w:val="Tableau-ligne"/>
    <w:basedOn w:val="Normal"/>
    <w:link w:val="Tableau-ligneCar"/>
    <w:rsid w:val="00AD7C77"/>
    <w:pPr>
      <w:spacing w:before="20" w:after="20"/>
      <w:jc w:val="left"/>
    </w:pPr>
    <w:rPr>
      <w:sz w:val="18"/>
    </w:rPr>
  </w:style>
  <w:style w:type="character" w:customStyle="1" w:styleId="Tableau-ligneCar">
    <w:name w:val="Tableau-ligne Car"/>
    <w:link w:val="Tableau-ligne"/>
    <w:rsid w:val="00AD7C77"/>
    <w:rPr>
      <w:sz w:val="18"/>
    </w:rPr>
  </w:style>
  <w:style w:type="paragraph" w:styleId="Adressedestinataire">
    <w:name w:val="envelope address"/>
    <w:basedOn w:val="Normal"/>
    <w:rsid w:val="00AD7C77"/>
    <w:pPr>
      <w:ind w:left="5103"/>
      <w:jc w:val="left"/>
    </w:pPr>
    <w:rPr>
      <w:rFonts w:cs="Arial"/>
      <w:szCs w:val="24"/>
    </w:rPr>
  </w:style>
  <w:style w:type="paragraph" w:customStyle="1" w:styleId="En-tte-large">
    <w:name w:val="En-tête - large"/>
    <w:basedOn w:val="En-tte"/>
    <w:link w:val="En-tte-largeCar"/>
    <w:rsid w:val="00AD7C77"/>
    <w:pPr>
      <w:tabs>
        <w:tab w:val="right" w:pos="9356"/>
      </w:tabs>
    </w:pPr>
  </w:style>
  <w:style w:type="character" w:customStyle="1" w:styleId="En-tte-largeCar">
    <w:name w:val="En-tête - large Car"/>
    <w:link w:val="En-tte-large"/>
    <w:rsid w:val="00AD7C77"/>
    <w:rPr>
      <w:sz w:val="18"/>
    </w:rPr>
  </w:style>
  <w:style w:type="character" w:customStyle="1" w:styleId="Motenrelief">
    <w:name w:val="Mot en relief"/>
    <w:rsid w:val="00AD7C77"/>
    <w:rPr>
      <w:b/>
      <w:noProof/>
      <w:color w:val="946AAB" w:themeColor="accent5"/>
      <w:spacing w:val="10"/>
    </w:rPr>
  </w:style>
  <w:style w:type="character" w:customStyle="1" w:styleId="Mottechnique">
    <w:name w:val="Mot technique"/>
    <w:rsid w:val="00AD7C77"/>
    <w:rPr>
      <w:rFonts w:ascii="Vinci Sans Medium" w:hAnsi="Vinci Sans Medium"/>
      <w:noProof/>
    </w:rPr>
  </w:style>
  <w:style w:type="paragraph" w:customStyle="1" w:styleId="NormallargejustifiGauche">
    <w:name w:val="Normal large justifié à Gauche"/>
    <w:basedOn w:val="Normal"/>
    <w:link w:val="NormallargejustifiGaucheCar"/>
    <w:rsid w:val="00AD7C77"/>
    <w:pPr>
      <w:jc w:val="left"/>
    </w:pPr>
  </w:style>
  <w:style w:type="character" w:customStyle="1" w:styleId="NormallargejustifiGaucheCar">
    <w:name w:val="Normal large justifié à Gauche Car"/>
    <w:link w:val="NormallargejustifiGauche"/>
    <w:rsid w:val="00AD7C77"/>
  </w:style>
  <w:style w:type="paragraph" w:styleId="Textedebulles">
    <w:name w:val="Balloon Text"/>
    <w:basedOn w:val="Normal"/>
    <w:link w:val="TextedebullesCar"/>
    <w:semiHidden/>
    <w:rsid w:val="00AD7C77"/>
    <w:rPr>
      <w:rFonts w:ascii="Tahoma" w:hAnsi="Tahoma" w:cs="Tahoma"/>
      <w:sz w:val="16"/>
      <w:szCs w:val="16"/>
    </w:rPr>
  </w:style>
  <w:style w:type="paragraph" w:customStyle="1" w:styleId="Adresse">
    <w:name w:val="Adresse"/>
    <w:basedOn w:val="Normal"/>
    <w:uiPriority w:val="99"/>
    <w:rsid w:val="00AD7C77"/>
    <w:pPr>
      <w:ind w:right="567"/>
      <w:jc w:val="left"/>
    </w:pPr>
    <w:rPr>
      <w:color w:val="005EB8" w:themeColor="text2"/>
    </w:rPr>
  </w:style>
  <w:style w:type="paragraph" w:styleId="Objetducommentaire">
    <w:name w:val="annotation subject"/>
    <w:basedOn w:val="Commentaire"/>
    <w:next w:val="Commentaire"/>
    <w:semiHidden/>
    <w:rsid w:val="00AD7C77"/>
    <w:pPr>
      <w:ind w:left="0" w:firstLine="0"/>
      <w:jc w:val="both"/>
    </w:pPr>
    <w:rPr>
      <w:b/>
      <w:bCs/>
    </w:rPr>
  </w:style>
  <w:style w:type="paragraph" w:customStyle="1" w:styleId="SA">
    <w:name w:val="SA"/>
    <w:basedOn w:val="Adresse"/>
    <w:uiPriority w:val="99"/>
    <w:rsid w:val="00AD7C77"/>
    <w:pPr>
      <w:ind w:right="0"/>
    </w:pPr>
  </w:style>
  <w:style w:type="paragraph" w:styleId="TM4">
    <w:name w:val="toc 4"/>
    <w:basedOn w:val="Normal"/>
    <w:next w:val="Normal"/>
    <w:autoRedefine/>
    <w:uiPriority w:val="39"/>
    <w:rsid w:val="00AD7C77"/>
    <w:pPr>
      <w:spacing w:before="0"/>
      <w:ind w:left="600"/>
      <w:jc w:val="left"/>
    </w:pPr>
    <w:rPr>
      <w:rFonts w:ascii="Times New Roman" w:hAnsi="Times New Roman"/>
      <w:sz w:val="18"/>
      <w:szCs w:val="21"/>
    </w:rPr>
  </w:style>
  <w:style w:type="paragraph" w:styleId="TM5">
    <w:name w:val="toc 5"/>
    <w:basedOn w:val="Normal"/>
    <w:next w:val="Normal"/>
    <w:autoRedefine/>
    <w:uiPriority w:val="39"/>
    <w:rsid w:val="00AD7C77"/>
    <w:pPr>
      <w:spacing w:before="0"/>
      <w:ind w:left="800"/>
      <w:jc w:val="left"/>
    </w:pPr>
    <w:rPr>
      <w:rFonts w:ascii="Times New Roman" w:hAnsi="Times New Roman"/>
      <w:sz w:val="18"/>
      <w:szCs w:val="21"/>
    </w:rPr>
  </w:style>
  <w:style w:type="paragraph" w:styleId="TM6">
    <w:name w:val="toc 6"/>
    <w:basedOn w:val="Normal"/>
    <w:next w:val="Normal"/>
    <w:autoRedefine/>
    <w:uiPriority w:val="39"/>
    <w:rsid w:val="00AD7C77"/>
    <w:pPr>
      <w:spacing w:before="0"/>
      <w:ind w:left="1000"/>
      <w:jc w:val="left"/>
    </w:pPr>
    <w:rPr>
      <w:rFonts w:ascii="Times New Roman" w:hAnsi="Times New Roman"/>
      <w:sz w:val="18"/>
      <w:szCs w:val="21"/>
    </w:rPr>
  </w:style>
  <w:style w:type="paragraph" w:styleId="TM7">
    <w:name w:val="toc 7"/>
    <w:basedOn w:val="Normal"/>
    <w:next w:val="Normal"/>
    <w:autoRedefine/>
    <w:uiPriority w:val="39"/>
    <w:rsid w:val="00AD7C77"/>
    <w:pPr>
      <w:spacing w:before="0"/>
      <w:ind w:left="1200"/>
      <w:jc w:val="left"/>
    </w:pPr>
    <w:rPr>
      <w:rFonts w:ascii="Times New Roman" w:hAnsi="Times New Roman"/>
      <w:sz w:val="18"/>
      <w:szCs w:val="21"/>
    </w:rPr>
  </w:style>
  <w:style w:type="paragraph" w:styleId="TM8">
    <w:name w:val="toc 8"/>
    <w:basedOn w:val="Normal"/>
    <w:next w:val="Normal"/>
    <w:autoRedefine/>
    <w:uiPriority w:val="39"/>
    <w:rsid w:val="00AD7C77"/>
    <w:pPr>
      <w:spacing w:before="0"/>
      <w:ind w:left="1400"/>
      <w:jc w:val="left"/>
    </w:pPr>
    <w:rPr>
      <w:rFonts w:ascii="Times New Roman" w:hAnsi="Times New Roman"/>
      <w:sz w:val="18"/>
      <w:szCs w:val="21"/>
    </w:rPr>
  </w:style>
  <w:style w:type="paragraph" w:styleId="TM9">
    <w:name w:val="toc 9"/>
    <w:basedOn w:val="Normal"/>
    <w:next w:val="Normal"/>
    <w:autoRedefine/>
    <w:uiPriority w:val="39"/>
    <w:rsid w:val="00AD7C77"/>
    <w:pPr>
      <w:spacing w:before="0"/>
      <w:ind w:left="1600"/>
      <w:jc w:val="left"/>
    </w:pPr>
    <w:rPr>
      <w:rFonts w:ascii="Times New Roman" w:hAnsi="Times New Roman"/>
      <w:sz w:val="18"/>
      <w:szCs w:val="21"/>
    </w:rPr>
  </w:style>
  <w:style w:type="paragraph" w:customStyle="1" w:styleId="Nom">
    <w:name w:val="Nom"/>
    <w:basedOn w:val="Normal"/>
    <w:link w:val="NomCar"/>
    <w:rsid w:val="00AD7C77"/>
    <w:pPr>
      <w:spacing w:before="0" w:after="240"/>
      <w:ind w:right="567"/>
      <w:jc w:val="left"/>
    </w:pPr>
    <w:rPr>
      <w:b/>
      <w:color w:val="005EB8" w:themeColor="text2"/>
      <w:sz w:val="44"/>
    </w:rPr>
  </w:style>
  <w:style w:type="character" w:customStyle="1" w:styleId="NomCar">
    <w:name w:val="Nom Car"/>
    <w:link w:val="Nom"/>
    <w:rsid w:val="00AD7C77"/>
    <w:rPr>
      <w:b/>
      <w:color w:val="005EB8" w:themeColor="text2"/>
      <w:sz w:val="44"/>
    </w:rPr>
  </w:style>
  <w:style w:type="paragraph" w:customStyle="1" w:styleId="NomProjet">
    <w:name w:val="Nom_Projet"/>
    <w:basedOn w:val="Nom"/>
    <w:link w:val="NomProjetCar"/>
    <w:rsid w:val="00AD7C77"/>
    <w:rPr>
      <w:b w:val="0"/>
      <w:sz w:val="32"/>
    </w:rPr>
  </w:style>
  <w:style w:type="character" w:customStyle="1" w:styleId="NomProjetCar">
    <w:name w:val="Nom_Projet Car"/>
    <w:link w:val="NomProjet"/>
    <w:rsid w:val="00AD7C77"/>
    <w:rPr>
      <w:color w:val="005EB8" w:themeColor="text2"/>
      <w:sz w:val="32"/>
    </w:rPr>
  </w:style>
  <w:style w:type="paragraph" w:customStyle="1" w:styleId="AnnexeTitre2">
    <w:name w:val="Annexe Titre 2"/>
    <w:basedOn w:val="Titre2"/>
    <w:next w:val="Normal"/>
    <w:link w:val="AnnexeTitre2Car"/>
    <w:qFormat/>
    <w:rsid w:val="00AD7C77"/>
    <w:pPr>
      <w:numPr>
        <w:ilvl w:val="0"/>
        <w:numId w:val="0"/>
      </w:numPr>
      <w:pBdr>
        <w:bottom w:val="single" w:sz="8" w:space="5" w:color="336699"/>
      </w:pBdr>
    </w:pPr>
    <w:rPr>
      <w:color w:val="79004D"/>
    </w:rPr>
  </w:style>
  <w:style w:type="character" w:customStyle="1" w:styleId="AnnexeTitre2Car">
    <w:name w:val="Annexe Titre 2 Car"/>
    <w:link w:val="AnnexeTitre2"/>
    <w:rsid w:val="00AD7C77"/>
    <w:rPr>
      <w:color w:val="79004D"/>
      <w:sz w:val="28"/>
      <w:szCs w:val="28"/>
      <w:shd w:val="pct75" w:color="FFFFFF" w:fill="auto"/>
    </w:rPr>
  </w:style>
  <w:style w:type="paragraph" w:customStyle="1" w:styleId="TitreNonIndex">
    <w:name w:val="Titre Non Indexé"/>
    <w:basedOn w:val="Titre1"/>
    <w:rsid w:val="00AD7C77"/>
    <w:pPr>
      <w:numPr>
        <w:numId w:val="0"/>
      </w:numPr>
      <w:jc w:val="center"/>
      <w:outlineLvl w:val="9"/>
    </w:pPr>
    <w:rPr>
      <w:szCs w:val="36"/>
    </w:rPr>
  </w:style>
  <w:style w:type="paragraph" w:styleId="Date">
    <w:name w:val="Date"/>
    <w:basedOn w:val="Normal"/>
    <w:next w:val="Normal"/>
    <w:rsid w:val="00AD7C77"/>
  </w:style>
  <w:style w:type="paragraph" w:customStyle="1" w:styleId="ListePuceTableau">
    <w:name w:val="Liste à Puce Tableau"/>
    <w:basedOn w:val="Normal"/>
    <w:link w:val="ListePuceTableauCar"/>
    <w:rsid w:val="00AD7C77"/>
    <w:pPr>
      <w:numPr>
        <w:numId w:val="12"/>
      </w:numPr>
    </w:pPr>
    <w:rPr>
      <w:sz w:val="18"/>
    </w:rPr>
  </w:style>
  <w:style w:type="paragraph" w:customStyle="1" w:styleId="CommentaireRouge">
    <w:name w:val="Commentaire_Rouge"/>
    <w:basedOn w:val="Normal"/>
    <w:link w:val="CommentaireRougeCar"/>
    <w:rsid w:val="00AD7C77"/>
    <w:rPr>
      <w:color w:val="FF0000"/>
    </w:rPr>
  </w:style>
  <w:style w:type="character" w:customStyle="1" w:styleId="CommentaireRougeCar">
    <w:name w:val="Commentaire_Rouge Car"/>
    <w:link w:val="CommentaireRouge"/>
    <w:rsid w:val="00AD7C77"/>
    <w:rPr>
      <w:color w:val="FF0000"/>
    </w:rPr>
  </w:style>
  <w:style w:type="paragraph" w:customStyle="1" w:styleId="AnnexeTitre1">
    <w:name w:val="Annexe Titre 1"/>
    <w:basedOn w:val="Titre1"/>
    <w:next w:val="Normal"/>
    <w:rsid w:val="00AD7C77"/>
    <w:pPr>
      <w:numPr>
        <w:numId w:val="0"/>
      </w:numPr>
    </w:pPr>
  </w:style>
  <w:style w:type="paragraph" w:customStyle="1" w:styleId="AnnexeTitre3">
    <w:name w:val="Annexe Titre 3"/>
    <w:basedOn w:val="Titre3"/>
    <w:next w:val="Normal"/>
    <w:rsid w:val="00AD7C77"/>
    <w:pPr>
      <w:numPr>
        <w:ilvl w:val="0"/>
        <w:numId w:val="0"/>
      </w:numPr>
    </w:pPr>
  </w:style>
  <w:style w:type="paragraph" w:customStyle="1" w:styleId="ListePuceTableau2">
    <w:name w:val="Liste à Puce Tableau 2"/>
    <w:basedOn w:val="Normal"/>
    <w:rsid w:val="00AD7C77"/>
    <w:pPr>
      <w:numPr>
        <w:ilvl w:val="1"/>
        <w:numId w:val="12"/>
      </w:numPr>
    </w:pPr>
    <w:rPr>
      <w:sz w:val="18"/>
      <w:szCs w:val="18"/>
    </w:rPr>
  </w:style>
  <w:style w:type="paragraph" w:customStyle="1" w:styleId="AnnexeTitre4">
    <w:name w:val="Annexe Titre 4"/>
    <w:basedOn w:val="Titre4"/>
    <w:next w:val="Normal"/>
    <w:rsid w:val="00AD7C77"/>
    <w:pPr>
      <w:numPr>
        <w:ilvl w:val="0"/>
        <w:numId w:val="0"/>
      </w:numPr>
      <w:tabs>
        <w:tab w:val="left" w:pos="2126"/>
      </w:tabs>
      <w:ind w:left="567"/>
    </w:pPr>
  </w:style>
  <w:style w:type="paragraph" w:styleId="Listepuces">
    <w:name w:val="List Bullet"/>
    <w:basedOn w:val="Normal"/>
    <w:link w:val="ListepucesCar"/>
    <w:uiPriority w:val="99"/>
    <w:qFormat/>
    <w:rsid w:val="00AD7C77"/>
    <w:pPr>
      <w:numPr>
        <w:numId w:val="8"/>
      </w:numPr>
      <w:suppressLineNumbers w:val="0"/>
    </w:pPr>
  </w:style>
  <w:style w:type="character" w:customStyle="1" w:styleId="ListepucesCar">
    <w:name w:val="Liste à puces Car"/>
    <w:link w:val="Listepuces"/>
    <w:uiPriority w:val="99"/>
    <w:rsid w:val="00AD7C77"/>
  </w:style>
  <w:style w:type="paragraph" w:styleId="Listecontinue2">
    <w:name w:val="List Continue 2"/>
    <w:basedOn w:val="Listecontinue"/>
    <w:unhideWhenUsed/>
    <w:rsid w:val="00AD7C77"/>
    <w:pPr>
      <w:numPr>
        <w:ilvl w:val="1"/>
      </w:numPr>
    </w:pPr>
  </w:style>
  <w:style w:type="paragraph" w:styleId="Listecontinue3">
    <w:name w:val="List Continue 3"/>
    <w:basedOn w:val="Listecontinue2"/>
    <w:unhideWhenUsed/>
    <w:rsid w:val="00AD7C77"/>
    <w:pPr>
      <w:numPr>
        <w:ilvl w:val="2"/>
      </w:numPr>
    </w:pPr>
    <w:rPr>
      <w:sz w:val="16"/>
    </w:rPr>
  </w:style>
  <w:style w:type="paragraph" w:customStyle="1" w:styleId="CVTitre2">
    <w:name w:val="CV Titre 2"/>
    <w:basedOn w:val="Normal"/>
    <w:next w:val="Normal"/>
    <w:rsid w:val="00AD7C77"/>
    <w:pPr>
      <w:keepNext/>
      <w:suppressLineNumbers w:val="0"/>
      <w:pBdr>
        <w:bottom w:val="single" w:sz="8" w:space="5" w:color="336699"/>
      </w:pBdr>
      <w:shd w:val="pct75" w:color="FFFFFF" w:fill="auto"/>
      <w:tabs>
        <w:tab w:val="left" w:pos="1701"/>
      </w:tabs>
      <w:spacing w:after="240"/>
      <w:ind w:left="2410"/>
      <w:jc w:val="left"/>
      <w:outlineLvl w:val="1"/>
    </w:pPr>
    <w:rPr>
      <w:noProof/>
      <w:color w:val="A20067"/>
      <w:sz w:val="28"/>
      <w:szCs w:val="28"/>
    </w:rPr>
  </w:style>
  <w:style w:type="paragraph" w:customStyle="1" w:styleId="CVTitre3">
    <w:name w:val="CV Titre 3"/>
    <w:basedOn w:val="AnnexeTitre3"/>
    <w:next w:val="Normal"/>
    <w:rsid w:val="00AD7C77"/>
    <w:pPr>
      <w:spacing w:before="60" w:after="60"/>
      <w:ind w:left="2410"/>
    </w:pPr>
    <w:rPr>
      <w:color w:val="005EB8" w:themeColor="text2"/>
    </w:rPr>
  </w:style>
  <w:style w:type="paragraph" w:customStyle="1" w:styleId="CVnormal">
    <w:name w:val="CV normal"/>
    <w:basedOn w:val="Normal"/>
    <w:rsid w:val="00AD7C77"/>
    <w:pPr>
      <w:ind w:left="2410"/>
    </w:pPr>
    <w:rPr>
      <w:sz w:val="18"/>
    </w:rPr>
  </w:style>
  <w:style w:type="paragraph" w:customStyle="1" w:styleId="CVListePuce">
    <w:name w:val="CV Liste à Puce"/>
    <w:basedOn w:val="CVnormal"/>
    <w:rsid w:val="00AD7C77"/>
    <w:pPr>
      <w:numPr>
        <w:numId w:val="3"/>
      </w:numPr>
    </w:pPr>
  </w:style>
  <w:style w:type="table" w:customStyle="1" w:styleId="CVTableau">
    <w:name w:val="CV_Tableau"/>
    <w:basedOn w:val="TableauLargeurNormale"/>
    <w:rsid w:val="00AD7C77"/>
    <w:pPr>
      <w:ind w:left="2552"/>
    </w:pPr>
    <w:tblPr>
      <w:tblInd w:w="2552" w:type="dxa"/>
    </w:tblPr>
    <w:tblStylePr w:type="firstRow">
      <w:tblPr/>
      <w:tcPr>
        <w:shd w:val="clear" w:color="auto" w:fill="E6E6E6"/>
      </w:tcPr>
    </w:tblStylePr>
    <w:tblStylePr w:type="firstCol">
      <w:tblPr/>
      <w:tcPr>
        <w:shd w:val="clear" w:color="auto" w:fill="E6E6E6"/>
      </w:tcPr>
    </w:tblStylePr>
  </w:style>
  <w:style w:type="paragraph" w:customStyle="1" w:styleId="Sous-titre1">
    <w:name w:val="Sous-titre 1"/>
    <w:basedOn w:val="Normal"/>
    <w:autoRedefine/>
    <w:rsid w:val="00AD7C77"/>
    <w:pPr>
      <w:spacing w:before="0" w:after="40"/>
    </w:pPr>
    <w:rPr>
      <w:b/>
      <w:smallCaps/>
      <w:color w:val="662483" w:themeColor="accent1"/>
      <w:sz w:val="24"/>
      <w:szCs w:val="24"/>
      <w:lang w:val="en-US"/>
    </w:rPr>
  </w:style>
  <w:style w:type="paragraph" w:styleId="Tabledesillustrations">
    <w:name w:val="table of figures"/>
    <w:basedOn w:val="Normal"/>
    <w:next w:val="Normal"/>
    <w:uiPriority w:val="99"/>
    <w:rsid w:val="00AD7C77"/>
    <w:rPr>
      <w:sz w:val="18"/>
    </w:rPr>
  </w:style>
  <w:style w:type="character" w:styleId="lev">
    <w:name w:val="Strong"/>
    <w:uiPriority w:val="22"/>
    <w:qFormat/>
    <w:rsid w:val="00AD7C77"/>
    <w:rPr>
      <w:b/>
      <w:bCs/>
    </w:rPr>
  </w:style>
  <w:style w:type="paragraph" w:styleId="Explorateurdedocuments">
    <w:name w:val="Document Map"/>
    <w:basedOn w:val="Normal"/>
    <w:link w:val="ExplorateurdedocumentsCar"/>
    <w:rsid w:val="00AD7C77"/>
    <w:pPr>
      <w:spacing w:before="0"/>
    </w:pPr>
    <w:rPr>
      <w:rFonts w:ascii="Tahoma" w:hAnsi="Tahoma" w:cs="Tahoma"/>
      <w:sz w:val="16"/>
      <w:szCs w:val="16"/>
    </w:rPr>
  </w:style>
  <w:style w:type="character" w:customStyle="1" w:styleId="ExplorateurdedocumentsCar">
    <w:name w:val="Explorateur de documents Car"/>
    <w:link w:val="Explorateurdedocuments"/>
    <w:rsid w:val="00AD7C77"/>
    <w:rPr>
      <w:rFonts w:ascii="Tahoma" w:hAnsi="Tahoma" w:cs="Tahoma"/>
      <w:sz w:val="16"/>
      <w:szCs w:val="16"/>
    </w:rPr>
  </w:style>
  <w:style w:type="paragraph" w:customStyle="1" w:styleId="ListePuceTableau3">
    <w:name w:val="Liste à Puce Tableau 3"/>
    <w:basedOn w:val="Normal"/>
    <w:rsid w:val="00AD7C77"/>
    <w:pPr>
      <w:numPr>
        <w:ilvl w:val="2"/>
        <w:numId w:val="12"/>
      </w:numPr>
    </w:pPr>
    <w:rPr>
      <w:sz w:val="16"/>
      <w:szCs w:val="16"/>
    </w:rPr>
  </w:style>
  <w:style w:type="character" w:styleId="Lienhypertextesuivivisit">
    <w:name w:val="FollowedHyperlink"/>
    <w:rsid w:val="00AD7C77"/>
    <w:rPr>
      <w:color w:val="800080"/>
      <w:u w:val="single"/>
    </w:rPr>
  </w:style>
  <w:style w:type="paragraph" w:customStyle="1" w:styleId="Normallargecadrdroite">
    <w:name w:val="Normal large cadré à droite"/>
    <w:basedOn w:val="NormallargejustifiGauche"/>
    <w:link w:val="NormallargecadrdroiteCar"/>
    <w:qFormat/>
    <w:rsid w:val="00AD7C77"/>
    <w:pPr>
      <w:jc w:val="right"/>
    </w:pPr>
    <w:rPr>
      <w:noProof/>
    </w:rPr>
  </w:style>
  <w:style w:type="character" w:customStyle="1" w:styleId="NormallargecadrdroiteCar">
    <w:name w:val="Normal large cadré à droite Car"/>
    <w:link w:val="Normallargecadrdroite"/>
    <w:rsid w:val="00AD7C77"/>
    <w:rPr>
      <w:noProof/>
    </w:rPr>
  </w:style>
  <w:style w:type="paragraph" w:customStyle="1" w:styleId="En-tteborduresuprieure">
    <w:name w:val="En-tête bordure supérieure"/>
    <w:basedOn w:val="En-tte-large"/>
    <w:link w:val="En-tteborduresuprieureCar"/>
    <w:qFormat/>
    <w:rsid w:val="00AD7C77"/>
    <w:pPr>
      <w:pBdr>
        <w:top w:val="single" w:sz="4" w:space="1" w:color="005EB8" w:themeColor="text2"/>
      </w:pBdr>
      <w:tabs>
        <w:tab w:val="clear" w:pos="4536"/>
        <w:tab w:val="clear" w:pos="9356"/>
        <w:tab w:val="clear" w:pos="9639"/>
        <w:tab w:val="left" w:pos="5239"/>
      </w:tabs>
      <w:ind w:right="-2"/>
    </w:pPr>
  </w:style>
  <w:style w:type="character" w:customStyle="1" w:styleId="En-tteborduresuprieureCar">
    <w:name w:val="En-tête bordure supérieure Car"/>
    <w:link w:val="En-tteborduresuprieure"/>
    <w:rsid w:val="00AD7C77"/>
    <w:rPr>
      <w:sz w:val="18"/>
    </w:rPr>
  </w:style>
  <w:style w:type="paragraph" w:customStyle="1" w:styleId="En-ttegras">
    <w:name w:val="En-tête gras"/>
    <w:basedOn w:val="En-tte-large"/>
    <w:link w:val="En-ttegrasCar"/>
    <w:qFormat/>
    <w:rsid w:val="00AD7C77"/>
    <w:pPr>
      <w:tabs>
        <w:tab w:val="clear" w:pos="4536"/>
        <w:tab w:val="center" w:pos="5103"/>
      </w:tabs>
      <w:ind w:right="-2"/>
    </w:pPr>
    <w:rPr>
      <w:b/>
    </w:rPr>
  </w:style>
  <w:style w:type="character" w:customStyle="1" w:styleId="En-ttegrasCar">
    <w:name w:val="En-tête gras Car"/>
    <w:link w:val="En-ttegras"/>
    <w:rsid w:val="00AD7C77"/>
    <w:rPr>
      <w:b/>
      <w:sz w:val="18"/>
    </w:rPr>
  </w:style>
  <w:style w:type="paragraph" w:styleId="Paragraphedeliste">
    <w:name w:val="List Paragraph"/>
    <w:aliases w:val="Bullet List,FooterText,numbered,Foot,liste,Puces liste 1,lp1,Liste à puce - Normal,Bullet Number,Puce1_Nware,Add On (orange),Puce tableau,List Paragraph1,Level 1 Puce,Liste Ã  puce - Normal,Bulletr List Paragraph,List1"/>
    <w:basedOn w:val="Normal"/>
    <w:link w:val="ParagraphedelisteCar"/>
    <w:uiPriority w:val="34"/>
    <w:qFormat/>
    <w:rsid w:val="00AD7C77"/>
    <w:pPr>
      <w:ind w:left="720"/>
      <w:contextualSpacing/>
    </w:pPr>
  </w:style>
  <w:style w:type="paragraph" w:customStyle="1" w:styleId="Encartdveloppementdurable">
    <w:name w:val="Encart développement durable"/>
    <w:basedOn w:val="Normal"/>
    <w:qFormat/>
    <w:rsid w:val="00AD7C77"/>
    <w:pPr>
      <w:jc w:val="left"/>
    </w:pPr>
  </w:style>
  <w:style w:type="paragraph" w:customStyle="1" w:styleId="Discretcadrdroite">
    <w:name w:val="Discret cadré à droite"/>
    <w:basedOn w:val="Normal"/>
    <w:link w:val="DiscretcadrdroiteCar"/>
    <w:qFormat/>
    <w:rsid w:val="00AD7C77"/>
    <w:pPr>
      <w:jc w:val="right"/>
    </w:pPr>
    <w:rPr>
      <w:color w:val="808080"/>
      <w:sz w:val="16"/>
    </w:rPr>
  </w:style>
  <w:style w:type="character" w:customStyle="1" w:styleId="DiscretcadrdroiteCar">
    <w:name w:val="Discret cadré à droite Car"/>
    <w:link w:val="Discretcadrdroite"/>
    <w:rsid w:val="00AD7C77"/>
    <w:rPr>
      <w:color w:val="808080"/>
      <w:sz w:val="16"/>
    </w:rPr>
  </w:style>
  <w:style w:type="paragraph" w:styleId="Sous-titre">
    <w:name w:val="Subtitle"/>
    <w:aliases w:val="Titre objet"/>
    <w:basedOn w:val="Normal"/>
    <w:next w:val="Normal"/>
    <w:link w:val="Sous-titreCar"/>
    <w:uiPriority w:val="11"/>
    <w:qFormat/>
    <w:rsid w:val="00AD7C77"/>
    <w:pPr>
      <w:numPr>
        <w:ilvl w:val="1"/>
      </w:numPr>
    </w:pPr>
    <w:rPr>
      <w:i/>
      <w:iCs/>
      <w:color w:val="79004D" w:themeColor="accent4" w:themeShade="BF"/>
      <w:spacing w:val="15"/>
      <w:sz w:val="24"/>
      <w:szCs w:val="24"/>
    </w:rPr>
  </w:style>
  <w:style w:type="character" w:customStyle="1" w:styleId="Sous-titreCar">
    <w:name w:val="Sous-titre Car"/>
    <w:aliases w:val="Titre objet Car"/>
    <w:link w:val="Sous-titre"/>
    <w:uiPriority w:val="11"/>
    <w:rsid w:val="00AD7C77"/>
    <w:rPr>
      <w:i/>
      <w:iCs/>
      <w:color w:val="79004D" w:themeColor="accent4" w:themeShade="BF"/>
      <w:spacing w:val="15"/>
      <w:sz w:val="24"/>
      <w:szCs w:val="24"/>
    </w:rPr>
  </w:style>
  <w:style w:type="paragraph" w:customStyle="1" w:styleId="AnnexeCGV">
    <w:name w:val="Annexe CGV"/>
    <w:basedOn w:val="NormallargejustifiGauche"/>
    <w:link w:val="AnnexeCGVCar"/>
    <w:qFormat/>
    <w:rsid w:val="00AD7C77"/>
    <w:rPr>
      <w:sz w:val="16"/>
      <w:szCs w:val="16"/>
    </w:rPr>
  </w:style>
  <w:style w:type="character" w:customStyle="1" w:styleId="AnnexeCGVCar">
    <w:name w:val="Annexe CGV Car"/>
    <w:link w:val="AnnexeCGV"/>
    <w:rsid w:val="00AD7C77"/>
    <w:rPr>
      <w:sz w:val="16"/>
      <w:szCs w:val="16"/>
    </w:rPr>
  </w:style>
  <w:style w:type="paragraph" w:styleId="Citation">
    <w:name w:val="Quote"/>
    <w:basedOn w:val="Normal"/>
    <w:next w:val="Normal"/>
    <w:link w:val="CitationCar"/>
    <w:uiPriority w:val="29"/>
    <w:qFormat/>
    <w:rsid w:val="00AD7C77"/>
    <w:rPr>
      <w:rFonts w:ascii="Trebuchet MS" w:hAnsi="Trebuchet MS"/>
      <w:i/>
      <w:iCs/>
      <w:color w:val="000000"/>
    </w:rPr>
  </w:style>
  <w:style w:type="character" w:customStyle="1" w:styleId="CitationCar">
    <w:name w:val="Citation Car"/>
    <w:link w:val="Citation"/>
    <w:uiPriority w:val="29"/>
    <w:rsid w:val="00AD7C77"/>
    <w:rPr>
      <w:rFonts w:ascii="Trebuchet MS" w:hAnsi="Trebuchet MS"/>
      <w:i/>
      <w:iCs/>
      <w:color w:val="000000"/>
    </w:rPr>
  </w:style>
  <w:style w:type="paragraph" w:styleId="Corpsdetexte">
    <w:name w:val="Body Text"/>
    <w:basedOn w:val="Normal"/>
    <w:link w:val="CorpsdetexteCar"/>
    <w:rsid w:val="00AD7C77"/>
    <w:pPr>
      <w:spacing w:after="120"/>
    </w:pPr>
  </w:style>
  <w:style w:type="character" w:customStyle="1" w:styleId="CorpsdetexteCar">
    <w:name w:val="Corps de texte Car"/>
    <w:link w:val="Corpsdetexte"/>
    <w:rsid w:val="00AD7C77"/>
  </w:style>
  <w:style w:type="paragraph" w:customStyle="1" w:styleId="Lgende1">
    <w:name w:val="Légende 1"/>
    <w:basedOn w:val="Lgende"/>
    <w:next w:val="Normal"/>
    <w:rsid w:val="00AD7C77"/>
    <w:pPr>
      <w:keepNext/>
      <w:spacing w:after="0"/>
    </w:pPr>
    <w:rPr>
      <w:b/>
      <w:color w:val="005EB8" w:themeColor="text2"/>
      <w:sz w:val="20"/>
    </w:rPr>
  </w:style>
  <w:style w:type="paragraph" w:customStyle="1" w:styleId="NormalGauche">
    <w:name w:val="Normal à Gauche"/>
    <w:basedOn w:val="Normal"/>
    <w:rsid w:val="00AD7C77"/>
    <w:pPr>
      <w:jc w:val="left"/>
    </w:pPr>
  </w:style>
  <w:style w:type="character" w:styleId="Accentuationintense">
    <w:name w:val="Intense Emphasis"/>
    <w:aliases w:val="Texte italique page 2"/>
    <w:uiPriority w:val="21"/>
    <w:qFormat/>
    <w:rsid w:val="00AD7C77"/>
    <w:rPr>
      <w:b/>
      <w:bCs/>
      <w:i/>
      <w:iCs/>
      <w:color w:val="662483" w:themeColor="accent1"/>
    </w:rPr>
  </w:style>
  <w:style w:type="paragraph" w:customStyle="1" w:styleId="Titre3sansN">
    <w:name w:val="Titre 3 sans N°"/>
    <w:basedOn w:val="Titre3"/>
    <w:next w:val="Normal"/>
    <w:link w:val="Titre3sansNCar"/>
    <w:qFormat/>
    <w:rsid w:val="00AD7C77"/>
    <w:pPr>
      <w:numPr>
        <w:ilvl w:val="0"/>
        <w:numId w:val="0"/>
      </w:numPr>
    </w:pPr>
  </w:style>
  <w:style w:type="character" w:customStyle="1" w:styleId="Titre3sansNCar">
    <w:name w:val="Titre 3 sans N° Car"/>
    <w:link w:val="Titre3sansN"/>
    <w:rsid w:val="00AD7C77"/>
    <w:rPr>
      <w:color w:val="662483" w:themeColor="accent1"/>
      <w:sz w:val="28"/>
      <w:szCs w:val="28"/>
      <w:shd w:val="pct75" w:color="FFFFFF" w:fill="auto"/>
    </w:rPr>
  </w:style>
  <w:style w:type="paragraph" w:customStyle="1" w:styleId="Titre2sansN">
    <w:name w:val="Titre 2 sans N°"/>
    <w:basedOn w:val="Titre2"/>
    <w:next w:val="Normal"/>
    <w:link w:val="Titre2sansNCar"/>
    <w:qFormat/>
    <w:rsid w:val="00AD7C77"/>
    <w:pPr>
      <w:numPr>
        <w:ilvl w:val="0"/>
        <w:numId w:val="0"/>
      </w:numPr>
    </w:pPr>
  </w:style>
  <w:style w:type="character" w:customStyle="1" w:styleId="Titre2sansNCar">
    <w:name w:val="Titre 2 sans N° Car"/>
    <w:link w:val="Titre2sansN"/>
    <w:rsid w:val="00AD7C77"/>
    <w:rPr>
      <w:color w:val="662483" w:themeColor="accent1"/>
      <w:sz w:val="28"/>
      <w:szCs w:val="28"/>
      <w:shd w:val="pct75" w:color="FFFFFF" w:fill="auto"/>
    </w:rPr>
  </w:style>
  <w:style w:type="character" w:customStyle="1" w:styleId="Nompropreblanccouleur">
    <w:name w:val="Nom propre blanc/couleur"/>
    <w:uiPriority w:val="1"/>
    <w:qFormat/>
    <w:rsid w:val="00AD7C77"/>
    <w:rPr>
      <w:rFonts w:ascii="Arial" w:hAnsi="Arial"/>
      <w:smallCaps/>
      <w:noProof/>
      <w:color w:val="FFFFFF"/>
    </w:rPr>
  </w:style>
  <w:style w:type="paragraph" w:customStyle="1" w:styleId="AnnexeCGVTitre1">
    <w:name w:val="Annexe CGV Titre1"/>
    <w:basedOn w:val="AnnexeCGV"/>
    <w:next w:val="AnnexeCGV"/>
    <w:link w:val="AnnexeCGVTitre1Car"/>
    <w:qFormat/>
    <w:rsid w:val="00AD7C77"/>
    <w:rPr>
      <w:b/>
      <w:smallCaps/>
      <w:u w:val="single"/>
    </w:rPr>
  </w:style>
  <w:style w:type="character" w:customStyle="1" w:styleId="AnnexeCGVTitre1Car">
    <w:name w:val="Annexe CGV Titre1 Car"/>
    <w:link w:val="AnnexeCGVTitre1"/>
    <w:rsid w:val="00AD7C77"/>
    <w:rPr>
      <w:b/>
      <w:smallCaps/>
      <w:sz w:val="16"/>
      <w:szCs w:val="16"/>
      <w:u w:val="single"/>
    </w:rPr>
  </w:style>
  <w:style w:type="paragraph" w:customStyle="1" w:styleId="AnnexeCGVTitre2">
    <w:name w:val="Annexe CGV Titre2"/>
    <w:basedOn w:val="AnnexeCGV"/>
    <w:next w:val="AnnexeCGV"/>
    <w:link w:val="AnnexeCGVTitre2Car"/>
    <w:qFormat/>
    <w:rsid w:val="00AD7C77"/>
    <w:rPr>
      <w:b/>
    </w:rPr>
  </w:style>
  <w:style w:type="character" w:customStyle="1" w:styleId="AnnexeCGVTitre2Car">
    <w:name w:val="Annexe CGV Titre2 Car"/>
    <w:link w:val="AnnexeCGVTitre2"/>
    <w:rsid w:val="00AD7C77"/>
    <w:rPr>
      <w:b/>
      <w:sz w:val="16"/>
      <w:szCs w:val="16"/>
    </w:rPr>
  </w:style>
  <w:style w:type="character" w:styleId="Accentuationlgre">
    <w:name w:val="Subtle Emphasis"/>
    <w:aliases w:val="Name of the sender,Texte Cadre gris"/>
    <w:uiPriority w:val="19"/>
    <w:qFormat/>
    <w:rsid w:val="00AD7C77"/>
    <w:rPr>
      <w:i/>
      <w:iCs/>
      <w:color w:val="808080"/>
    </w:rPr>
  </w:style>
  <w:style w:type="paragraph" w:styleId="Citationintense">
    <w:name w:val="Intense Quote"/>
    <w:basedOn w:val="Normal"/>
    <w:next w:val="Normal"/>
    <w:link w:val="CitationintenseCar"/>
    <w:uiPriority w:val="30"/>
    <w:qFormat/>
    <w:rsid w:val="00AD7C77"/>
    <w:pPr>
      <w:pBdr>
        <w:bottom w:val="single" w:sz="4" w:space="4" w:color="662483"/>
      </w:pBdr>
      <w:spacing w:before="200" w:after="280"/>
      <w:ind w:left="936" w:right="936"/>
    </w:pPr>
    <w:rPr>
      <w:b/>
      <w:bCs/>
      <w:i/>
      <w:iCs/>
      <w:color w:val="662483" w:themeColor="accent1"/>
    </w:rPr>
  </w:style>
  <w:style w:type="character" w:customStyle="1" w:styleId="CitationintenseCar">
    <w:name w:val="Citation intense Car"/>
    <w:link w:val="Citationintense"/>
    <w:uiPriority w:val="30"/>
    <w:rsid w:val="00AD7C77"/>
    <w:rPr>
      <w:b/>
      <w:bCs/>
      <w:i/>
      <w:iCs/>
      <w:color w:val="662483" w:themeColor="accent1"/>
    </w:rPr>
  </w:style>
  <w:style w:type="paragraph" w:styleId="NormalWeb">
    <w:name w:val="Normal (Web)"/>
    <w:basedOn w:val="Normal"/>
    <w:uiPriority w:val="99"/>
    <w:unhideWhenUsed/>
    <w:rsid w:val="00AD7C77"/>
    <w:pPr>
      <w:suppressLineNumbers w:val="0"/>
      <w:pBdr>
        <w:top w:val="single" w:sz="4" w:space="1" w:color="auto"/>
        <w:left w:val="single" w:sz="4" w:space="4" w:color="auto"/>
        <w:bottom w:val="single" w:sz="4" w:space="1" w:color="auto"/>
        <w:right w:val="single" w:sz="4" w:space="4" w:color="auto"/>
      </w:pBdr>
      <w:spacing w:before="0" w:line="264" w:lineRule="auto"/>
      <w:jc w:val="left"/>
      <w:textAlignment w:val="baseline"/>
    </w:pPr>
    <w:rPr>
      <w:rFonts w:eastAsiaTheme="minorEastAsia" w:cstheme="minorBidi"/>
      <w:color w:val="1F497D"/>
      <w:kern w:val="24"/>
      <w:sz w:val="16"/>
      <w:szCs w:val="16"/>
    </w:rPr>
  </w:style>
  <w:style w:type="paragraph" w:customStyle="1" w:styleId="CVListePuce2">
    <w:name w:val="CV Liste à Puce 2"/>
    <w:basedOn w:val="CVListePuce"/>
    <w:link w:val="CVListePuce2Car"/>
    <w:rsid w:val="00AD7C77"/>
    <w:pPr>
      <w:numPr>
        <w:ilvl w:val="1"/>
      </w:numPr>
    </w:pPr>
    <w:rPr>
      <w:sz w:val="16"/>
    </w:rPr>
  </w:style>
  <w:style w:type="paragraph" w:customStyle="1" w:styleId="CVListePuce3">
    <w:name w:val="CV Liste à Puce 3"/>
    <w:basedOn w:val="CVListePuce2"/>
    <w:link w:val="CVListePuce3Car"/>
    <w:rsid w:val="00AD7C77"/>
    <w:pPr>
      <w:numPr>
        <w:ilvl w:val="2"/>
      </w:numPr>
    </w:pPr>
  </w:style>
  <w:style w:type="paragraph" w:customStyle="1" w:styleId="CVListePuce4">
    <w:name w:val="CV Liste à Puce 4"/>
    <w:basedOn w:val="CVListePuce3"/>
    <w:link w:val="CVListePuce4Car"/>
    <w:rsid w:val="00AD7C77"/>
    <w:pPr>
      <w:numPr>
        <w:ilvl w:val="3"/>
      </w:numPr>
    </w:pPr>
  </w:style>
  <w:style w:type="paragraph" w:customStyle="1" w:styleId="Attention1">
    <w:name w:val="Attention 1"/>
    <w:basedOn w:val="Listepuces"/>
    <w:next w:val="Listecontinue"/>
    <w:link w:val="Attention1Car"/>
    <w:qFormat/>
    <w:rsid w:val="00AD7C77"/>
    <w:pPr>
      <w:numPr>
        <w:numId w:val="2"/>
      </w:numPr>
    </w:pPr>
    <w:rPr>
      <w:rFonts w:asciiTheme="minorHAnsi" w:hAnsiTheme="minorHAnsi"/>
    </w:rPr>
  </w:style>
  <w:style w:type="character" w:customStyle="1" w:styleId="Attention1Car">
    <w:name w:val="Attention 1 Car"/>
    <w:basedOn w:val="Policepardfaut"/>
    <w:link w:val="Attention1"/>
    <w:rsid w:val="00AD7C77"/>
    <w:rPr>
      <w:rFonts w:asciiTheme="minorHAnsi" w:hAnsiTheme="minorHAnsi"/>
    </w:rPr>
  </w:style>
  <w:style w:type="paragraph" w:customStyle="1" w:styleId="Titre1sansN">
    <w:name w:val="Titre 1 sans N°"/>
    <w:basedOn w:val="Titre1"/>
    <w:next w:val="Normal"/>
    <w:qFormat/>
    <w:rsid w:val="00AD7C77"/>
    <w:pPr>
      <w:numPr>
        <w:numId w:val="0"/>
      </w:numPr>
      <w:shd w:val="clear" w:color="FFFF00" w:fill="005EB8" w:themeFill="text2"/>
    </w:pPr>
    <w:rPr>
      <w:bCs/>
      <w:szCs w:val="48"/>
    </w:rPr>
  </w:style>
  <w:style w:type="paragraph" w:customStyle="1" w:styleId="Typededocument">
    <w:name w:val="Type de document"/>
    <w:basedOn w:val="NomProjet"/>
    <w:next w:val="Normal"/>
    <w:link w:val="TypededocumentCar"/>
    <w:qFormat/>
    <w:rsid w:val="00AD7C77"/>
    <w:rPr>
      <w:color w:val="FFFFFF"/>
    </w:rPr>
  </w:style>
  <w:style w:type="character" w:customStyle="1" w:styleId="TypededocumentCar">
    <w:name w:val="Type de document Car"/>
    <w:link w:val="Typededocument"/>
    <w:rsid w:val="00AD7C77"/>
    <w:rPr>
      <w:color w:val="FFFFFF"/>
      <w:sz w:val="32"/>
    </w:rPr>
  </w:style>
  <w:style w:type="character" w:customStyle="1" w:styleId="Sansmiseenforme">
    <w:name w:val="_Sans mise en forme"/>
    <w:basedOn w:val="Policepardfaut"/>
    <w:rsid w:val="00AD7C77"/>
  </w:style>
  <w:style w:type="paragraph" w:customStyle="1" w:styleId="Procdureconsole">
    <w:name w:val="Procédure console"/>
    <w:basedOn w:val="Normal"/>
    <w:link w:val="ProcdureconsoleCar"/>
    <w:qFormat/>
    <w:rsid w:val="00AD7C77"/>
    <w:pPr>
      <w:tabs>
        <w:tab w:val="left" w:pos="565"/>
        <w:tab w:val="left" w:pos="1188"/>
      </w:tabs>
    </w:pPr>
    <w:rPr>
      <w:rFonts w:ascii="Courier New" w:hAnsi="Courier New" w:cs="Courier New"/>
      <w:sz w:val="16"/>
      <w:szCs w:val="16"/>
    </w:rPr>
  </w:style>
  <w:style w:type="character" w:customStyle="1" w:styleId="ProcdureconsoleCar">
    <w:name w:val="Procédure console Car"/>
    <w:basedOn w:val="Policepardfaut"/>
    <w:link w:val="Procdureconsole"/>
    <w:rsid w:val="00AD7C77"/>
    <w:rPr>
      <w:rFonts w:ascii="Courier New" w:hAnsi="Courier New" w:cs="Courier New"/>
      <w:sz w:val="16"/>
      <w:szCs w:val="16"/>
    </w:rPr>
  </w:style>
  <w:style w:type="character" w:customStyle="1" w:styleId="ListePuceTableauCar">
    <w:name w:val="Liste à Puce Tableau Car"/>
    <w:link w:val="ListePuceTableau"/>
    <w:rsid w:val="00AD7C77"/>
    <w:rPr>
      <w:sz w:val="18"/>
    </w:rPr>
  </w:style>
  <w:style w:type="character" w:customStyle="1" w:styleId="CVListePuce2Car">
    <w:name w:val="CV Liste à Puce 2 Car"/>
    <w:link w:val="CVListePuce2"/>
    <w:rsid w:val="00AD7C77"/>
    <w:rPr>
      <w:sz w:val="16"/>
    </w:rPr>
  </w:style>
  <w:style w:type="character" w:customStyle="1" w:styleId="CVListePuce3Car">
    <w:name w:val="CV Liste à Puce 3 Car"/>
    <w:link w:val="CVListePuce3"/>
    <w:rsid w:val="00AD7C77"/>
    <w:rPr>
      <w:sz w:val="16"/>
    </w:rPr>
  </w:style>
  <w:style w:type="character" w:customStyle="1" w:styleId="ListecontinueCar">
    <w:name w:val="Liste continue Car"/>
    <w:basedOn w:val="Policepardfaut"/>
    <w:link w:val="Listecontinue"/>
    <w:locked/>
    <w:rsid w:val="00CD3249"/>
  </w:style>
  <w:style w:type="paragraph" w:styleId="Retraitcorpsdetexte2">
    <w:name w:val="Body Text Indent 2"/>
    <w:basedOn w:val="Normal"/>
    <w:link w:val="Retraitcorpsdetexte2Car"/>
    <w:unhideWhenUsed/>
    <w:rsid w:val="00EA7CBB"/>
    <w:pPr>
      <w:spacing w:after="120" w:line="480" w:lineRule="auto"/>
      <w:ind w:left="283"/>
    </w:pPr>
  </w:style>
  <w:style w:type="character" w:customStyle="1" w:styleId="Retraitcorpsdetexte2Car">
    <w:name w:val="Retrait corps de texte 2 Car"/>
    <w:basedOn w:val="Policepardfaut"/>
    <w:link w:val="Retraitcorpsdetexte2"/>
    <w:rsid w:val="00EA7CBB"/>
  </w:style>
  <w:style w:type="paragraph" w:customStyle="1" w:styleId="CVListePuce0">
    <w:name w:val="CV Liste à  Puce"/>
    <w:basedOn w:val="Listepuces"/>
    <w:rsid w:val="00FC716F"/>
    <w:pPr>
      <w:numPr>
        <w:numId w:val="1"/>
      </w:numPr>
      <w:tabs>
        <w:tab w:val="left" w:pos="2693"/>
      </w:tabs>
      <w:ind w:left="2694"/>
    </w:pPr>
    <w:rPr>
      <w:sz w:val="18"/>
    </w:rPr>
  </w:style>
  <w:style w:type="paragraph" w:styleId="Corpsdetexte2">
    <w:name w:val="Body Text 2"/>
    <w:basedOn w:val="Normal"/>
    <w:link w:val="Corpsdetexte2Car"/>
    <w:uiPriority w:val="99"/>
    <w:unhideWhenUsed/>
    <w:rsid w:val="00FC716F"/>
    <w:pPr>
      <w:spacing w:after="120" w:line="480" w:lineRule="auto"/>
    </w:pPr>
  </w:style>
  <w:style w:type="character" w:customStyle="1" w:styleId="Corpsdetexte2Car">
    <w:name w:val="Corps de texte 2 Car"/>
    <w:basedOn w:val="Policepardfaut"/>
    <w:link w:val="Corpsdetexte2"/>
    <w:uiPriority w:val="99"/>
    <w:rsid w:val="00FC716F"/>
  </w:style>
  <w:style w:type="paragraph" w:customStyle="1" w:styleId="Policepardfaut1">
    <w:name w:val="Police par défaut1"/>
    <w:next w:val="Normal"/>
    <w:rsid w:val="00FC716F"/>
    <w:rPr>
      <w:rFonts w:ascii="CG Times (WN)" w:hAnsi="CG Times (WN)"/>
      <w:noProof/>
    </w:rPr>
  </w:style>
  <w:style w:type="paragraph" w:styleId="Corpsdetexte3">
    <w:name w:val="Body Text 3"/>
    <w:basedOn w:val="Normal"/>
    <w:link w:val="Corpsdetexte3Car"/>
    <w:rsid w:val="00FC716F"/>
    <w:pPr>
      <w:suppressLineNumbers w:val="0"/>
      <w:spacing w:before="0"/>
      <w:jc w:val="center"/>
    </w:pPr>
    <w:rPr>
      <w:rFonts w:ascii="Arial Black" w:hAnsi="Arial Black"/>
    </w:rPr>
  </w:style>
  <w:style w:type="character" w:customStyle="1" w:styleId="Corpsdetexte3Car">
    <w:name w:val="Corps de texte 3 Car"/>
    <w:basedOn w:val="Policepardfaut"/>
    <w:link w:val="Corpsdetexte3"/>
    <w:rsid w:val="00FC716F"/>
    <w:rPr>
      <w:rFonts w:ascii="Arial Black" w:hAnsi="Arial Black"/>
    </w:rPr>
  </w:style>
  <w:style w:type="paragraph" w:styleId="Retraitcorpsdetexte">
    <w:name w:val="Body Text Indent"/>
    <w:basedOn w:val="Normal"/>
    <w:link w:val="RetraitcorpsdetexteCar"/>
    <w:rsid w:val="00FC716F"/>
    <w:pPr>
      <w:suppressLineNumbers w:val="0"/>
      <w:spacing w:before="0"/>
      <w:ind w:left="284" w:hanging="284"/>
      <w:jc w:val="left"/>
    </w:pPr>
    <w:rPr>
      <w:rFonts w:ascii="Eterna" w:hAnsi="Eterna" w:cs="Arial"/>
    </w:rPr>
  </w:style>
  <w:style w:type="character" w:customStyle="1" w:styleId="RetraitcorpsdetexteCar">
    <w:name w:val="Retrait corps de texte Car"/>
    <w:basedOn w:val="Policepardfaut"/>
    <w:link w:val="Retraitcorpsdetexte"/>
    <w:uiPriority w:val="99"/>
    <w:rsid w:val="00FC716F"/>
    <w:rPr>
      <w:rFonts w:ascii="Eterna" w:hAnsi="Eterna" w:cs="Arial"/>
    </w:rPr>
  </w:style>
  <w:style w:type="table" w:styleId="Grilledutableau">
    <w:name w:val="Table Grid"/>
    <w:aliases w:val="PAQ Titre tableau"/>
    <w:basedOn w:val="TableauNormal"/>
    <w:rsid w:val="00FC71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ignepourlerdacteur">
    <w:name w:val="Consigne pour le rédacteur"/>
    <w:basedOn w:val="Normal"/>
    <w:qFormat/>
    <w:rsid w:val="00AD7C77"/>
    <w:pPr>
      <w:pBdr>
        <w:top w:val="single" w:sz="4" w:space="1" w:color="auto"/>
        <w:left w:val="single" w:sz="4" w:space="4" w:color="auto"/>
        <w:bottom w:val="single" w:sz="4" w:space="1" w:color="auto"/>
        <w:right w:val="single" w:sz="4" w:space="4" w:color="auto"/>
      </w:pBdr>
      <w:shd w:val="clear" w:color="auto" w:fill="FFFF00"/>
      <w:jc w:val="center"/>
    </w:pPr>
    <w:rPr>
      <w:color w:val="FF0000"/>
    </w:rPr>
  </w:style>
  <w:style w:type="paragraph" w:styleId="Retraitnormal">
    <w:name w:val="Normal Indent"/>
    <w:basedOn w:val="Normal"/>
    <w:uiPriority w:val="99"/>
    <w:unhideWhenUsed/>
    <w:rsid w:val="00920CA7"/>
    <w:pPr>
      <w:suppressLineNumbers w:val="0"/>
      <w:spacing w:before="0" w:after="160" w:line="259" w:lineRule="auto"/>
      <w:ind w:left="708"/>
    </w:pPr>
    <w:rPr>
      <w:rFonts w:asciiTheme="minorHAnsi" w:eastAsiaTheme="minorHAnsi" w:hAnsiTheme="minorHAnsi" w:cstheme="minorBidi"/>
      <w:sz w:val="24"/>
      <w:szCs w:val="24"/>
      <w:lang w:eastAsia="en-US"/>
    </w:rPr>
  </w:style>
  <w:style w:type="character" w:customStyle="1" w:styleId="Titre5Car">
    <w:name w:val="Titre 5 Car"/>
    <w:aliases w:val="Bloc Car,5 Car,Teal Car,H5 Car,Contrat 5 Car,l5 Car,I5 Car,Titre 1.1111 Car,Titre5 Car,heading 5 Car,Block Label Car,DTSÜberschrift 5 Car,h5 Car,T5 Car,Appendix1 Car,Titre 0 Car,a) Car,DO NOT USE_h5 Car,Roman list Car,Lev 5 Car,sb Car,L5 Car"/>
    <w:basedOn w:val="Policepardfaut"/>
    <w:link w:val="Titre5"/>
    <w:rsid w:val="00920CA7"/>
    <w:rPr>
      <w:color w:val="662483" w:themeColor="accent1"/>
      <w:sz w:val="22"/>
      <w:szCs w:val="28"/>
    </w:rPr>
  </w:style>
  <w:style w:type="character" w:customStyle="1" w:styleId="Titre6Car">
    <w:name w:val="Titre 6 Car"/>
    <w:aliases w:val="6 Car,H6 Car,Sous-titre 3 Car,Bullet list Car,(Shift Ctrl 6) Car,Annexe Car,Appendix 2 Car,Chapitre 1.1.1.1.1. Car,ITT t6 Car,PA Appendix Car,cnp Car,Caption number (page-wide) Car,h6 Car,l6 Car,Numbered sub-steps Car,L6 Car,Annexe1 Car"/>
    <w:basedOn w:val="Policepardfaut"/>
    <w:link w:val="Titre6"/>
    <w:rsid w:val="00EE2F20"/>
    <w:rPr>
      <w:rFonts w:cs="Arial"/>
      <w:b/>
      <w:color w:val="662483" w:themeColor="accent1"/>
    </w:rPr>
  </w:style>
  <w:style w:type="character" w:customStyle="1" w:styleId="Titre7Car">
    <w:name w:val="Titre 7 Car"/>
    <w:aliases w:val="figure caption Car,H7 Car,Annexe2 Car,heading 7 Car,Titrep 4 Car,L7 Car,Heading 7 CFMU Car,Annexe 1 Car,letter list Car,lettered list Car,7 non utilisé Car,Legal Level 1.1. Car,DTSÜberschrift 7 Car,DTS‹berschrift 7 Car,h7 Car,7 Car"/>
    <w:basedOn w:val="Policepardfaut"/>
    <w:link w:val="Titre7"/>
    <w:rsid w:val="00920CA7"/>
    <w:rPr>
      <w:rFonts w:cs="Arial"/>
      <w:b/>
      <w:i/>
      <w:color w:val="662483" w:themeColor="accent1"/>
    </w:rPr>
  </w:style>
  <w:style w:type="character" w:customStyle="1" w:styleId="Titre8Car">
    <w:name w:val="Titre 8 Car"/>
    <w:aliases w:val="table caption Car,Annexe3 Car,heading 8 Car,Heading 8 CFMU Car,Annexe 2 Car,8 non utilisé Car,h8 Car,Second Subheading Car,8 Car,Annexe 3 Car,Annexe 31 Car,Annexe 32 Car,Annexe 33 Car,Annexe 34 Car,Annexe 35 Car,Annexe 36 Car,Annexe 37 Car"/>
    <w:basedOn w:val="Policepardfaut"/>
    <w:link w:val="Titre8"/>
    <w:rsid w:val="00920CA7"/>
    <w:rPr>
      <w:rFonts w:cs="Arial"/>
      <w:b/>
      <w:color w:val="662483" w:themeColor="accent1"/>
    </w:rPr>
  </w:style>
  <w:style w:type="character" w:customStyle="1" w:styleId="Titre9Car">
    <w:name w:val="Titre 9 Car"/>
    <w:aliases w:val="Titre 10 Car,Annexe4 Car,heading 9 Car,Proposal Center 9 Car,progress Car, progress Car,H9 Car,titre l1c1 Car,titre l1c11 Car,titre l1c12 Car,titre l1c13 Car,titre l1c14 Car,App Heading Car, progress1 Car, progress2 Car, progress11 Car"/>
    <w:basedOn w:val="Policepardfaut"/>
    <w:link w:val="Titre9"/>
    <w:rsid w:val="00920CA7"/>
    <w:rPr>
      <w:rFonts w:cs="Arial"/>
      <w:b/>
      <w:i/>
      <w:color w:val="662483" w:themeColor="accent1"/>
    </w:rPr>
  </w:style>
  <w:style w:type="character" w:customStyle="1" w:styleId="TextedebullesCar">
    <w:name w:val="Texte de bulles Car"/>
    <w:basedOn w:val="Policepardfaut"/>
    <w:link w:val="Textedebulles"/>
    <w:uiPriority w:val="99"/>
    <w:semiHidden/>
    <w:rsid w:val="00920CA7"/>
    <w:rPr>
      <w:rFonts w:ascii="Tahoma" w:hAnsi="Tahoma" w:cs="Tahoma"/>
      <w:sz w:val="16"/>
      <w:szCs w:val="16"/>
    </w:rPr>
  </w:style>
  <w:style w:type="paragraph" w:styleId="Titre">
    <w:name w:val="Title"/>
    <w:aliases w:val="Titre1,Titre page 2,Sous-titre cadre gris"/>
    <w:basedOn w:val="Normal"/>
    <w:next w:val="Normal"/>
    <w:link w:val="TitreCar"/>
    <w:uiPriority w:val="10"/>
    <w:qFormat/>
    <w:rsid w:val="00920CA7"/>
    <w:pPr>
      <w:suppressLineNumbers w:val="0"/>
      <w:pBdr>
        <w:bottom w:val="single" w:sz="8" w:space="4" w:color="662483" w:themeColor="accent1"/>
      </w:pBdr>
      <w:spacing w:before="0" w:after="300"/>
      <w:contextualSpacing/>
    </w:pPr>
    <w:rPr>
      <w:rFonts w:asciiTheme="majorHAnsi" w:eastAsiaTheme="majorEastAsia" w:hAnsiTheme="majorHAnsi" w:cstheme="majorBidi"/>
      <w:color w:val="004689" w:themeColor="text2" w:themeShade="BF"/>
      <w:spacing w:val="5"/>
      <w:kern w:val="28"/>
      <w:sz w:val="52"/>
      <w:szCs w:val="52"/>
      <w:lang w:eastAsia="en-US"/>
    </w:rPr>
  </w:style>
  <w:style w:type="character" w:customStyle="1" w:styleId="TitreCar">
    <w:name w:val="Titre Car"/>
    <w:aliases w:val="Titre1 Car,Titre page 2 Car,Sous-titre cadre gris Car"/>
    <w:basedOn w:val="Policepardfaut"/>
    <w:link w:val="Titre"/>
    <w:uiPriority w:val="10"/>
    <w:rsid w:val="00920CA7"/>
    <w:rPr>
      <w:rFonts w:asciiTheme="majorHAnsi" w:eastAsiaTheme="majorEastAsia" w:hAnsiTheme="majorHAnsi" w:cstheme="majorBidi"/>
      <w:color w:val="004689" w:themeColor="text2" w:themeShade="BF"/>
      <w:spacing w:val="5"/>
      <w:kern w:val="28"/>
      <w:sz w:val="52"/>
      <w:szCs w:val="52"/>
      <w:lang w:eastAsia="en-US"/>
    </w:rPr>
  </w:style>
  <w:style w:type="paragraph" w:styleId="En-ttedetabledesmatires">
    <w:name w:val="TOC Heading"/>
    <w:basedOn w:val="Titre1"/>
    <w:next w:val="Normal"/>
    <w:uiPriority w:val="39"/>
    <w:unhideWhenUsed/>
    <w:qFormat/>
    <w:rsid w:val="00920CA7"/>
    <w:pPr>
      <w:keepLines/>
      <w:numPr>
        <w:numId w:val="0"/>
      </w:numPr>
      <w:shd w:val="clear" w:color="auto" w:fill="auto"/>
      <w:tabs>
        <w:tab w:val="clear" w:pos="1418"/>
      </w:tabs>
      <w:spacing w:after="0" w:line="259" w:lineRule="auto"/>
      <w:outlineLvl w:val="9"/>
    </w:pPr>
    <w:rPr>
      <w:rFonts w:asciiTheme="majorHAnsi" w:eastAsiaTheme="majorEastAsia" w:hAnsiTheme="majorHAnsi" w:cstheme="majorBidi"/>
      <w:color w:val="4C1B62" w:themeColor="accent1" w:themeShade="BF"/>
      <w:szCs w:val="32"/>
    </w:rPr>
  </w:style>
  <w:style w:type="paragraph" w:styleId="Sansinterligne">
    <w:name w:val="No Spacing"/>
    <w:aliases w:val="Texte Couv,Texte Page 1"/>
    <w:link w:val="SansinterligneCar"/>
    <w:uiPriority w:val="1"/>
    <w:qFormat/>
    <w:rsid w:val="00920CA7"/>
    <w:rPr>
      <w:rFonts w:asciiTheme="minorHAnsi" w:eastAsiaTheme="minorHAnsi" w:hAnsiTheme="minorHAnsi" w:cstheme="minorBidi"/>
      <w:sz w:val="22"/>
      <w:szCs w:val="22"/>
      <w:lang w:val="en-US" w:eastAsia="en-US"/>
    </w:rPr>
  </w:style>
  <w:style w:type="paragraph" w:customStyle="1" w:styleId="url">
    <w:name w:val="url"/>
    <w:basedOn w:val="Normal"/>
    <w:link w:val="urlCar"/>
    <w:qFormat/>
    <w:rsid w:val="00920CA7"/>
    <w:pPr>
      <w:suppressLineNumbers w:val="0"/>
      <w:spacing w:before="0" w:after="160" w:line="259" w:lineRule="auto"/>
    </w:pPr>
    <w:rPr>
      <w:rFonts w:asciiTheme="minorHAnsi" w:eastAsiaTheme="minorHAnsi" w:hAnsiTheme="minorHAnsi" w:cstheme="minorBidi"/>
      <w:sz w:val="18"/>
      <w:szCs w:val="24"/>
      <w:lang w:val="en-GB" w:eastAsia="en-US"/>
    </w:rPr>
  </w:style>
  <w:style w:type="character" w:customStyle="1" w:styleId="urlCar">
    <w:name w:val="url Car"/>
    <w:basedOn w:val="Policepardfaut"/>
    <w:link w:val="url"/>
    <w:rsid w:val="00920CA7"/>
    <w:rPr>
      <w:rFonts w:asciiTheme="minorHAnsi" w:eastAsiaTheme="minorHAnsi" w:hAnsiTheme="minorHAnsi" w:cstheme="minorBidi"/>
      <w:sz w:val="18"/>
      <w:szCs w:val="24"/>
      <w:lang w:val="en-GB" w:eastAsia="en-US"/>
    </w:rPr>
  </w:style>
  <w:style w:type="paragraph" w:customStyle="1" w:styleId="ListePucesTableau3">
    <w:name w:val="Liste à Puces Tableau 3"/>
    <w:basedOn w:val="Normal"/>
    <w:rsid w:val="00920CA7"/>
    <w:pPr>
      <w:tabs>
        <w:tab w:val="num" w:pos="340"/>
        <w:tab w:val="left" w:pos="482"/>
      </w:tabs>
      <w:ind w:left="340" w:hanging="170"/>
    </w:pPr>
    <w:rPr>
      <w:sz w:val="14"/>
    </w:rPr>
  </w:style>
  <w:style w:type="character" w:customStyle="1" w:styleId="CVListePuce4Car">
    <w:name w:val="CV Liste à Puce 4 Car"/>
    <w:link w:val="CVListePuce4"/>
    <w:rsid w:val="00920CA7"/>
    <w:rPr>
      <w:sz w:val="16"/>
    </w:rPr>
  </w:style>
  <w:style w:type="character" w:customStyle="1" w:styleId="Listepuces3Car">
    <w:name w:val="Liste à puces 3 Car"/>
    <w:basedOn w:val="Listepuces2Car"/>
    <w:link w:val="Listepuces3"/>
    <w:rsid w:val="00920CA7"/>
    <w:rPr>
      <w:sz w:val="16"/>
      <w:szCs w:val="16"/>
    </w:rPr>
  </w:style>
  <w:style w:type="paragraph" w:customStyle="1" w:styleId="Default">
    <w:name w:val="Default"/>
    <w:rsid w:val="00920CA7"/>
    <w:pPr>
      <w:autoSpaceDE w:val="0"/>
      <w:autoSpaceDN w:val="0"/>
      <w:adjustRightInd w:val="0"/>
    </w:pPr>
    <w:rPr>
      <w:rFonts w:ascii="Arial" w:hAnsi="Arial" w:cs="Arial"/>
      <w:color w:val="000000"/>
      <w:sz w:val="24"/>
      <w:szCs w:val="24"/>
    </w:rPr>
  </w:style>
  <w:style w:type="paragraph" w:customStyle="1" w:styleId="ListepuceTableau0">
    <w:name w:val="Liste à puce Tableau"/>
    <w:basedOn w:val="Normal"/>
    <w:rsid w:val="00920CA7"/>
    <w:pPr>
      <w:widowControl w:val="0"/>
      <w:numPr>
        <w:ilvl w:val="1"/>
        <w:numId w:val="6"/>
      </w:numPr>
      <w:suppressLineNumbers w:val="0"/>
      <w:spacing w:before="0"/>
      <w:jc w:val="left"/>
    </w:pPr>
    <w:rPr>
      <w:rFonts w:ascii="Arial" w:hAnsi="Arial"/>
      <w:sz w:val="22"/>
    </w:rPr>
  </w:style>
  <w:style w:type="character" w:styleId="Textedelespacerserv">
    <w:name w:val="Placeholder Text"/>
    <w:basedOn w:val="Policepardfaut"/>
    <w:uiPriority w:val="99"/>
    <w:semiHidden/>
    <w:rsid w:val="00021C0C"/>
    <w:rPr>
      <w:color w:val="808080"/>
    </w:rPr>
  </w:style>
  <w:style w:type="character" w:styleId="Accentuation">
    <w:name w:val="Emphasis"/>
    <w:aliases w:val="Texte page 2,Corps principal,Sous-Titre,NORMAL,LISTE POINT"/>
    <w:uiPriority w:val="20"/>
    <w:qFormat/>
    <w:rsid w:val="00FD3CA9"/>
    <w:rPr>
      <w:rFonts w:ascii="Vinci Sans Light" w:hAnsi="Vinci Sans Light"/>
      <w:color w:val="auto"/>
      <w:sz w:val="20"/>
    </w:rPr>
  </w:style>
  <w:style w:type="paragraph" w:customStyle="1" w:styleId="ARTICLE">
    <w:name w:val="ARTICLE"/>
    <w:basedOn w:val="Normal"/>
    <w:uiPriority w:val="99"/>
    <w:rsid w:val="00127E09"/>
    <w:pPr>
      <w:numPr>
        <w:numId w:val="7"/>
      </w:numPr>
      <w:suppressLineNumbers w:val="0"/>
      <w:spacing w:before="0"/>
      <w:jc w:val="left"/>
    </w:pPr>
    <w:rPr>
      <w:rFonts w:ascii="Arial" w:eastAsia="Arial" w:hAnsi="Arial" w:cs="Arial"/>
      <w:b/>
      <w:bCs/>
      <w:sz w:val="16"/>
    </w:rPr>
  </w:style>
  <w:style w:type="paragraph" w:customStyle="1" w:styleId="StyleTitre26pt">
    <w:name w:val="Style Titre 2 + 6 pt"/>
    <w:basedOn w:val="Titre2"/>
    <w:uiPriority w:val="99"/>
    <w:rsid w:val="00127E09"/>
    <w:pPr>
      <w:numPr>
        <w:numId w:val="7"/>
      </w:numPr>
      <w:pBdr>
        <w:bottom w:val="none" w:sz="0" w:space="0" w:color="auto"/>
      </w:pBdr>
      <w:shd w:val="clear" w:color="auto" w:fill="auto"/>
      <w:tabs>
        <w:tab w:val="clear" w:pos="851"/>
        <w:tab w:val="clear" w:pos="1080"/>
        <w:tab w:val="clear" w:pos="1701"/>
        <w:tab w:val="num" w:pos="360"/>
      </w:tabs>
      <w:spacing w:after="60"/>
      <w:ind w:left="0" w:firstLine="0"/>
    </w:pPr>
    <w:rPr>
      <w:rFonts w:ascii="Arial" w:hAnsi="Arial" w:cs="Arial"/>
      <w:b/>
      <w:bCs/>
      <w:iCs/>
      <w:color w:val="2F5496"/>
      <w:sz w:val="12"/>
      <w:szCs w:val="12"/>
    </w:rPr>
  </w:style>
  <w:style w:type="paragraph" w:customStyle="1" w:styleId="ListepuceNiv4">
    <w:name w:val="Liste à puce Niv4"/>
    <w:basedOn w:val="Listepuces3"/>
    <w:link w:val="ListepuceNiv4Car"/>
    <w:qFormat/>
    <w:rsid w:val="008C760B"/>
    <w:pPr>
      <w:numPr>
        <w:ilvl w:val="0"/>
        <w:numId w:val="0"/>
      </w:numPr>
      <w:tabs>
        <w:tab w:val="left" w:pos="567"/>
      </w:tabs>
      <w:spacing w:before="0" w:line="276" w:lineRule="auto"/>
      <w:contextualSpacing/>
    </w:pPr>
    <w:rPr>
      <w:rFonts w:ascii="Vinci Sans" w:eastAsia="MS Mincho" w:hAnsi="Vinci Sans"/>
      <w:color w:val="808080"/>
      <w:sz w:val="22"/>
      <w:szCs w:val="23"/>
    </w:rPr>
  </w:style>
  <w:style w:type="character" w:customStyle="1" w:styleId="ListepuceNiv4Car">
    <w:name w:val="Liste à puce Niv4 Car"/>
    <w:link w:val="ListepuceNiv4"/>
    <w:rsid w:val="008C760B"/>
    <w:rPr>
      <w:rFonts w:ascii="Vinci Sans" w:eastAsia="MS Mincho" w:hAnsi="Vinci Sans"/>
      <w:color w:val="808080"/>
      <w:sz w:val="22"/>
      <w:szCs w:val="23"/>
    </w:rPr>
  </w:style>
  <w:style w:type="character" w:customStyle="1" w:styleId="ParagraphedelisteCar">
    <w:name w:val="Paragraphe de liste Car"/>
    <w:aliases w:val="Bullet List Car,FooterText Car,numbered Car,Foot Car,liste Car,Puces liste 1 Car,lp1 Car,Liste à puce - Normal Car,Bullet Number Car,Puce1_Nware Car,Add On (orange) Car,Puce tableau Car,List Paragraph1 Car,Level 1 Puce Car"/>
    <w:link w:val="Paragraphedeliste"/>
    <w:uiPriority w:val="34"/>
    <w:locked/>
    <w:rsid w:val="008C760B"/>
  </w:style>
  <w:style w:type="paragraph" w:customStyle="1" w:styleId="listepuce2">
    <w:name w:val="liste à puce 2"/>
    <w:basedOn w:val="Paragraphedeliste"/>
    <w:link w:val="listepuce2Car"/>
    <w:qFormat/>
    <w:rsid w:val="008C760B"/>
    <w:pPr>
      <w:numPr>
        <w:numId w:val="9"/>
      </w:numPr>
      <w:suppressLineNumbers w:val="0"/>
      <w:tabs>
        <w:tab w:val="center" w:pos="1134"/>
      </w:tabs>
      <w:spacing w:before="0" w:line="276" w:lineRule="auto"/>
      <w:ind w:left="1134" w:hanging="567"/>
    </w:pPr>
    <w:rPr>
      <w:rFonts w:ascii="Vinci Sans" w:eastAsia="MS Mincho" w:hAnsi="Vinci Sans"/>
      <w:color w:val="808080"/>
      <w:sz w:val="22"/>
      <w:szCs w:val="23"/>
    </w:rPr>
  </w:style>
  <w:style w:type="character" w:customStyle="1" w:styleId="listepuce2Car">
    <w:name w:val="liste à puce 2 Car"/>
    <w:basedOn w:val="ParagraphedelisteCar"/>
    <w:link w:val="listepuce2"/>
    <w:rsid w:val="008C760B"/>
    <w:rPr>
      <w:rFonts w:ascii="Vinci Sans" w:eastAsia="MS Mincho" w:hAnsi="Vinci Sans"/>
      <w:color w:val="808080"/>
      <w:sz w:val="22"/>
      <w:szCs w:val="23"/>
    </w:rPr>
  </w:style>
  <w:style w:type="paragraph" w:customStyle="1" w:styleId="Bullet1Double">
    <w:name w:val="*Bullet #1 Double"/>
    <w:basedOn w:val="Normal"/>
    <w:rsid w:val="00FB2F32"/>
    <w:pPr>
      <w:numPr>
        <w:numId w:val="10"/>
      </w:numPr>
      <w:suppressLineNumbers w:val="0"/>
      <w:tabs>
        <w:tab w:val="left" w:pos="360"/>
      </w:tabs>
      <w:spacing w:before="0" w:after="120"/>
      <w:jc w:val="left"/>
    </w:pPr>
    <w:rPr>
      <w:rFonts w:ascii="Arial" w:eastAsia="PMingLiU" w:hAnsi="Arial"/>
      <w:color w:val="000000"/>
      <w:sz w:val="22"/>
      <w:lang w:val="en-US" w:eastAsia="en-US"/>
    </w:rPr>
  </w:style>
  <w:style w:type="paragraph" w:customStyle="1" w:styleId="TableFigureCaption">
    <w:name w:val="*Table/Figure Caption"/>
    <w:basedOn w:val="Normal"/>
    <w:next w:val="Normal"/>
    <w:rsid w:val="00FB2F32"/>
    <w:pPr>
      <w:keepNext/>
      <w:suppressLineNumbers w:val="0"/>
      <w:spacing w:before="0" w:after="120"/>
      <w:jc w:val="left"/>
    </w:pPr>
    <w:rPr>
      <w:rFonts w:ascii="Arial" w:eastAsia="PMingLiU" w:hAnsi="Arial"/>
      <w:b/>
      <w:szCs w:val="18"/>
      <w:lang w:val="en-US" w:eastAsia="en-US"/>
    </w:rPr>
  </w:style>
  <w:style w:type="paragraph" w:customStyle="1" w:styleId="Bullet2Double">
    <w:name w:val="*Bullet #2 Double"/>
    <w:basedOn w:val="Normal"/>
    <w:rsid w:val="00FB2F32"/>
    <w:pPr>
      <w:numPr>
        <w:numId w:val="11"/>
      </w:numPr>
      <w:suppressLineNumbers w:val="0"/>
      <w:tabs>
        <w:tab w:val="clear" w:pos="360"/>
        <w:tab w:val="num" w:pos="567"/>
        <w:tab w:val="left" w:pos="720"/>
      </w:tabs>
      <w:spacing w:before="0" w:after="120"/>
      <w:ind w:left="720" w:hanging="360"/>
      <w:jc w:val="left"/>
    </w:pPr>
    <w:rPr>
      <w:rFonts w:ascii="Arial" w:eastAsia="PMingLiU" w:hAnsi="Arial"/>
      <w:color w:val="000000"/>
      <w:sz w:val="22"/>
      <w:lang w:val="en-US" w:eastAsia="en-US"/>
    </w:rPr>
  </w:style>
  <w:style w:type="paragraph" w:customStyle="1" w:styleId="Texte2">
    <w:name w:val="Texte 2"/>
    <w:basedOn w:val="Normal"/>
    <w:rsid w:val="000A02A5"/>
    <w:pPr>
      <w:suppressLineNumbers w:val="0"/>
      <w:tabs>
        <w:tab w:val="left" w:pos="6804"/>
        <w:tab w:val="right" w:pos="9639"/>
      </w:tabs>
      <w:spacing w:before="0" w:after="120" w:line="276" w:lineRule="auto"/>
      <w:ind w:left="426"/>
    </w:pPr>
    <w:rPr>
      <w:rFonts w:ascii="Calibri" w:hAnsi="Calibri"/>
    </w:rPr>
  </w:style>
  <w:style w:type="character" w:customStyle="1" w:styleId="Corpsdutexte2">
    <w:name w:val="Corps du texte (2)_"/>
    <w:basedOn w:val="Policepardfaut"/>
    <w:link w:val="Corpsdutexte20"/>
    <w:rsid w:val="004C7A41"/>
    <w:rPr>
      <w:rFonts w:ascii="Arial" w:eastAsia="Arial" w:hAnsi="Arial" w:cs="Arial"/>
      <w:sz w:val="16"/>
      <w:szCs w:val="16"/>
      <w:shd w:val="clear" w:color="auto" w:fill="FFFFFF"/>
    </w:rPr>
  </w:style>
  <w:style w:type="paragraph" w:customStyle="1" w:styleId="Corpsdutexte20">
    <w:name w:val="Corps du texte (2)"/>
    <w:basedOn w:val="Normal"/>
    <w:link w:val="Corpsdutexte2"/>
    <w:rsid w:val="004C7A41"/>
    <w:pPr>
      <w:widowControl w:val="0"/>
      <w:suppressLineNumbers w:val="0"/>
      <w:shd w:val="clear" w:color="auto" w:fill="FFFFFF"/>
      <w:spacing w:before="480" w:line="265" w:lineRule="exact"/>
      <w:ind w:hanging="351"/>
      <w:jc w:val="left"/>
    </w:pPr>
    <w:rPr>
      <w:rFonts w:ascii="Arial" w:eastAsia="Arial" w:hAnsi="Arial" w:cs="Arial"/>
      <w:sz w:val="16"/>
      <w:szCs w:val="16"/>
    </w:rPr>
  </w:style>
  <w:style w:type="character" w:customStyle="1" w:styleId="Corpsdutexte29pt">
    <w:name w:val="Corps du texte (2) + 9 pt"/>
    <w:basedOn w:val="Corpsdutexte2"/>
    <w:rsid w:val="004C7A41"/>
    <w:rPr>
      <w:rFonts w:ascii="Arial" w:eastAsia="Arial" w:hAnsi="Arial" w:cs="Arial"/>
      <w:b w:val="0"/>
      <w:bCs w:val="0"/>
      <w:i w:val="0"/>
      <w:iCs w:val="0"/>
      <w:smallCaps w:val="0"/>
      <w:strike w:val="0"/>
      <w:color w:val="8D0255"/>
      <w:spacing w:val="0"/>
      <w:w w:val="100"/>
      <w:position w:val="0"/>
      <w:sz w:val="18"/>
      <w:szCs w:val="18"/>
      <w:u w:val="none"/>
      <w:shd w:val="clear" w:color="auto" w:fill="FFFFFF"/>
      <w:lang w:val="fr-FR" w:eastAsia="fr-FR" w:bidi="fr-FR"/>
    </w:rPr>
  </w:style>
  <w:style w:type="character" w:customStyle="1" w:styleId="Corpsdutexte285ptGras">
    <w:name w:val="Corps du texte (2) + 8.5 pt;Gras"/>
    <w:basedOn w:val="Corpsdutexte2"/>
    <w:rsid w:val="004C7A41"/>
    <w:rPr>
      <w:rFonts w:ascii="Arial" w:eastAsia="Arial" w:hAnsi="Arial" w:cs="Arial"/>
      <w:b/>
      <w:bCs/>
      <w:i w:val="0"/>
      <w:iCs w:val="0"/>
      <w:smallCaps w:val="0"/>
      <w:strike w:val="0"/>
      <w:color w:val="FFFFFF"/>
      <w:spacing w:val="0"/>
      <w:w w:val="100"/>
      <w:position w:val="0"/>
      <w:sz w:val="17"/>
      <w:szCs w:val="17"/>
      <w:u w:val="none"/>
      <w:shd w:val="clear" w:color="auto" w:fill="FFFFFF"/>
      <w:lang w:val="fr-FR" w:eastAsia="fr-FR" w:bidi="fr-FR"/>
    </w:rPr>
  </w:style>
  <w:style w:type="character" w:customStyle="1" w:styleId="Corpsdutexte210ptGras">
    <w:name w:val="Corps du texte (2) + 10 pt;Gras"/>
    <w:basedOn w:val="Corpsdutexte2"/>
    <w:rsid w:val="004C7A41"/>
    <w:rPr>
      <w:rFonts w:ascii="Arial" w:eastAsia="Arial" w:hAnsi="Arial" w:cs="Arial"/>
      <w:b/>
      <w:bCs/>
      <w:i w:val="0"/>
      <w:iCs w:val="0"/>
      <w:smallCaps w:val="0"/>
      <w:strike w:val="0"/>
      <w:color w:val="0A47A7"/>
      <w:spacing w:val="0"/>
      <w:w w:val="100"/>
      <w:position w:val="0"/>
      <w:sz w:val="20"/>
      <w:szCs w:val="20"/>
      <w:u w:val="none"/>
      <w:shd w:val="clear" w:color="auto" w:fill="FFFFFF"/>
      <w:lang w:val="fr-FR" w:eastAsia="fr-FR" w:bidi="fr-FR"/>
    </w:rPr>
  </w:style>
  <w:style w:type="character" w:customStyle="1" w:styleId="Corpsdutexte19">
    <w:name w:val="Corps du texte (19)"/>
    <w:basedOn w:val="Policepardfaut"/>
    <w:rsid w:val="004C7A41"/>
    <w:rPr>
      <w:rFonts w:ascii="Arial" w:eastAsia="Arial" w:hAnsi="Arial" w:cs="Arial"/>
      <w:b/>
      <w:bCs/>
      <w:i w:val="0"/>
      <w:iCs w:val="0"/>
      <w:smallCaps w:val="0"/>
      <w:strike w:val="0"/>
      <w:color w:val="0A47A7"/>
      <w:spacing w:val="0"/>
      <w:w w:val="100"/>
      <w:position w:val="0"/>
      <w:sz w:val="17"/>
      <w:szCs w:val="17"/>
      <w:u w:val="none"/>
      <w:lang w:val="fr-FR" w:eastAsia="fr-FR" w:bidi="fr-FR"/>
    </w:rPr>
  </w:style>
  <w:style w:type="character" w:customStyle="1" w:styleId="En-tte6Arial8ptGrasItalique">
    <w:name w:val="En-tête #6 + Arial;8 pt;Gras;Italique"/>
    <w:basedOn w:val="Policepardfaut"/>
    <w:rsid w:val="004C7A41"/>
    <w:rPr>
      <w:rFonts w:ascii="Arial" w:eastAsia="Arial" w:hAnsi="Arial" w:cs="Arial"/>
      <w:b/>
      <w:bCs/>
      <w:i/>
      <w:iCs/>
      <w:color w:val="0A47A7"/>
      <w:spacing w:val="0"/>
      <w:w w:val="100"/>
      <w:position w:val="0"/>
      <w:sz w:val="16"/>
      <w:szCs w:val="16"/>
      <w:shd w:val="clear" w:color="auto" w:fill="FFFFFF"/>
      <w:lang w:val="fr-FR" w:eastAsia="fr-FR" w:bidi="fr-FR"/>
    </w:rPr>
  </w:style>
  <w:style w:type="paragraph" w:styleId="Index5">
    <w:name w:val="index 5"/>
    <w:basedOn w:val="Normal"/>
    <w:next w:val="Normal"/>
    <w:rsid w:val="004C7A41"/>
    <w:pPr>
      <w:suppressLineNumbers w:val="0"/>
      <w:tabs>
        <w:tab w:val="right" w:leader="dot" w:pos="9072"/>
      </w:tabs>
      <w:spacing w:before="0"/>
      <w:ind w:left="1000" w:hanging="200"/>
      <w:jc w:val="left"/>
    </w:pPr>
    <w:rPr>
      <w:rFonts w:ascii="Garmond (W1)" w:hAnsi="Garmond (W1)"/>
      <w:i/>
      <w:sz w:val="24"/>
    </w:rPr>
  </w:style>
  <w:style w:type="character" w:styleId="Appeldenotedefin">
    <w:name w:val="endnote reference"/>
    <w:basedOn w:val="Policepardfaut"/>
    <w:semiHidden/>
    <w:unhideWhenUsed/>
    <w:rsid w:val="004C7A41"/>
    <w:rPr>
      <w:vertAlign w:val="superscript"/>
    </w:rPr>
  </w:style>
  <w:style w:type="paragraph" w:styleId="Listepuces4">
    <w:name w:val="List Bullet 4"/>
    <w:basedOn w:val="Normal"/>
    <w:autoRedefine/>
    <w:rsid w:val="004C7A41"/>
    <w:pPr>
      <w:numPr>
        <w:numId w:val="13"/>
      </w:numPr>
      <w:suppressLineNumbers w:val="0"/>
      <w:spacing w:before="0"/>
      <w:jc w:val="left"/>
    </w:pPr>
    <w:rPr>
      <w:rFonts w:ascii="Times New Roman" w:hAnsi="Times New Roman"/>
      <w:sz w:val="22"/>
      <w:szCs w:val="24"/>
    </w:rPr>
  </w:style>
  <w:style w:type="character" w:customStyle="1" w:styleId="tgc">
    <w:name w:val="_tgc"/>
    <w:basedOn w:val="Policepardfaut"/>
    <w:rsid w:val="004C7A41"/>
  </w:style>
  <w:style w:type="paragraph" w:styleId="Textebrut">
    <w:name w:val="Plain Text"/>
    <w:basedOn w:val="Normal"/>
    <w:link w:val="TextebrutCar"/>
    <w:uiPriority w:val="99"/>
    <w:semiHidden/>
    <w:unhideWhenUsed/>
    <w:rsid w:val="00F45DDC"/>
    <w:pPr>
      <w:suppressLineNumbers w:val="0"/>
      <w:spacing w:before="0"/>
      <w:jc w:val="left"/>
    </w:pPr>
    <w:rPr>
      <w:rFonts w:ascii="Calibri" w:eastAsiaTheme="minorHAnsi" w:hAnsi="Calibri" w:cs="Consolas"/>
      <w:sz w:val="22"/>
      <w:szCs w:val="21"/>
      <w:lang w:eastAsia="en-US"/>
    </w:rPr>
  </w:style>
  <w:style w:type="character" w:customStyle="1" w:styleId="TextebrutCar">
    <w:name w:val="Texte brut Car"/>
    <w:basedOn w:val="Policepardfaut"/>
    <w:link w:val="Textebrut"/>
    <w:uiPriority w:val="99"/>
    <w:semiHidden/>
    <w:rsid w:val="00F45DDC"/>
    <w:rPr>
      <w:rFonts w:ascii="Calibri" w:eastAsiaTheme="minorHAnsi" w:hAnsi="Calibri" w:cs="Consolas"/>
      <w:sz w:val="22"/>
      <w:szCs w:val="21"/>
      <w:lang w:eastAsia="en-US"/>
    </w:rPr>
  </w:style>
  <w:style w:type="character" w:customStyle="1" w:styleId="xbe">
    <w:name w:val="_xbe"/>
    <w:basedOn w:val="Policepardfaut"/>
    <w:rsid w:val="00071429"/>
  </w:style>
  <w:style w:type="paragraph" w:customStyle="1" w:styleId="texte">
    <w:name w:val="texte"/>
    <w:basedOn w:val="Normal"/>
    <w:link w:val="texteCar"/>
    <w:qFormat/>
    <w:rsid w:val="00DB5E07"/>
    <w:pPr>
      <w:suppressLineNumbers w:val="0"/>
      <w:spacing w:before="0" w:line="276" w:lineRule="auto"/>
    </w:pPr>
    <w:rPr>
      <w:rFonts w:ascii="Vinci Sans" w:eastAsia="MS Mincho" w:hAnsi="Vinci Sans"/>
      <w:color w:val="B2B2B2"/>
      <w:sz w:val="22"/>
      <w:szCs w:val="23"/>
    </w:rPr>
  </w:style>
  <w:style w:type="character" w:customStyle="1" w:styleId="texteCar">
    <w:name w:val="texte Car"/>
    <w:basedOn w:val="Policepardfaut"/>
    <w:link w:val="texte"/>
    <w:rsid w:val="00DB5E07"/>
    <w:rPr>
      <w:rFonts w:ascii="Vinci Sans" w:eastAsia="MS Mincho" w:hAnsi="Vinci Sans"/>
      <w:color w:val="B2B2B2"/>
      <w:sz w:val="22"/>
      <w:szCs w:val="23"/>
    </w:rPr>
  </w:style>
  <w:style w:type="character" w:customStyle="1" w:styleId="SansinterligneCar">
    <w:name w:val="Sans interligne Car"/>
    <w:aliases w:val="Texte Couv Car,Texte Page 1 Car"/>
    <w:basedOn w:val="Policepardfaut"/>
    <w:link w:val="Sansinterligne"/>
    <w:uiPriority w:val="1"/>
    <w:locked/>
    <w:rsid w:val="000700EB"/>
    <w:rPr>
      <w:rFonts w:asciiTheme="minorHAnsi" w:eastAsiaTheme="minorHAnsi" w:hAnsiTheme="minorHAnsi" w:cstheme="minorBidi"/>
      <w:sz w:val="22"/>
      <w:szCs w:val="22"/>
      <w:lang w:val="en-US" w:eastAsia="en-US"/>
    </w:rPr>
  </w:style>
  <w:style w:type="table" w:customStyle="1" w:styleId="Grilleclaire-Accent12">
    <w:name w:val="Grille claire - Accent 12"/>
    <w:basedOn w:val="TableauNormal"/>
    <w:uiPriority w:val="62"/>
    <w:rsid w:val="000700EB"/>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Vinci Sans Light" w:eastAsia="Times New Roman" w:hAnsi="Vinci Sans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Vinci Sans Light" w:eastAsia="Times New Roman" w:hAnsi="Vinci Sans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Vinci Sans Light" w:eastAsia="Times New Roman" w:hAnsi="Vinci Sans Light" w:cs="Times New Roman"/>
        <w:b/>
        <w:bCs/>
      </w:rPr>
    </w:tblStylePr>
    <w:tblStylePr w:type="lastCol">
      <w:rPr>
        <w:rFonts w:ascii="Vinci Sans Light" w:eastAsia="Times New Roman" w:hAnsi="Vinci Sans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Bullet3SubtextSingle">
    <w:name w:val="~Bullet #3 Subtext Single"/>
    <w:basedOn w:val="Normal"/>
    <w:rsid w:val="00636FE4"/>
    <w:pPr>
      <w:numPr>
        <w:numId w:val="14"/>
      </w:numPr>
      <w:suppressLineNumbers w:val="0"/>
      <w:shd w:val="clear" w:color="auto" w:fill="DFE0E1"/>
      <w:spacing w:before="0"/>
    </w:pPr>
    <w:rPr>
      <w:rFonts w:ascii="Arial" w:hAnsi="Arial"/>
      <w:color w:val="00637A"/>
      <w:sz w:val="22"/>
      <w:lang w:eastAsia="en-US"/>
    </w:rPr>
  </w:style>
  <w:style w:type="character" w:styleId="Mentionnonrsolue">
    <w:name w:val="Unresolved Mention"/>
    <w:basedOn w:val="Policepardfaut"/>
    <w:uiPriority w:val="99"/>
    <w:semiHidden/>
    <w:unhideWhenUsed/>
    <w:rsid w:val="001C66CD"/>
    <w:rPr>
      <w:color w:val="808080"/>
      <w:shd w:val="clear" w:color="auto" w:fill="E6E6E6"/>
    </w:rPr>
  </w:style>
  <w:style w:type="table" w:styleId="TableauListe4-Accentuation5">
    <w:name w:val="List Table 4 Accent 5"/>
    <w:basedOn w:val="TableauNormal"/>
    <w:uiPriority w:val="49"/>
    <w:rsid w:val="000F0670"/>
    <w:tblPr>
      <w:tblStyleRowBandSize w:val="1"/>
      <w:tblStyleColBandSize w:val="1"/>
      <w:tblBorders>
        <w:top w:val="single" w:sz="4" w:space="0" w:color="BEA5CC" w:themeColor="accent5" w:themeTint="99"/>
        <w:left w:val="single" w:sz="4" w:space="0" w:color="BEA5CC" w:themeColor="accent5" w:themeTint="99"/>
        <w:bottom w:val="single" w:sz="4" w:space="0" w:color="BEA5CC" w:themeColor="accent5" w:themeTint="99"/>
        <w:right w:val="single" w:sz="4" w:space="0" w:color="BEA5CC" w:themeColor="accent5" w:themeTint="99"/>
        <w:insideH w:val="single" w:sz="4" w:space="0" w:color="BEA5CC" w:themeColor="accent5" w:themeTint="99"/>
      </w:tblBorders>
    </w:tblPr>
    <w:tblStylePr w:type="firstRow">
      <w:rPr>
        <w:b/>
        <w:bCs/>
        <w:color w:val="FFFFFF" w:themeColor="background1"/>
      </w:rPr>
      <w:tblPr/>
      <w:tcPr>
        <w:tcBorders>
          <w:top w:val="single" w:sz="4" w:space="0" w:color="946AAB" w:themeColor="accent5"/>
          <w:left w:val="single" w:sz="4" w:space="0" w:color="946AAB" w:themeColor="accent5"/>
          <w:bottom w:val="single" w:sz="4" w:space="0" w:color="946AAB" w:themeColor="accent5"/>
          <w:right w:val="single" w:sz="4" w:space="0" w:color="946AAB" w:themeColor="accent5"/>
          <w:insideH w:val="nil"/>
        </w:tcBorders>
        <w:shd w:val="clear" w:color="auto" w:fill="946AAB" w:themeFill="accent5"/>
      </w:tcPr>
    </w:tblStylePr>
    <w:tblStylePr w:type="lastRow">
      <w:rPr>
        <w:b/>
        <w:bCs/>
      </w:rPr>
      <w:tblPr/>
      <w:tcPr>
        <w:tcBorders>
          <w:top w:val="double" w:sz="4" w:space="0" w:color="BEA5CC" w:themeColor="accent5" w:themeTint="99"/>
        </w:tcBorders>
      </w:tcPr>
    </w:tblStylePr>
    <w:tblStylePr w:type="firstCol">
      <w:rPr>
        <w:b/>
        <w:bCs/>
      </w:rPr>
    </w:tblStylePr>
    <w:tblStylePr w:type="lastCol">
      <w:rPr>
        <w:b/>
        <w:bCs/>
      </w:rPr>
    </w:tblStylePr>
    <w:tblStylePr w:type="band1Vert">
      <w:tblPr/>
      <w:tcPr>
        <w:shd w:val="clear" w:color="auto" w:fill="E9E1EE" w:themeFill="accent5" w:themeFillTint="33"/>
      </w:tcPr>
    </w:tblStylePr>
    <w:tblStylePr w:type="band1Horz">
      <w:tblPr/>
      <w:tcPr>
        <w:shd w:val="clear" w:color="auto" w:fill="E9E1EE" w:themeFill="accent5" w:themeFillTint="33"/>
      </w:tcPr>
    </w:tblStylePr>
  </w:style>
  <w:style w:type="character" w:customStyle="1" w:styleId="LgendeCar">
    <w:name w:val="Légende Car"/>
    <w:basedOn w:val="Policepardfaut"/>
    <w:link w:val="Lgende"/>
    <w:rsid w:val="00F86F46"/>
    <w:rPr>
      <w:color w:val="000000"/>
      <w:sz w:val="16"/>
    </w:rPr>
  </w:style>
  <w:style w:type="character" w:customStyle="1" w:styleId="Corpsdutexte285pt">
    <w:name w:val="Corps du texte (2) + 8.5 pt"/>
    <w:aliases w:val="Gras"/>
    <w:basedOn w:val="Policepardfaut"/>
    <w:rsid w:val="00CE29DF"/>
    <w:rPr>
      <w:rFonts w:ascii="Arial" w:eastAsia="Arial" w:hAnsi="Arial" w:cs="Arial" w:hint="default"/>
      <w:b/>
      <w:bCs/>
      <w:i/>
      <w:iCs/>
      <w:color w:val="0A47A7"/>
      <w:spacing w:val="0"/>
      <w:w w:val="100"/>
      <w:position w:val="0"/>
      <w:sz w:val="16"/>
      <w:szCs w:val="16"/>
      <w:shd w:val="clear" w:color="auto" w:fill="FFFFFF"/>
      <w:lang w:val="fr-FR" w:eastAsia="fr-FR" w:bidi="fr-FR"/>
    </w:rPr>
  </w:style>
  <w:style w:type="table" w:styleId="TableauListe4-Accentuation1">
    <w:name w:val="List Table 4 Accent 1"/>
    <w:basedOn w:val="TableauNormal"/>
    <w:uiPriority w:val="49"/>
    <w:rsid w:val="00A90E52"/>
    <w:rPr>
      <w:rFonts w:ascii="Calibri" w:eastAsia="MS Mincho" w:hAnsi="Calibri"/>
    </w:rPr>
    <w:tblPr>
      <w:tblStyleRowBandSize w:val="1"/>
      <w:tblStyleColBandSize w:val="1"/>
      <w:tblBorders>
        <w:top w:val="single" w:sz="4" w:space="0" w:color="AE5DD2" w:themeColor="accent1" w:themeTint="99"/>
        <w:left w:val="single" w:sz="4" w:space="0" w:color="AE5DD2" w:themeColor="accent1" w:themeTint="99"/>
        <w:bottom w:val="single" w:sz="4" w:space="0" w:color="AE5DD2" w:themeColor="accent1" w:themeTint="99"/>
        <w:right w:val="single" w:sz="4" w:space="0" w:color="AE5DD2" w:themeColor="accent1" w:themeTint="99"/>
        <w:insideH w:val="single" w:sz="4" w:space="0" w:color="AE5DD2" w:themeColor="accent1" w:themeTint="99"/>
      </w:tblBorders>
    </w:tblPr>
    <w:tblStylePr w:type="firstRow">
      <w:rPr>
        <w:b/>
        <w:bCs/>
        <w:color w:val="FFFFFF" w:themeColor="background1"/>
      </w:rPr>
      <w:tblPr/>
      <w:tcPr>
        <w:tcBorders>
          <w:top w:val="single" w:sz="4" w:space="0" w:color="662483" w:themeColor="accent1"/>
          <w:left w:val="single" w:sz="4" w:space="0" w:color="662483" w:themeColor="accent1"/>
          <w:bottom w:val="single" w:sz="4" w:space="0" w:color="662483" w:themeColor="accent1"/>
          <w:right w:val="single" w:sz="4" w:space="0" w:color="662483" w:themeColor="accent1"/>
          <w:insideH w:val="nil"/>
        </w:tcBorders>
        <w:shd w:val="clear" w:color="auto" w:fill="662483" w:themeFill="accent1"/>
      </w:tcPr>
    </w:tblStylePr>
    <w:tblStylePr w:type="lastRow">
      <w:rPr>
        <w:b/>
        <w:bCs/>
      </w:rPr>
      <w:tblPr/>
      <w:tcPr>
        <w:tcBorders>
          <w:top w:val="double" w:sz="4" w:space="0" w:color="AE5DD2" w:themeColor="accent1" w:themeTint="99"/>
        </w:tcBorders>
      </w:tcPr>
    </w:tblStylePr>
    <w:tblStylePr w:type="firstCol">
      <w:rPr>
        <w:b/>
        <w:bCs/>
      </w:rPr>
    </w:tblStylePr>
    <w:tblStylePr w:type="lastCol">
      <w:rPr>
        <w:b/>
        <w:bCs/>
      </w:rPr>
    </w:tblStylePr>
    <w:tblStylePr w:type="band1Vert">
      <w:tblPr/>
      <w:tcPr>
        <w:shd w:val="clear" w:color="auto" w:fill="E4C9F0" w:themeFill="accent1" w:themeFillTint="33"/>
      </w:tcPr>
    </w:tblStylePr>
    <w:tblStylePr w:type="band1Horz">
      <w:tblPr/>
      <w:tcPr>
        <w:shd w:val="clear" w:color="auto" w:fill="E4C9F0" w:themeFill="accent1" w:themeFillTint="33"/>
      </w:tcPr>
    </w:tblStylePr>
  </w:style>
  <w:style w:type="character" w:customStyle="1" w:styleId="skunamecart">
    <w:name w:val="skunamecart"/>
    <w:basedOn w:val="Policepardfaut"/>
    <w:rsid w:val="007A21ED"/>
  </w:style>
  <w:style w:type="paragraph" w:customStyle="1" w:styleId="sstitre3">
    <w:name w:val="sstitre3"/>
    <w:basedOn w:val="Normal"/>
    <w:rsid w:val="0019659A"/>
    <w:pPr>
      <w:suppressLineNumbers w:val="0"/>
      <w:tabs>
        <w:tab w:val="left" w:pos="1702"/>
        <w:tab w:val="left" w:pos="2269"/>
        <w:tab w:val="left" w:pos="4537"/>
        <w:tab w:val="left" w:pos="5104"/>
        <w:tab w:val="left" w:pos="7372"/>
        <w:tab w:val="left" w:pos="7939"/>
      </w:tabs>
      <w:spacing w:before="0"/>
      <w:jc w:val="left"/>
    </w:pPr>
    <w:rPr>
      <w:rFonts w:ascii="Times New Roman" w:hAnsi="Times New Roman"/>
      <w:b/>
      <w:sz w:val="22"/>
    </w:rPr>
  </w:style>
  <w:style w:type="paragraph" w:customStyle="1" w:styleId="para">
    <w:name w:val="para"/>
    <w:basedOn w:val="Normal"/>
    <w:rsid w:val="001377C0"/>
    <w:pPr>
      <w:keepLines/>
      <w:widowControl w:val="0"/>
      <w:suppressLineNumbers w:val="0"/>
      <w:tabs>
        <w:tab w:val="left" w:pos="851"/>
        <w:tab w:val="left" w:pos="2694"/>
      </w:tabs>
      <w:spacing w:before="120"/>
    </w:pPr>
    <w:rPr>
      <w:rFonts w:ascii="Times New Roman" w:hAnsi="Times New Roman"/>
      <w:sz w:val="22"/>
    </w:rPr>
  </w:style>
  <w:style w:type="table" w:styleId="TableauGrille5Fonc-Accentuation1">
    <w:name w:val="Grid Table 5 Dark Accent 1"/>
    <w:basedOn w:val="TableauNormal"/>
    <w:uiPriority w:val="50"/>
    <w:rsid w:val="00060E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C9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24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24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24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2483" w:themeFill="accent1"/>
      </w:tcPr>
    </w:tblStylePr>
    <w:tblStylePr w:type="band1Vert">
      <w:tblPr/>
      <w:tcPr>
        <w:shd w:val="clear" w:color="auto" w:fill="C993E1" w:themeFill="accent1" w:themeFillTint="66"/>
      </w:tcPr>
    </w:tblStylePr>
    <w:tblStylePr w:type="band1Horz">
      <w:tblPr/>
      <w:tcPr>
        <w:shd w:val="clear" w:color="auto" w:fill="C993E1" w:themeFill="accent1" w:themeFillTint="66"/>
      </w:tcPr>
    </w:tblStylePr>
  </w:style>
  <w:style w:type="table" w:styleId="TableauGrille4-Accentuation1">
    <w:name w:val="Grid Table 4 Accent 1"/>
    <w:basedOn w:val="TableauNormal"/>
    <w:uiPriority w:val="49"/>
    <w:rsid w:val="00060E11"/>
    <w:tblPr>
      <w:tblStyleRowBandSize w:val="1"/>
      <w:tblStyleColBandSize w:val="1"/>
      <w:tblBorders>
        <w:top w:val="single" w:sz="4" w:space="0" w:color="AE5DD2" w:themeColor="accent1" w:themeTint="99"/>
        <w:left w:val="single" w:sz="4" w:space="0" w:color="AE5DD2" w:themeColor="accent1" w:themeTint="99"/>
        <w:bottom w:val="single" w:sz="4" w:space="0" w:color="AE5DD2" w:themeColor="accent1" w:themeTint="99"/>
        <w:right w:val="single" w:sz="4" w:space="0" w:color="AE5DD2" w:themeColor="accent1" w:themeTint="99"/>
        <w:insideH w:val="single" w:sz="4" w:space="0" w:color="AE5DD2" w:themeColor="accent1" w:themeTint="99"/>
        <w:insideV w:val="single" w:sz="4" w:space="0" w:color="AE5DD2" w:themeColor="accent1" w:themeTint="99"/>
      </w:tblBorders>
    </w:tblPr>
    <w:tblStylePr w:type="firstRow">
      <w:rPr>
        <w:b/>
        <w:bCs/>
        <w:color w:val="FFFFFF" w:themeColor="background1"/>
      </w:rPr>
      <w:tblPr/>
      <w:tcPr>
        <w:tcBorders>
          <w:top w:val="single" w:sz="4" w:space="0" w:color="662483" w:themeColor="accent1"/>
          <w:left w:val="single" w:sz="4" w:space="0" w:color="662483" w:themeColor="accent1"/>
          <w:bottom w:val="single" w:sz="4" w:space="0" w:color="662483" w:themeColor="accent1"/>
          <w:right w:val="single" w:sz="4" w:space="0" w:color="662483" w:themeColor="accent1"/>
          <w:insideH w:val="nil"/>
          <w:insideV w:val="nil"/>
        </w:tcBorders>
        <w:shd w:val="clear" w:color="auto" w:fill="662483" w:themeFill="accent1"/>
      </w:tcPr>
    </w:tblStylePr>
    <w:tblStylePr w:type="lastRow">
      <w:rPr>
        <w:b/>
        <w:bCs/>
      </w:rPr>
      <w:tblPr/>
      <w:tcPr>
        <w:tcBorders>
          <w:top w:val="double" w:sz="4" w:space="0" w:color="662483" w:themeColor="accent1"/>
        </w:tcBorders>
      </w:tcPr>
    </w:tblStylePr>
    <w:tblStylePr w:type="firstCol">
      <w:rPr>
        <w:b/>
        <w:bCs/>
      </w:rPr>
    </w:tblStylePr>
    <w:tblStylePr w:type="lastCol">
      <w:rPr>
        <w:b/>
        <w:bCs/>
      </w:rPr>
    </w:tblStylePr>
    <w:tblStylePr w:type="band1Vert">
      <w:tblPr/>
      <w:tcPr>
        <w:shd w:val="clear" w:color="auto" w:fill="E4C9F0" w:themeFill="accent1" w:themeFillTint="33"/>
      </w:tcPr>
    </w:tblStylePr>
    <w:tblStylePr w:type="band1Horz">
      <w:tblPr/>
      <w:tcPr>
        <w:shd w:val="clear" w:color="auto" w:fill="E4C9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1792">
      <w:bodyDiv w:val="1"/>
      <w:marLeft w:val="0"/>
      <w:marRight w:val="0"/>
      <w:marTop w:val="0"/>
      <w:marBottom w:val="0"/>
      <w:divBdr>
        <w:top w:val="none" w:sz="0" w:space="0" w:color="auto"/>
        <w:left w:val="none" w:sz="0" w:space="0" w:color="auto"/>
        <w:bottom w:val="none" w:sz="0" w:space="0" w:color="auto"/>
        <w:right w:val="none" w:sz="0" w:space="0" w:color="auto"/>
      </w:divBdr>
    </w:div>
    <w:div w:id="101922762">
      <w:bodyDiv w:val="1"/>
      <w:marLeft w:val="0"/>
      <w:marRight w:val="0"/>
      <w:marTop w:val="0"/>
      <w:marBottom w:val="0"/>
      <w:divBdr>
        <w:top w:val="none" w:sz="0" w:space="0" w:color="auto"/>
        <w:left w:val="none" w:sz="0" w:space="0" w:color="auto"/>
        <w:bottom w:val="none" w:sz="0" w:space="0" w:color="auto"/>
        <w:right w:val="none" w:sz="0" w:space="0" w:color="auto"/>
      </w:divBdr>
    </w:div>
    <w:div w:id="139032560">
      <w:bodyDiv w:val="1"/>
      <w:marLeft w:val="0"/>
      <w:marRight w:val="0"/>
      <w:marTop w:val="0"/>
      <w:marBottom w:val="0"/>
      <w:divBdr>
        <w:top w:val="none" w:sz="0" w:space="0" w:color="auto"/>
        <w:left w:val="none" w:sz="0" w:space="0" w:color="auto"/>
        <w:bottom w:val="none" w:sz="0" w:space="0" w:color="auto"/>
        <w:right w:val="none" w:sz="0" w:space="0" w:color="auto"/>
      </w:divBdr>
    </w:div>
    <w:div w:id="144400928">
      <w:bodyDiv w:val="1"/>
      <w:marLeft w:val="0"/>
      <w:marRight w:val="0"/>
      <w:marTop w:val="0"/>
      <w:marBottom w:val="0"/>
      <w:divBdr>
        <w:top w:val="none" w:sz="0" w:space="0" w:color="auto"/>
        <w:left w:val="none" w:sz="0" w:space="0" w:color="auto"/>
        <w:bottom w:val="none" w:sz="0" w:space="0" w:color="auto"/>
        <w:right w:val="none" w:sz="0" w:space="0" w:color="auto"/>
      </w:divBdr>
    </w:div>
    <w:div w:id="165480449">
      <w:bodyDiv w:val="1"/>
      <w:marLeft w:val="0"/>
      <w:marRight w:val="0"/>
      <w:marTop w:val="0"/>
      <w:marBottom w:val="0"/>
      <w:divBdr>
        <w:top w:val="none" w:sz="0" w:space="0" w:color="auto"/>
        <w:left w:val="none" w:sz="0" w:space="0" w:color="auto"/>
        <w:bottom w:val="none" w:sz="0" w:space="0" w:color="auto"/>
        <w:right w:val="none" w:sz="0" w:space="0" w:color="auto"/>
      </w:divBdr>
    </w:div>
    <w:div w:id="170995796">
      <w:bodyDiv w:val="1"/>
      <w:marLeft w:val="0"/>
      <w:marRight w:val="0"/>
      <w:marTop w:val="0"/>
      <w:marBottom w:val="0"/>
      <w:divBdr>
        <w:top w:val="none" w:sz="0" w:space="0" w:color="auto"/>
        <w:left w:val="none" w:sz="0" w:space="0" w:color="auto"/>
        <w:bottom w:val="none" w:sz="0" w:space="0" w:color="auto"/>
        <w:right w:val="none" w:sz="0" w:space="0" w:color="auto"/>
      </w:divBdr>
    </w:div>
    <w:div w:id="219563326">
      <w:bodyDiv w:val="1"/>
      <w:marLeft w:val="0"/>
      <w:marRight w:val="0"/>
      <w:marTop w:val="0"/>
      <w:marBottom w:val="0"/>
      <w:divBdr>
        <w:top w:val="none" w:sz="0" w:space="0" w:color="auto"/>
        <w:left w:val="none" w:sz="0" w:space="0" w:color="auto"/>
        <w:bottom w:val="none" w:sz="0" w:space="0" w:color="auto"/>
        <w:right w:val="none" w:sz="0" w:space="0" w:color="auto"/>
      </w:divBdr>
    </w:div>
    <w:div w:id="249627331">
      <w:bodyDiv w:val="1"/>
      <w:marLeft w:val="0"/>
      <w:marRight w:val="0"/>
      <w:marTop w:val="0"/>
      <w:marBottom w:val="0"/>
      <w:divBdr>
        <w:top w:val="none" w:sz="0" w:space="0" w:color="auto"/>
        <w:left w:val="none" w:sz="0" w:space="0" w:color="auto"/>
        <w:bottom w:val="none" w:sz="0" w:space="0" w:color="auto"/>
        <w:right w:val="none" w:sz="0" w:space="0" w:color="auto"/>
      </w:divBdr>
    </w:div>
    <w:div w:id="255403520">
      <w:bodyDiv w:val="1"/>
      <w:marLeft w:val="0"/>
      <w:marRight w:val="0"/>
      <w:marTop w:val="0"/>
      <w:marBottom w:val="0"/>
      <w:divBdr>
        <w:top w:val="none" w:sz="0" w:space="0" w:color="auto"/>
        <w:left w:val="none" w:sz="0" w:space="0" w:color="auto"/>
        <w:bottom w:val="none" w:sz="0" w:space="0" w:color="auto"/>
        <w:right w:val="none" w:sz="0" w:space="0" w:color="auto"/>
      </w:divBdr>
    </w:div>
    <w:div w:id="296299099">
      <w:bodyDiv w:val="1"/>
      <w:marLeft w:val="0"/>
      <w:marRight w:val="0"/>
      <w:marTop w:val="0"/>
      <w:marBottom w:val="0"/>
      <w:divBdr>
        <w:top w:val="none" w:sz="0" w:space="0" w:color="auto"/>
        <w:left w:val="none" w:sz="0" w:space="0" w:color="auto"/>
        <w:bottom w:val="none" w:sz="0" w:space="0" w:color="auto"/>
        <w:right w:val="none" w:sz="0" w:space="0" w:color="auto"/>
      </w:divBdr>
    </w:div>
    <w:div w:id="307441019">
      <w:bodyDiv w:val="1"/>
      <w:marLeft w:val="0"/>
      <w:marRight w:val="0"/>
      <w:marTop w:val="0"/>
      <w:marBottom w:val="0"/>
      <w:divBdr>
        <w:top w:val="none" w:sz="0" w:space="0" w:color="auto"/>
        <w:left w:val="none" w:sz="0" w:space="0" w:color="auto"/>
        <w:bottom w:val="none" w:sz="0" w:space="0" w:color="auto"/>
        <w:right w:val="none" w:sz="0" w:space="0" w:color="auto"/>
      </w:divBdr>
    </w:div>
    <w:div w:id="313267229">
      <w:bodyDiv w:val="1"/>
      <w:marLeft w:val="0"/>
      <w:marRight w:val="0"/>
      <w:marTop w:val="0"/>
      <w:marBottom w:val="0"/>
      <w:divBdr>
        <w:top w:val="none" w:sz="0" w:space="0" w:color="auto"/>
        <w:left w:val="none" w:sz="0" w:space="0" w:color="auto"/>
        <w:bottom w:val="none" w:sz="0" w:space="0" w:color="auto"/>
        <w:right w:val="none" w:sz="0" w:space="0" w:color="auto"/>
      </w:divBdr>
    </w:div>
    <w:div w:id="363091762">
      <w:bodyDiv w:val="1"/>
      <w:marLeft w:val="0"/>
      <w:marRight w:val="0"/>
      <w:marTop w:val="0"/>
      <w:marBottom w:val="0"/>
      <w:divBdr>
        <w:top w:val="none" w:sz="0" w:space="0" w:color="auto"/>
        <w:left w:val="none" w:sz="0" w:space="0" w:color="auto"/>
        <w:bottom w:val="none" w:sz="0" w:space="0" w:color="auto"/>
        <w:right w:val="none" w:sz="0" w:space="0" w:color="auto"/>
      </w:divBdr>
      <w:divsChild>
        <w:div w:id="601497901">
          <w:marLeft w:val="1166"/>
          <w:marRight w:val="0"/>
          <w:marTop w:val="134"/>
          <w:marBottom w:val="0"/>
          <w:divBdr>
            <w:top w:val="none" w:sz="0" w:space="0" w:color="auto"/>
            <w:left w:val="none" w:sz="0" w:space="0" w:color="auto"/>
            <w:bottom w:val="none" w:sz="0" w:space="0" w:color="auto"/>
            <w:right w:val="none" w:sz="0" w:space="0" w:color="auto"/>
          </w:divBdr>
        </w:div>
        <w:div w:id="1323004532">
          <w:marLeft w:val="1166"/>
          <w:marRight w:val="0"/>
          <w:marTop w:val="134"/>
          <w:marBottom w:val="0"/>
          <w:divBdr>
            <w:top w:val="none" w:sz="0" w:space="0" w:color="auto"/>
            <w:left w:val="none" w:sz="0" w:space="0" w:color="auto"/>
            <w:bottom w:val="none" w:sz="0" w:space="0" w:color="auto"/>
            <w:right w:val="none" w:sz="0" w:space="0" w:color="auto"/>
          </w:divBdr>
        </w:div>
        <w:div w:id="1323705457">
          <w:marLeft w:val="547"/>
          <w:marRight w:val="0"/>
          <w:marTop w:val="154"/>
          <w:marBottom w:val="0"/>
          <w:divBdr>
            <w:top w:val="none" w:sz="0" w:space="0" w:color="auto"/>
            <w:left w:val="none" w:sz="0" w:space="0" w:color="auto"/>
            <w:bottom w:val="none" w:sz="0" w:space="0" w:color="auto"/>
            <w:right w:val="none" w:sz="0" w:space="0" w:color="auto"/>
          </w:divBdr>
        </w:div>
        <w:div w:id="1460143433">
          <w:marLeft w:val="1166"/>
          <w:marRight w:val="0"/>
          <w:marTop w:val="134"/>
          <w:marBottom w:val="0"/>
          <w:divBdr>
            <w:top w:val="none" w:sz="0" w:space="0" w:color="auto"/>
            <w:left w:val="none" w:sz="0" w:space="0" w:color="auto"/>
            <w:bottom w:val="none" w:sz="0" w:space="0" w:color="auto"/>
            <w:right w:val="none" w:sz="0" w:space="0" w:color="auto"/>
          </w:divBdr>
        </w:div>
        <w:div w:id="1719818775">
          <w:marLeft w:val="1166"/>
          <w:marRight w:val="0"/>
          <w:marTop w:val="134"/>
          <w:marBottom w:val="0"/>
          <w:divBdr>
            <w:top w:val="none" w:sz="0" w:space="0" w:color="auto"/>
            <w:left w:val="none" w:sz="0" w:space="0" w:color="auto"/>
            <w:bottom w:val="none" w:sz="0" w:space="0" w:color="auto"/>
            <w:right w:val="none" w:sz="0" w:space="0" w:color="auto"/>
          </w:divBdr>
        </w:div>
        <w:div w:id="1940750296">
          <w:marLeft w:val="547"/>
          <w:marRight w:val="0"/>
          <w:marTop w:val="154"/>
          <w:marBottom w:val="0"/>
          <w:divBdr>
            <w:top w:val="none" w:sz="0" w:space="0" w:color="auto"/>
            <w:left w:val="none" w:sz="0" w:space="0" w:color="auto"/>
            <w:bottom w:val="none" w:sz="0" w:space="0" w:color="auto"/>
            <w:right w:val="none" w:sz="0" w:space="0" w:color="auto"/>
          </w:divBdr>
        </w:div>
      </w:divsChild>
    </w:div>
    <w:div w:id="377584694">
      <w:bodyDiv w:val="1"/>
      <w:marLeft w:val="0"/>
      <w:marRight w:val="0"/>
      <w:marTop w:val="0"/>
      <w:marBottom w:val="0"/>
      <w:divBdr>
        <w:top w:val="none" w:sz="0" w:space="0" w:color="auto"/>
        <w:left w:val="none" w:sz="0" w:space="0" w:color="auto"/>
        <w:bottom w:val="none" w:sz="0" w:space="0" w:color="auto"/>
        <w:right w:val="none" w:sz="0" w:space="0" w:color="auto"/>
      </w:divBdr>
    </w:div>
    <w:div w:id="398791754">
      <w:bodyDiv w:val="1"/>
      <w:marLeft w:val="0"/>
      <w:marRight w:val="0"/>
      <w:marTop w:val="0"/>
      <w:marBottom w:val="0"/>
      <w:divBdr>
        <w:top w:val="none" w:sz="0" w:space="0" w:color="auto"/>
        <w:left w:val="none" w:sz="0" w:space="0" w:color="auto"/>
        <w:bottom w:val="none" w:sz="0" w:space="0" w:color="auto"/>
        <w:right w:val="none" w:sz="0" w:space="0" w:color="auto"/>
      </w:divBdr>
    </w:div>
    <w:div w:id="424426874">
      <w:bodyDiv w:val="1"/>
      <w:marLeft w:val="0"/>
      <w:marRight w:val="0"/>
      <w:marTop w:val="0"/>
      <w:marBottom w:val="0"/>
      <w:divBdr>
        <w:top w:val="none" w:sz="0" w:space="0" w:color="auto"/>
        <w:left w:val="none" w:sz="0" w:space="0" w:color="auto"/>
        <w:bottom w:val="none" w:sz="0" w:space="0" w:color="auto"/>
        <w:right w:val="none" w:sz="0" w:space="0" w:color="auto"/>
      </w:divBdr>
    </w:div>
    <w:div w:id="434790275">
      <w:bodyDiv w:val="1"/>
      <w:marLeft w:val="0"/>
      <w:marRight w:val="0"/>
      <w:marTop w:val="0"/>
      <w:marBottom w:val="0"/>
      <w:divBdr>
        <w:top w:val="none" w:sz="0" w:space="0" w:color="auto"/>
        <w:left w:val="none" w:sz="0" w:space="0" w:color="auto"/>
        <w:bottom w:val="none" w:sz="0" w:space="0" w:color="auto"/>
        <w:right w:val="none" w:sz="0" w:space="0" w:color="auto"/>
      </w:divBdr>
    </w:div>
    <w:div w:id="444495727">
      <w:bodyDiv w:val="1"/>
      <w:marLeft w:val="0"/>
      <w:marRight w:val="0"/>
      <w:marTop w:val="0"/>
      <w:marBottom w:val="0"/>
      <w:divBdr>
        <w:top w:val="none" w:sz="0" w:space="0" w:color="auto"/>
        <w:left w:val="none" w:sz="0" w:space="0" w:color="auto"/>
        <w:bottom w:val="none" w:sz="0" w:space="0" w:color="auto"/>
        <w:right w:val="none" w:sz="0" w:space="0" w:color="auto"/>
      </w:divBdr>
    </w:div>
    <w:div w:id="450368925">
      <w:bodyDiv w:val="1"/>
      <w:marLeft w:val="0"/>
      <w:marRight w:val="0"/>
      <w:marTop w:val="0"/>
      <w:marBottom w:val="0"/>
      <w:divBdr>
        <w:top w:val="none" w:sz="0" w:space="0" w:color="auto"/>
        <w:left w:val="none" w:sz="0" w:space="0" w:color="auto"/>
        <w:bottom w:val="none" w:sz="0" w:space="0" w:color="auto"/>
        <w:right w:val="none" w:sz="0" w:space="0" w:color="auto"/>
      </w:divBdr>
    </w:div>
    <w:div w:id="471947926">
      <w:bodyDiv w:val="1"/>
      <w:marLeft w:val="0"/>
      <w:marRight w:val="0"/>
      <w:marTop w:val="0"/>
      <w:marBottom w:val="0"/>
      <w:divBdr>
        <w:top w:val="none" w:sz="0" w:space="0" w:color="auto"/>
        <w:left w:val="none" w:sz="0" w:space="0" w:color="auto"/>
        <w:bottom w:val="none" w:sz="0" w:space="0" w:color="auto"/>
        <w:right w:val="none" w:sz="0" w:space="0" w:color="auto"/>
      </w:divBdr>
    </w:div>
    <w:div w:id="477453013">
      <w:bodyDiv w:val="1"/>
      <w:marLeft w:val="0"/>
      <w:marRight w:val="0"/>
      <w:marTop w:val="0"/>
      <w:marBottom w:val="0"/>
      <w:divBdr>
        <w:top w:val="none" w:sz="0" w:space="0" w:color="auto"/>
        <w:left w:val="none" w:sz="0" w:space="0" w:color="auto"/>
        <w:bottom w:val="none" w:sz="0" w:space="0" w:color="auto"/>
        <w:right w:val="none" w:sz="0" w:space="0" w:color="auto"/>
      </w:divBdr>
    </w:div>
    <w:div w:id="485975135">
      <w:bodyDiv w:val="1"/>
      <w:marLeft w:val="0"/>
      <w:marRight w:val="0"/>
      <w:marTop w:val="0"/>
      <w:marBottom w:val="0"/>
      <w:divBdr>
        <w:top w:val="none" w:sz="0" w:space="0" w:color="auto"/>
        <w:left w:val="none" w:sz="0" w:space="0" w:color="auto"/>
        <w:bottom w:val="none" w:sz="0" w:space="0" w:color="auto"/>
        <w:right w:val="none" w:sz="0" w:space="0" w:color="auto"/>
      </w:divBdr>
    </w:div>
    <w:div w:id="491795382">
      <w:bodyDiv w:val="1"/>
      <w:marLeft w:val="0"/>
      <w:marRight w:val="0"/>
      <w:marTop w:val="0"/>
      <w:marBottom w:val="0"/>
      <w:divBdr>
        <w:top w:val="none" w:sz="0" w:space="0" w:color="auto"/>
        <w:left w:val="none" w:sz="0" w:space="0" w:color="auto"/>
        <w:bottom w:val="none" w:sz="0" w:space="0" w:color="auto"/>
        <w:right w:val="none" w:sz="0" w:space="0" w:color="auto"/>
      </w:divBdr>
    </w:div>
    <w:div w:id="510948240">
      <w:bodyDiv w:val="1"/>
      <w:marLeft w:val="0"/>
      <w:marRight w:val="0"/>
      <w:marTop w:val="0"/>
      <w:marBottom w:val="0"/>
      <w:divBdr>
        <w:top w:val="none" w:sz="0" w:space="0" w:color="auto"/>
        <w:left w:val="none" w:sz="0" w:space="0" w:color="auto"/>
        <w:bottom w:val="none" w:sz="0" w:space="0" w:color="auto"/>
        <w:right w:val="none" w:sz="0" w:space="0" w:color="auto"/>
      </w:divBdr>
      <w:divsChild>
        <w:div w:id="1137986676">
          <w:marLeft w:val="0"/>
          <w:marRight w:val="0"/>
          <w:marTop w:val="0"/>
          <w:marBottom w:val="0"/>
          <w:divBdr>
            <w:top w:val="none" w:sz="0" w:space="0" w:color="auto"/>
            <w:left w:val="none" w:sz="0" w:space="0" w:color="auto"/>
            <w:bottom w:val="none" w:sz="0" w:space="0" w:color="auto"/>
            <w:right w:val="none" w:sz="0" w:space="0" w:color="auto"/>
          </w:divBdr>
          <w:divsChild>
            <w:div w:id="2032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504">
      <w:bodyDiv w:val="1"/>
      <w:marLeft w:val="0"/>
      <w:marRight w:val="0"/>
      <w:marTop w:val="0"/>
      <w:marBottom w:val="0"/>
      <w:divBdr>
        <w:top w:val="none" w:sz="0" w:space="0" w:color="auto"/>
        <w:left w:val="none" w:sz="0" w:space="0" w:color="auto"/>
        <w:bottom w:val="none" w:sz="0" w:space="0" w:color="auto"/>
        <w:right w:val="none" w:sz="0" w:space="0" w:color="auto"/>
      </w:divBdr>
      <w:divsChild>
        <w:div w:id="1338652280">
          <w:marLeft w:val="0"/>
          <w:marRight w:val="0"/>
          <w:marTop w:val="0"/>
          <w:marBottom w:val="0"/>
          <w:divBdr>
            <w:top w:val="none" w:sz="0" w:space="0" w:color="auto"/>
            <w:left w:val="none" w:sz="0" w:space="0" w:color="auto"/>
            <w:bottom w:val="none" w:sz="0" w:space="0" w:color="auto"/>
            <w:right w:val="none" w:sz="0" w:space="0" w:color="auto"/>
          </w:divBdr>
          <w:divsChild>
            <w:div w:id="43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352">
      <w:bodyDiv w:val="1"/>
      <w:marLeft w:val="0"/>
      <w:marRight w:val="0"/>
      <w:marTop w:val="0"/>
      <w:marBottom w:val="0"/>
      <w:divBdr>
        <w:top w:val="none" w:sz="0" w:space="0" w:color="auto"/>
        <w:left w:val="none" w:sz="0" w:space="0" w:color="auto"/>
        <w:bottom w:val="none" w:sz="0" w:space="0" w:color="auto"/>
        <w:right w:val="none" w:sz="0" w:space="0" w:color="auto"/>
      </w:divBdr>
    </w:div>
    <w:div w:id="536312887">
      <w:bodyDiv w:val="1"/>
      <w:marLeft w:val="0"/>
      <w:marRight w:val="0"/>
      <w:marTop w:val="0"/>
      <w:marBottom w:val="0"/>
      <w:divBdr>
        <w:top w:val="none" w:sz="0" w:space="0" w:color="auto"/>
        <w:left w:val="none" w:sz="0" w:space="0" w:color="auto"/>
        <w:bottom w:val="none" w:sz="0" w:space="0" w:color="auto"/>
        <w:right w:val="none" w:sz="0" w:space="0" w:color="auto"/>
      </w:divBdr>
    </w:div>
    <w:div w:id="542056048">
      <w:bodyDiv w:val="1"/>
      <w:marLeft w:val="0"/>
      <w:marRight w:val="0"/>
      <w:marTop w:val="0"/>
      <w:marBottom w:val="0"/>
      <w:divBdr>
        <w:top w:val="none" w:sz="0" w:space="0" w:color="auto"/>
        <w:left w:val="none" w:sz="0" w:space="0" w:color="auto"/>
        <w:bottom w:val="none" w:sz="0" w:space="0" w:color="auto"/>
        <w:right w:val="none" w:sz="0" w:space="0" w:color="auto"/>
      </w:divBdr>
    </w:div>
    <w:div w:id="557059531">
      <w:bodyDiv w:val="1"/>
      <w:marLeft w:val="0"/>
      <w:marRight w:val="0"/>
      <w:marTop w:val="0"/>
      <w:marBottom w:val="0"/>
      <w:divBdr>
        <w:top w:val="none" w:sz="0" w:space="0" w:color="auto"/>
        <w:left w:val="none" w:sz="0" w:space="0" w:color="auto"/>
        <w:bottom w:val="none" w:sz="0" w:space="0" w:color="auto"/>
        <w:right w:val="none" w:sz="0" w:space="0" w:color="auto"/>
      </w:divBdr>
    </w:div>
    <w:div w:id="560215450">
      <w:bodyDiv w:val="1"/>
      <w:marLeft w:val="0"/>
      <w:marRight w:val="0"/>
      <w:marTop w:val="0"/>
      <w:marBottom w:val="0"/>
      <w:divBdr>
        <w:top w:val="none" w:sz="0" w:space="0" w:color="auto"/>
        <w:left w:val="none" w:sz="0" w:space="0" w:color="auto"/>
        <w:bottom w:val="none" w:sz="0" w:space="0" w:color="auto"/>
        <w:right w:val="none" w:sz="0" w:space="0" w:color="auto"/>
      </w:divBdr>
    </w:div>
    <w:div w:id="561870812">
      <w:bodyDiv w:val="1"/>
      <w:marLeft w:val="0"/>
      <w:marRight w:val="0"/>
      <w:marTop w:val="0"/>
      <w:marBottom w:val="0"/>
      <w:divBdr>
        <w:top w:val="none" w:sz="0" w:space="0" w:color="auto"/>
        <w:left w:val="none" w:sz="0" w:space="0" w:color="auto"/>
        <w:bottom w:val="none" w:sz="0" w:space="0" w:color="auto"/>
        <w:right w:val="none" w:sz="0" w:space="0" w:color="auto"/>
      </w:divBdr>
    </w:div>
    <w:div w:id="582878470">
      <w:bodyDiv w:val="1"/>
      <w:marLeft w:val="0"/>
      <w:marRight w:val="0"/>
      <w:marTop w:val="0"/>
      <w:marBottom w:val="0"/>
      <w:divBdr>
        <w:top w:val="none" w:sz="0" w:space="0" w:color="auto"/>
        <w:left w:val="none" w:sz="0" w:space="0" w:color="auto"/>
        <w:bottom w:val="none" w:sz="0" w:space="0" w:color="auto"/>
        <w:right w:val="none" w:sz="0" w:space="0" w:color="auto"/>
      </w:divBdr>
    </w:div>
    <w:div w:id="592862169">
      <w:bodyDiv w:val="1"/>
      <w:marLeft w:val="0"/>
      <w:marRight w:val="0"/>
      <w:marTop w:val="0"/>
      <w:marBottom w:val="0"/>
      <w:divBdr>
        <w:top w:val="none" w:sz="0" w:space="0" w:color="auto"/>
        <w:left w:val="none" w:sz="0" w:space="0" w:color="auto"/>
        <w:bottom w:val="none" w:sz="0" w:space="0" w:color="auto"/>
        <w:right w:val="none" w:sz="0" w:space="0" w:color="auto"/>
      </w:divBdr>
    </w:div>
    <w:div w:id="650452710">
      <w:bodyDiv w:val="1"/>
      <w:marLeft w:val="0"/>
      <w:marRight w:val="0"/>
      <w:marTop w:val="0"/>
      <w:marBottom w:val="0"/>
      <w:divBdr>
        <w:top w:val="none" w:sz="0" w:space="0" w:color="auto"/>
        <w:left w:val="none" w:sz="0" w:space="0" w:color="auto"/>
        <w:bottom w:val="none" w:sz="0" w:space="0" w:color="auto"/>
        <w:right w:val="none" w:sz="0" w:space="0" w:color="auto"/>
      </w:divBdr>
    </w:div>
    <w:div w:id="663624896">
      <w:bodyDiv w:val="1"/>
      <w:marLeft w:val="0"/>
      <w:marRight w:val="0"/>
      <w:marTop w:val="0"/>
      <w:marBottom w:val="0"/>
      <w:divBdr>
        <w:top w:val="none" w:sz="0" w:space="0" w:color="auto"/>
        <w:left w:val="none" w:sz="0" w:space="0" w:color="auto"/>
        <w:bottom w:val="none" w:sz="0" w:space="0" w:color="auto"/>
        <w:right w:val="none" w:sz="0" w:space="0" w:color="auto"/>
      </w:divBdr>
    </w:div>
    <w:div w:id="694771303">
      <w:bodyDiv w:val="1"/>
      <w:marLeft w:val="0"/>
      <w:marRight w:val="0"/>
      <w:marTop w:val="0"/>
      <w:marBottom w:val="0"/>
      <w:divBdr>
        <w:top w:val="none" w:sz="0" w:space="0" w:color="auto"/>
        <w:left w:val="none" w:sz="0" w:space="0" w:color="auto"/>
        <w:bottom w:val="none" w:sz="0" w:space="0" w:color="auto"/>
        <w:right w:val="none" w:sz="0" w:space="0" w:color="auto"/>
      </w:divBdr>
    </w:div>
    <w:div w:id="721293478">
      <w:bodyDiv w:val="1"/>
      <w:marLeft w:val="0"/>
      <w:marRight w:val="0"/>
      <w:marTop w:val="0"/>
      <w:marBottom w:val="0"/>
      <w:divBdr>
        <w:top w:val="none" w:sz="0" w:space="0" w:color="auto"/>
        <w:left w:val="none" w:sz="0" w:space="0" w:color="auto"/>
        <w:bottom w:val="none" w:sz="0" w:space="0" w:color="auto"/>
        <w:right w:val="none" w:sz="0" w:space="0" w:color="auto"/>
      </w:divBdr>
    </w:div>
    <w:div w:id="747918843">
      <w:bodyDiv w:val="1"/>
      <w:marLeft w:val="0"/>
      <w:marRight w:val="0"/>
      <w:marTop w:val="0"/>
      <w:marBottom w:val="0"/>
      <w:divBdr>
        <w:top w:val="none" w:sz="0" w:space="0" w:color="auto"/>
        <w:left w:val="none" w:sz="0" w:space="0" w:color="auto"/>
        <w:bottom w:val="none" w:sz="0" w:space="0" w:color="auto"/>
        <w:right w:val="none" w:sz="0" w:space="0" w:color="auto"/>
      </w:divBdr>
    </w:div>
    <w:div w:id="784739949">
      <w:bodyDiv w:val="1"/>
      <w:marLeft w:val="0"/>
      <w:marRight w:val="0"/>
      <w:marTop w:val="0"/>
      <w:marBottom w:val="0"/>
      <w:divBdr>
        <w:top w:val="none" w:sz="0" w:space="0" w:color="auto"/>
        <w:left w:val="none" w:sz="0" w:space="0" w:color="auto"/>
        <w:bottom w:val="none" w:sz="0" w:space="0" w:color="auto"/>
        <w:right w:val="none" w:sz="0" w:space="0" w:color="auto"/>
      </w:divBdr>
    </w:div>
    <w:div w:id="811336562">
      <w:bodyDiv w:val="1"/>
      <w:marLeft w:val="0"/>
      <w:marRight w:val="0"/>
      <w:marTop w:val="0"/>
      <w:marBottom w:val="0"/>
      <w:divBdr>
        <w:top w:val="none" w:sz="0" w:space="0" w:color="auto"/>
        <w:left w:val="none" w:sz="0" w:space="0" w:color="auto"/>
        <w:bottom w:val="none" w:sz="0" w:space="0" w:color="auto"/>
        <w:right w:val="none" w:sz="0" w:space="0" w:color="auto"/>
      </w:divBdr>
    </w:div>
    <w:div w:id="813789401">
      <w:bodyDiv w:val="1"/>
      <w:marLeft w:val="0"/>
      <w:marRight w:val="0"/>
      <w:marTop w:val="0"/>
      <w:marBottom w:val="0"/>
      <w:divBdr>
        <w:top w:val="none" w:sz="0" w:space="0" w:color="auto"/>
        <w:left w:val="none" w:sz="0" w:space="0" w:color="auto"/>
        <w:bottom w:val="none" w:sz="0" w:space="0" w:color="auto"/>
        <w:right w:val="none" w:sz="0" w:space="0" w:color="auto"/>
      </w:divBdr>
      <w:divsChild>
        <w:div w:id="153572913">
          <w:marLeft w:val="547"/>
          <w:marRight w:val="0"/>
          <w:marTop w:val="144"/>
          <w:marBottom w:val="0"/>
          <w:divBdr>
            <w:top w:val="none" w:sz="0" w:space="0" w:color="auto"/>
            <w:left w:val="none" w:sz="0" w:space="0" w:color="auto"/>
            <w:bottom w:val="none" w:sz="0" w:space="0" w:color="auto"/>
            <w:right w:val="none" w:sz="0" w:space="0" w:color="auto"/>
          </w:divBdr>
        </w:div>
        <w:div w:id="489636629">
          <w:marLeft w:val="1166"/>
          <w:marRight w:val="0"/>
          <w:marTop w:val="125"/>
          <w:marBottom w:val="0"/>
          <w:divBdr>
            <w:top w:val="none" w:sz="0" w:space="0" w:color="auto"/>
            <w:left w:val="none" w:sz="0" w:space="0" w:color="auto"/>
            <w:bottom w:val="none" w:sz="0" w:space="0" w:color="auto"/>
            <w:right w:val="none" w:sz="0" w:space="0" w:color="auto"/>
          </w:divBdr>
        </w:div>
        <w:div w:id="1125852298">
          <w:marLeft w:val="547"/>
          <w:marRight w:val="0"/>
          <w:marTop w:val="144"/>
          <w:marBottom w:val="0"/>
          <w:divBdr>
            <w:top w:val="none" w:sz="0" w:space="0" w:color="auto"/>
            <w:left w:val="none" w:sz="0" w:space="0" w:color="auto"/>
            <w:bottom w:val="none" w:sz="0" w:space="0" w:color="auto"/>
            <w:right w:val="none" w:sz="0" w:space="0" w:color="auto"/>
          </w:divBdr>
        </w:div>
        <w:div w:id="1519199478">
          <w:marLeft w:val="547"/>
          <w:marRight w:val="0"/>
          <w:marTop w:val="144"/>
          <w:marBottom w:val="0"/>
          <w:divBdr>
            <w:top w:val="none" w:sz="0" w:space="0" w:color="auto"/>
            <w:left w:val="none" w:sz="0" w:space="0" w:color="auto"/>
            <w:bottom w:val="none" w:sz="0" w:space="0" w:color="auto"/>
            <w:right w:val="none" w:sz="0" w:space="0" w:color="auto"/>
          </w:divBdr>
        </w:div>
        <w:div w:id="1863324033">
          <w:marLeft w:val="1166"/>
          <w:marRight w:val="0"/>
          <w:marTop w:val="125"/>
          <w:marBottom w:val="0"/>
          <w:divBdr>
            <w:top w:val="none" w:sz="0" w:space="0" w:color="auto"/>
            <w:left w:val="none" w:sz="0" w:space="0" w:color="auto"/>
            <w:bottom w:val="none" w:sz="0" w:space="0" w:color="auto"/>
            <w:right w:val="none" w:sz="0" w:space="0" w:color="auto"/>
          </w:divBdr>
        </w:div>
        <w:div w:id="2097244320">
          <w:marLeft w:val="1166"/>
          <w:marRight w:val="0"/>
          <w:marTop w:val="125"/>
          <w:marBottom w:val="0"/>
          <w:divBdr>
            <w:top w:val="none" w:sz="0" w:space="0" w:color="auto"/>
            <w:left w:val="none" w:sz="0" w:space="0" w:color="auto"/>
            <w:bottom w:val="none" w:sz="0" w:space="0" w:color="auto"/>
            <w:right w:val="none" w:sz="0" w:space="0" w:color="auto"/>
          </w:divBdr>
        </w:div>
      </w:divsChild>
    </w:div>
    <w:div w:id="831455567">
      <w:bodyDiv w:val="1"/>
      <w:marLeft w:val="0"/>
      <w:marRight w:val="0"/>
      <w:marTop w:val="0"/>
      <w:marBottom w:val="0"/>
      <w:divBdr>
        <w:top w:val="none" w:sz="0" w:space="0" w:color="auto"/>
        <w:left w:val="none" w:sz="0" w:space="0" w:color="auto"/>
        <w:bottom w:val="none" w:sz="0" w:space="0" w:color="auto"/>
        <w:right w:val="none" w:sz="0" w:space="0" w:color="auto"/>
      </w:divBdr>
    </w:div>
    <w:div w:id="841043995">
      <w:bodyDiv w:val="1"/>
      <w:marLeft w:val="0"/>
      <w:marRight w:val="0"/>
      <w:marTop w:val="0"/>
      <w:marBottom w:val="0"/>
      <w:divBdr>
        <w:top w:val="none" w:sz="0" w:space="0" w:color="auto"/>
        <w:left w:val="none" w:sz="0" w:space="0" w:color="auto"/>
        <w:bottom w:val="none" w:sz="0" w:space="0" w:color="auto"/>
        <w:right w:val="none" w:sz="0" w:space="0" w:color="auto"/>
      </w:divBdr>
    </w:div>
    <w:div w:id="866716113">
      <w:bodyDiv w:val="1"/>
      <w:marLeft w:val="0"/>
      <w:marRight w:val="0"/>
      <w:marTop w:val="0"/>
      <w:marBottom w:val="0"/>
      <w:divBdr>
        <w:top w:val="none" w:sz="0" w:space="0" w:color="auto"/>
        <w:left w:val="none" w:sz="0" w:space="0" w:color="auto"/>
        <w:bottom w:val="none" w:sz="0" w:space="0" w:color="auto"/>
        <w:right w:val="none" w:sz="0" w:space="0" w:color="auto"/>
      </w:divBdr>
    </w:div>
    <w:div w:id="872498321">
      <w:bodyDiv w:val="1"/>
      <w:marLeft w:val="0"/>
      <w:marRight w:val="0"/>
      <w:marTop w:val="0"/>
      <w:marBottom w:val="0"/>
      <w:divBdr>
        <w:top w:val="none" w:sz="0" w:space="0" w:color="auto"/>
        <w:left w:val="none" w:sz="0" w:space="0" w:color="auto"/>
        <w:bottom w:val="none" w:sz="0" w:space="0" w:color="auto"/>
        <w:right w:val="none" w:sz="0" w:space="0" w:color="auto"/>
      </w:divBdr>
    </w:div>
    <w:div w:id="906262733">
      <w:bodyDiv w:val="1"/>
      <w:marLeft w:val="0"/>
      <w:marRight w:val="0"/>
      <w:marTop w:val="0"/>
      <w:marBottom w:val="0"/>
      <w:divBdr>
        <w:top w:val="none" w:sz="0" w:space="0" w:color="auto"/>
        <w:left w:val="none" w:sz="0" w:space="0" w:color="auto"/>
        <w:bottom w:val="none" w:sz="0" w:space="0" w:color="auto"/>
        <w:right w:val="none" w:sz="0" w:space="0" w:color="auto"/>
      </w:divBdr>
    </w:div>
    <w:div w:id="907035218">
      <w:bodyDiv w:val="1"/>
      <w:marLeft w:val="0"/>
      <w:marRight w:val="0"/>
      <w:marTop w:val="0"/>
      <w:marBottom w:val="0"/>
      <w:divBdr>
        <w:top w:val="none" w:sz="0" w:space="0" w:color="auto"/>
        <w:left w:val="none" w:sz="0" w:space="0" w:color="auto"/>
        <w:bottom w:val="none" w:sz="0" w:space="0" w:color="auto"/>
        <w:right w:val="none" w:sz="0" w:space="0" w:color="auto"/>
      </w:divBdr>
    </w:div>
    <w:div w:id="927151577">
      <w:bodyDiv w:val="1"/>
      <w:marLeft w:val="0"/>
      <w:marRight w:val="0"/>
      <w:marTop w:val="0"/>
      <w:marBottom w:val="0"/>
      <w:divBdr>
        <w:top w:val="none" w:sz="0" w:space="0" w:color="auto"/>
        <w:left w:val="none" w:sz="0" w:space="0" w:color="auto"/>
        <w:bottom w:val="none" w:sz="0" w:space="0" w:color="auto"/>
        <w:right w:val="none" w:sz="0" w:space="0" w:color="auto"/>
      </w:divBdr>
    </w:div>
    <w:div w:id="930970275">
      <w:bodyDiv w:val="1"/>
      <w:marLeft w:val="0"/>
      <w:marRight w:val="0"/>
      <w:marTop w:val="0"/>
      <w:marBottom w:val="0"/>
      <w:divBdr>
        <w:top w:val="none" w:sz="0" w:space="0" w:color="auto"/>
        <w:left w:val="none" w:sz="0" w:space="0" w:color="auto"/>
        <w:bottom w:val="none" w:sz="0" w:space="0" w:color="auto"/>
        <w:right w:val="none" w:sz="0" w:space="0" w:color="auto"/>
      </w:divBdr>
    </w:div>
    <w:div w:id="931358436">
      <w:bodyDiv w:val="1"/>
      <w:marLeft w:val="0"/>
      <w:marRight w:val="0"/>
      <w:marTop w:val="0"/>
      <w:marBottom w:val="0"/>
      <w:divBdr>
        <w:top w:val="none" w:sz="0" w:space="0" w:color="auto"/>
        <w:left w:val="none" w:sz="0" w:space="0" w:color="auto"/>
        <w:bottom w:val="none" w:sz="0" w:space="0" w:color="auto"/>
        <w:right w:val="none" w:sz="0" w:space="0" w:color="auto"/>
      </w:divBdr>
    </w:div>
    <w:div w:id="951134119">
      <w:bodyDiv w:val="1"/>
      <w:marLeft w:val="0"/>
      <w:marRight w:val="0"/>
      <w:marTop w:val="0"/>
      <w:marBottom w:val="0"/>
      <w:divBdr>
        <w:top w:val="none" w:sz="0" w:space="0" w:color="auto"/>
        <w:left w:val="none" w:sz="0" w:space="0" w:color="auto"/>
        <w:bottom w:val="none" w:sz="0" w:space="0" w:color="auto"/>
        <w:right w:val="none" w:sz="0" w:space="0" w:color="auto"/>
      </w:divBdr>
    </w:div>
    <w:div w:id="960842308">
      <w:bodyDiv w:val="1"/>
      <w:marLeft w:val="0"/>
      <w:marRight w:val="0"/>
      <w:marTop w:val="0"/>
      <w:marBottom w:val="0"/>
      <w:divBdr>
        <w:top w:val="none" w:sz="0" w:space="0" w:color="auto"/>
        <w:left w:val="none" w:sz="0" w:space="0" w:color="auto"/>
        <w:bottom w:val="none" w:sz="0" w:space="0" w:color="auto"/>
        <w:right w:val="none" w:sz="0" w:space="0" w:color="auto"/>
      </w:divBdr>
    </w:div>
    <w:div w:id="963120717">
      <w:bodyDiv w:val="1"/>
      <w:marLeft w:val="0"/>
      <w:marRight w:val="0"/>
      <w:marTop w:val="0"/>
      <w:marBottom w:val="0"/>
      <w:divBdr>
        <w:top w:val="none" w:sz="0" w:space="0" w:color="auto"/>
        <w:left w:val="none" w:sz="0" w:space="0" w:color="auto"/>
        <w:bottom w:val="none" w:sz="0" w:space="0" w:color="auto"/>
        <w:right w:val="none" w:sz="0" w:space="0" w:color="auto"/>
      </w:divBdr>
    </w:div>
    <w:div w:id="964894836">
      <w:bodyDiv w:val="1"/>
      <w:marLeft w:val="0"/>
      <w:marRight w:val="0"/>
      <w:marTop w:val="0"/>
      <w:marBottom w:val="0"/>
      <w:divBdr>
        <w:top w:val="none" w:sz="0" w:space="0" w:color="auto"/>
        <w:left w:val="none" w:sz="0" w:space="0" w:color="auto"/>
        <w:bottom w:val="none" w:sz="0" w:space="0" w:color="auto"/>
        <w:right w:val="none" w:sz="0" w:space="0" w:color="auto"/>
      </w:divBdr>
    </w:div>
    <w:div w:id="973945764">
      <w:bodyDiv w:val="1"/>
      <w:marLeft w:val="0"/>
      <w:marRight w:val="0"/>
      <w:marTop w:val="0"/>
      <w:marBottom w:val="0"/>
      <w:divBdr>
        <w:top w:val="none" w:sz="0" w:space="0" w:color="auto"/>
        <w:left w:val="none" w:sz="0" w:space="0" w:color="auto"/>
        <w:bottom w:val="none" w:sz="0" w:space="0" w:color="auto"/>
        <w:right w:val="none" w:sz="0" w:space="0" w:color="auto"/>
      </w:divBdr>
      <w:divsChild>
        <w:div w:id="481820780">
          <w:marLeft w:val="547"/>
          <w:marRight w:val="0"/>
          <w:marTop w:val="0"/>
          <w:marBottom w:val="0"/>
          <w:divBdr>
            <w:top w:val="none" w:sz="0" w:space="0" w:color="auto"/>
            <w:left w:val="none" w:sz="0" w:space="0" w:color="auto"/>
            <w:bottom w:val="none" w:sz="0" w:space="0" w:color="auto"/>
            <w:right w:val="none" w:sz="0" w:space="0" w:color="auto"/>
          </w:divBdr>
        </w:div>
        <w:div w:id="860898398">
          <w:marLeft w:val="547"/>
          <w:marRight w:val="0"/>
          <w:marTop w:val="0"/>
          <w:marBottom w:val="0"/>
          <w:divBdr>
            <w:top w:val="none" w:sz="0" w:space="0" w:color="auto"/>
            <w:left w:val="none" w:sz="0" w:space="0" w:color="auto"/>
            <w:bottom w:val="none" w:sz="0" w:space="0" w:color="auto"/>
            <w:right w:val="none" w:sz="0" w:space="0" w:color="auto"/>
          </w:divBdr>
        </w:div>
        <w:div w:id="1111432782">
          <w:marLeft w:val="547"/>
          <w:marRight w:val="0"/>
          <w:marTop w:val="0"/>
          <w:marBottom w:val="0"/>
          <w:divBdr>
            <w:top w:val="none" w:sz="0" w:space="0" w:color="auto"/>
            <w:left w:val="none" w:sz="0" w:space="0" w:color="auto"/>
            <w:bottom w:val="none" w:sz="0" w:space="0" w:color="auto"/>
            <w:right w:val="none" w:sz="0" w:space="0" w:color="auto"/>
          </w:divBdr>
        </w:div>
        <w:div w:id="1125853162">
          <w:marLeft w:val="547"/>
          <w:marRight w:val="0"/>
          <w:marTop w:val="0"/>
          <w:marBottom w:val="0"/>
          <w:divBdr>
            <w:top w:val="none" w:sz="0" w:space="0" w:color="auto"/>
            <w:left w:val="none" w:sz="0" w:space="0" w:color="auto"/>
            <w:bottom w:val="none" w:sz="0" w:space="0" w:color="auto"/>
            <w:right w:val="none" w:sz="0" w:space="0" w:color="auto"/>
          </w:divBdr>
        </w:div>
        <w:div w:id="1539203018">
          <w:marLeft w:val="547"/>
          <w:marRight w:val="0"/>
          <w:marTop w:val="0"/>
          <w:marBottom w:val="0"/>
          <w:divBdr>
            <w:top w:val="none" w:sz="0" w:space="0" w:color="auto"/>
            <w:left w:val="none" w:sz="0" w:space="0" w:color="auto"/>
            <w:bottom w:val="none" w:sz="0" w:space="0" w:color="auto"/>
            <w:right w:val="none" w:sz="0" w:space="0" w:color="auto"/>
          </w:divBdr>
        </w:div>
      </w:divsChild>
    </w:div>
    <w:div w:id="974214567">
      <w:bodyDiv w:val="1"/>
      <w:marLeft w:val="0"/>
      <w:marRight w:val="0"/>
      <w:marTop w:val="0"/>
      <w:marBottom w:val="0"/>
      <w:divBdr>
        <w:top w:val="none" w:sz="0" w:space="0" w:color="auto"/>
        <w:left w:val="none" w:sz="0" w:space="0" w:color="auto"/>
        <w:bottom w:val="none" w:sz="0" w:space="0" w:color="auto"/>
        <w:right w:val="none" w:sz="0" w:space="0" w:color="auto"/>
      </w:divBdr>
    </w:div>
    <w:div w:id="976882681">
      <w:bodyDiv w:val="1"/>
      <w:marLeft w:val="0"/>
      <w:marRight w:val="0"/>
      <w:marTop w:val="0"/>
      <w:marBottom w:val="0"/>
      <w:divBdr>
        <w:top w:val="none" w:sz="0" w:space="0" w:color="auto"/>
        <w:left w:val="none" w:sz="0" w:space="0" w:color="auto"/>
        <w:bottom w:val="none" w:sz="0" w:space="0" w:color="auto"/>
        <w:right w:val="none" w:sz="0" w:space="0" w:color="auto"/>
      </w:divBdr>
    </w:div>
    <w:div w:id="985016716">
      <w:bodyDiv w:val="1"/>
      <w:marLeft w:val="0"/>
      <w:marRight w:val="0"/>
      <w:marTop w:val="0"/>
      <w:marBottom w:val="0"/>
      <w:divBdr>
        <w:top w:val="none" w:sz="0" w:space="0" w:color="auto"/>
        <w:left w:val="none" w:sz="0" w:space="0" w:color="auto"/>
        <w:bottom w:val="none" w:sz="0" w:space="0" w:color="auto"/>
        <w:right w:val="none" w:sz="0" w:space="0" w:color="auto"/>
      </w:divBdr>
    </w:div>
    <w:div w:id="987594015">
      <w:bodyDiv w:val="1"/>
      <w:marLeft w:val="0"/>
      <w:marRight w:val="0"/>
      <w:marTop w:val="0"/>
      <w:marBottom w:val="0"/>
      <w:divBdr>
        <w:top w:val="none" w:sz="0" w:space="0" w:color="auto"/>
        <w:left w:val="none" w:sz="0" w:space="0" w:color="auto"/>
        <w:bottom w:val="none" w:sz="0" w:space="0" w:color="auto"/>
        <w:right w:val="none" w:sz="0" w:space="0" w:color="auto"/>
      </w:divBdr>
    </w:div>
    <w:div w:id="997071945">
      <w:bodyDiv w:val="1"/>
      <w:marLeft w:val="0"/>
      <w:marRight w:val="0"/>
      <w:marTop w:val="0"/>
      <w:marBottom w:val="0"/>
      <w:divBdr>
        <w:top w:val="none" w:sz="0" w:space="0" w:color="auto"/>
        <w:left w:val="none" w:sz="0" w:space="0" w:color="auto"/>
        <w:bottom w:val="none" w:sz="0" w:space="0" w:color="auto"/>
        <w:right w:val="none" w:sz="0" w:space="0" w:color="auto"/>
      </w:divBdr>
    </w:div>
    <w:div w:id="1029723385">
      <w:bodyDiv w:val="1"/>
      <w:marLeft w:val="0"/>
      <w:marRight w:val="0"/>
      <w:marTop w:val="0"/>
      <w:marBottom w:val="0"/>
      <w:divBdr>
        <w:top w:val="none" w:sz="0" w:space="0" w:color="auto"/>
        <w:left w:val="none" w:sz="0" w:space="0" w:color="auto"/>
        <w:bottom w:val="none" w:sz="0" w:space="0" w:color="auto"/>
        <w:right w:val="none" w:sz="0" w:space="0" w:color="auto"/>
      </w:divBdr>
      <w:divsChild>
        <w:div w:id="1010454472">
          <w:marLeft w:val="0"/>
          <w:marRight w:val="0"/>
          <w:marTop w:val="0"/>
          <w:marBottom w:val="0"/>
          <w:divBdr>
            <w:top w:val="none" w:sz="0" w:space="0" w:color="auto"/>
            <w:left w:val="none" w:sz="0" w:space="0" w:color="auto"/>
            <w:bottom w:val="none" w:sz="0" w:space="0" w:color="auto"/>
            <w:right w:val="none" w:sz="0" w:space="0" w:color="auto"/>
          </w:divBdr>
          <w:divsChild>
            <w:div w:id="188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190">
      <w:bodyDiv w:val="1"/>
      <w:marLeft w:val="0"/>
      <w:marRight w:val="0"/>
      <w:marTop w:val="0"/>
      <w:marBottom w:val="0"/>
      <w:divBdr>
        <w:top w:val="none" w:sz="0" w:space="0" w:color="auto"/>
        <w:left w:val="none" w:sz="0" w:space="0" w:color="auto"/>
        <w:bottom w:val="none" w:sz="0" w:space="0" w:color="auto"/>
        <w:right w:val="none" w:sz="0" w:space="0" w:color="auto"/>
      </w:divBdr>
    </w:div>
    <w:div w:id="1041788741">
      <w:bodyDiv w:val="1"/>
      <w:marLeft w:val="0"/>
      <w:marRight w:val="0"/>
      <w:marTop w:val="0"/>
      <w:marBottom w:val="0"/>
      <w:divBdr>
        <w:top w:val="none" w:sz="0" w:space="0" w:color="auto"/>
        <w:left w:val="none" w:sz="0" w:space="0" w:color="auto"/>
        <w:bottom w:val="none" w:sz="0" w:space="0" w:color="auto"/>
        <w:right w:val="none" w:sz="0" w:space="0" w:color="auto"/>
      </w:divBdr>
    </w:div>
    <w:div w:id="1049233159">
      <w:bodyDiv w:val="1"/>
      <w:marLeft w:val="0"/>
      <w:marRight w:val="0"/>
      <w:marTop w:val="0"/>
      <w:marBottom w:val="0"/>
      <w:divBdr>
        <w:top w:val="none" w:sz="0" w:space="0" w:color="auto"/>
        <w:left w:val="none" w:sz="0" w:space="0" w:color="auto"/>
        <w:bottom w:val="none" w:sz="0" w:space="0" w:color="auto"/>
        <w:right w:val="none" w:sz="0" w:space="0" w:color="auto"/>
      </w:divBdr>
    </w:div>
    <w:div w:id="1092505283">
      <w:bodyDiv w:val="1"/>
      <w:marLeft w:val="0"/>
      <w:marRight w:val="0"/>
      <w:marTop w:val="0"/>
      <w:marBottom w:val="0"/>
      <w:divBdr>
        <w:top w:val="none" w:sz="0" w:space="0" w:color="auto"/>
        <w:left w:val="none" w:sz="0" w:space="0" w:color="auto"/>
        <w:bottom w:val="none" w:sz="0" w:space="0" w:color="auto"/>
        <w:right w:val="none" w:sz="0" w:space="0" w:color="auto"/>
      </w:divBdr>
    </w:div>
    <w:div w:id="1099259071">
      <w:bodyDiv w:val="1"/>
      <w:marLeft w:val="0"/>
      <w:marRight w:val="0"/>
      <w:marTop w:val="0"/>
      <w:marBottom w:val="0"/>
      <w:divBdr>
        <w:top w:val="none" w:sz="0" w:space="0" w:color="auto"/>
        <w:left w:val="none" w:sz="0" w:space="0" w:color="auto"/>
        <w:bottom w:val="none" w:sz="0" w:space="0" w:color="auto"/>
        <w:right w:val="none" w:sz="0" w:space="0" w:color="auto"/>
      </w:divBdr>
    </w:div>
    <w:div w:id="1112087986">
      <w:bodyDiv w:val="1"/>
      <w:marLeft w:val="0"/>
      <w:marRight w:val="0"/>
      <w:marTop w:val="0"/>
      <w:marBottom w:val="0"/>
      <w:divBdr>
        <w:top w:val="none" w:sz="0" w:space="0" w:color="auto"/>
        <w:left w:val="none" w:sz="0" w:space="0" w:color="auto"/>
        <w:bottom w:val="none" w:sz="0" w:space="0" w:color="auto"/>
        <w:right w:val="none" w:sz="0" w:space="0" w:color="auto"/>
      </w:divBdr>
    </w:div>
    <w:div w:id="1130510435">
      <w:bodyDiv w:val="1"/>
      <w:marLeft w:val="0"/>
      <w:marRight w:val="0"/>
      <w:marTop w:val="0"/>
      <w:marBottom w:val="0"/>
      <w:divBdr>
        <w:top w:val="none" w:sz="0" w:space="0" w:color="auto"/>
        <w:left w:val="none" w:sz="0" w:space="0" w:color="auto"/>
        <w:bottom w:val="none" w:sz="0" w:space="0" w:color="auto"/>
        <w:right w:val="none" w:sz="0" w:space="0" w:color="auto"/>
      </w:divBdr>
    </w:div>
    <w:div w:id="1138180641">
      <w:bodyDiv w:val="1"/>
      <w:marLeft w:val="0"/>
      <w:marRight w:val="0"/>
      <w:marTop w:val="0"/>
      <w:marBottom w:val="0"/>
      <w:divBdr>
        <w:top w:val="none" w:sz="0" w:space="0" w:color="auto"/>
        <w:left w:val="none" w:sz="0" w:space="0" w:color="auto"/>
        <w:bottom w:val="none" w:sz="0" w:space="0" w:color="auto"/>
        <w:right w:val="none" w:sz="0" w:space="0" w:color="auto"/>
      </w:divBdr>
      <w:divsChild>
        <w:div w:id="3015663">
          <w:marLeft w:val="547"/>
          <w:marRight w:val="0"/>
          <w:marTop w:val="154"/>
          <w:marBottom w:val="0"/>
          <w:divBdr>
            <w:top w:val="none" w:sz="0" w:space="0" w:color="auto"/>
            <w:left w:val="none" w:sz="0" w:space="0" w:color="auto"/>
            <w:bottom w:val="none" w:sz="0" w:space="0" w:color="auto"/>
            <w:right w:val="none" w:sz="0" w:space="0" w:color="auto"/>
          </w:divBdr>
        </w:div>
        <w:div w:id="17973473">
          <w:marLeft w:val="1166"/>
          <w:marRight w:val="0"/>
          <w:marTop w:val="134"/>
          <w:marBottom w:val="0"/>
          <w:divBdr>
            <w:top w:val="none" w:sz="0" w:space="0" w:color="auto"/>
            <w:left w:val="none" w:sz="0" w:space="0" w:color="auto"/>
            <w:bottom w:val="none" w:sz="0" w:space="0" w:color="auto"/>
            <w:right w:val="none" w:sz="0" w:space="0" w:color="auto"/>
          </w:divBdr>
        </w:div>
        <w:div w:id="283733459">
          <w:marLeft w:val="1166"/>
          <w:marRight w:val="0"/>
          <w:marTop w:val="134"/>
          <w:marBottom w:val="0"/>
          <w:divBdr>
            <w:top w:val="none" w:sz="0" w:space="0" w:color="auto"/>
            <w:left w:val="none" w:sz="0" w:space="0" w:color="auto"/>
            <w:bottom w:val="none" w:sz="0" w:space="0" w:color="auto"/>
            <w:right w:val="none" w:sz="0" w:space="0" w:color="auto"/>
          </w:divBdr>
        </w:div>
        <w:div w:id="1105150182">
          <w:marLeft w:val="547"/>
          <w:marRight w:val="0"/>
          <w:marTop w:val="154"/>
          <w:marBottom w:val="0"/>
          <w:divBdr>
            <w:top w:val="none" w:sz="0" w:space="0" w:color="auto"/>
            <w:left w:val="none" w:sz="0" w:space="0" w:color="auto"/>
            <w:bottom w:val="none" w:sz="0" w:space="0" w:color="auto"/>
            <w:right w:val="none" w:sz="0" w:space="0" w:color="auto"/>
          </w:divBdr>
        </w:div>
        <w:div w:id="1518274188">
          <w:marLeft w:val="1166"/>
          <w:marRight w:val="0"/>
          <w:marTop w:val="134"/>
          <w:marBottom w:val="0"/>
          <w:divBdr>
            <w:top w:val="none" w:sz="0" w:space="0" w:color="auto"/>
            <w:left w:val="none" w:sz="0" w:space="0" w:color="auto"/>
            <w:bottom w:val="none" w:sz="0" w:space="0" w:color="auto"/>
            <w:right w:val="none" w:sz="0" w:space="0" w:color="auto"/>
          </w:divBdr>
        </w:div>
        <w:div w:id="1560089734">
          <w:marLeft w:val="1166"/>
          <w:marRight w:val="0"/>
          <w:marTop w:val="134"/>
          <w:marBottom w:val="0"/>
          <w:divBdr>
            <w:top w:val="none" w:sz="0" w:space="0" w:color="auto"/>
            <w:left w:val="none" w:sz="0" w:space="0" w:color="auto"/>
            <w:bottom w:val="none" w:sz="0" w:space="0" w:color="auto"/>
            <w:right w:val="none" w:sz="0" w:space="0" w:color="auto"/>
          </w:divBdr>
        </w:div>
      </w:divsChild>
    </w:div>
    <w:div w:id="1146510171">
      <w:bodyDiv w:val="1"/>
      <w:marLeft w:val="0"/>
      <w:marRight w:val="0"/>
      <w:marTop w:val="0"/>
      <w:marBottom w:val="0"/>
      <w:divBdr>
        <w:top w:val="none" w:sz="0" w:space="0" w:color="auto"/>
        <w:left w:val="none" w:sz="0" w:space="0" w:color="auto"/>
        <w:bottom w:val="none" w:sz="0" w:space="0" w:color="auto"/>
        <w:right w:val="none" w:sz="0" w:space="0" w:color="auto"/>
      </w:divBdr>
    </w:div>
    <w:div w:id="1156724675">
      <w:bodyDiv w:val="1"/>
      <w:marLeft w:val="0"/>
      <w:marRight w:val="0"/>
      <w:marTop w:val="0"/>
      <w:marBottom w:val="0"/>
      <w:divBdr>
        <w:top w:val="none" w:sz="0" w:space="0" w:color="auto"/>
        <w:left w:val="none" w:sz="0" w:space="0" w:color="auto"/>
        <w:bottom w:val="none" w:sz="0" w:space="0" w:color="auto"/>
        <w:right w:val="none" w:sz="0" w:space="0" w:color="auto"/>
      </w:divBdr>
      <w:divsChild>
        <w:div w:id="250432212">
          <w:marLeft w:val="1166"/>
          <w:marRight w:val="0"/>
          <w:marTop w:val="96"/>
          <w:marBottom w:val="0"/>
          <w:divBdr>
            <w:top w:val="none" w:sz="0" w:space="0" w:color="auto"/>
            <w:left w:val="none" w:sz="0" w:space="0" w:color="auto"/>
            <w:bottom w:val="none" w:sz="0" w:space="0" w:color="auto"/>
            <w:right w:val="none" w:sz="0" w:space="0" w:color="auto"/>
          </w:divBdr>
        </w:div>
        <w:div w:id="348260035">
          <w:marLeft w:val="547"/>
          <w:marRight w:val="0"/>
          <w:marTop w:val="115"/>
          <w:marBottom w:val="0"/>
          <w:divBdr>
            <w:top w:val="none" w:sz="0" w:space="0" w:color="auto"/>
            <w:left w:val="none" w:sz="0" w:space="0" w:color="auto"/>
            <w:bottom w:val="none" w:sz="0" w:space="0" w:color="auto"/>
            <w:right w:val="none" w:sz="0" w:space="0" w:color="auto"/>
          </w:divBdr>
        </w:div>
        <w:div w:id="404568389">
          <w:marLeft w:val="1166"/>
          <w:marRight w:val="0"/>
          <w:marTop w:val="96"/>
          <w:marBottom w:val="0"/>
          <w:divBdr>
            <w:top w:val="none" w:sz="0" w:space="0" w:color="auto"/>
            <w:left w:val="none" w:sz="0" w:space="0" w:color="auto"/>
            <w:bottom w:val="none" w:sz="0" w:space="0" w:color="auto"/>
            <w:right w:val="none" w:sz="0" w:space="0" w:color="auto"/>
          </w:divBdr>
        </w:div>
        <w:div w:id="765808846">
          <w:marLeft w:val="1166"/>
          <w:marRight w:val="0"/>
          <w:marTop w:val="96"/>
          <w:marBottom w:val="0"/>
          <w:divBdr>
            <w:top w:val="none" w:sz="0" w:space="0" w:color="auto"/>
            <w:left w:val="none" w:sz="0" w:space="0" w:color="auto"/>
            <w:bottom w:val="none" w:sz="0" w:space="0" w:color="auto"/>
            <w:right w:val="none" w:sz="0" w:space="0" w:color="auto"/>
          </w:divBdr>
        </w:div>
        <w:div w:id="1476800035">
          <w:marLeft w:val="1166"/>
          <w:marRight w:val="0"/>
          <w:marTop w:val="96"/>
          <w:marBottom w:val="0"/>
          <w:divBdr>
            <w:top w:val="none" w:sz="0" w:space="0" w:color="auto"/>
            <w:left w:val="none" w:sz="0" w:space="0" w:color="auto"/>
            <w:bottom w:val="none" w:sz="0" w:space="0" w:color="auto"/>
            <w:right w:val="none" w:sz="0" w:space="0" w:color="auto"/>
          </w:divBdr>
        </w:div>
        <w:div w:id="1562793582">
          <w:marLeft w:val="1166"/>
          <w:marRight w:val="0"/>
          <w:marTop w:val="96"/>
          <w:marBottom w:val="0"/>
          <w:divBdr>
            <w:top w:val="none" w:sz="0" w:space="0" w:color="auto"/>
            <w:left w:val="none" w:sz="0" w:space="0" w:color="auto"/>
            <w:bottom w:val="none" w:sz="0" w:space="0" w:color="auto"/>
            <w:right w:val="none" w:sz="0" w:space="0" w:color="auto"/>
          </w:divBdr>
        </w:div>
        <w:div w:id="1627656379">
          <w:marLeft w:val="1166"/>
          <w:marRight w:val="0"/>
          <w:marTop w:val="96"/>
          <w:marBottom w:val="0"/>
          <w:divBdr>
            <w:top w:val="none" w:sz="0" w:space="0" w:color="auto"/>
            <w:left w:val="none" w:sz="0" w:space="0" w:color="auto"/>
            <w:bottom w:val="none" w:sz="0" w:space="0" w:color="auto"/>
            <w:right w:val="none" w:sz="0" w:space="0" w:color="auto"/>
          </w:divBdr>
        </w:div>
        <w:div w:id="1752851646">
          <w:marLeft w:val="1166"/>
          <w:marRight w:val="0"/>
          <w:marTop w:val="96"/>
          <w:marBottom w:val="0"/>
          <w:divBdr>
            <w:top w:val="none" w:sz="0" w:space="0" w:color="auto"/>
            <w:left w:val="none" w:sz="0" w:space="0" w:color="auto"/>
            <w:bottom w:val="none" w:sz="0" w:space="0" w:color="auto"/>
            <w:right w:val="none" w:sz="0" w:space="0" w:color="auto"/>
          </w:divBdr>
        </w:div>
        <w:div w:id="1879245199">
          <w:marLeft w:val="547"/>
          <w:marRight w:val="0"/>
          <w:marTop w:val="115"/>
          <w:marBottom w:val="0"/>
          <w:divBdr>
            <w:top w:val="none" w:sz="0" w:space="0" w:color="auto"/>
            <w:left w:val="none" w:sz="0" w:space="0" w:color="auto"/>
            <w:bottom w:val="none" w:sz="0" w:space="0" w:color="auto"/>
            <w:right w:val="none" w:sz="0" w:space="0" w:color="auto"/>
          </w:divBdr>
        </w:div>
        <w:div w:id="1895463972">
          <w:marLeft w:val="1166"/>
          <w:marRight w:val="0"/>
          <w:marTop w:val="96"/>
          <w:marBottom w:val="0"/>
          <w:divBdr>
            <w:top w:val="none" w:sz="0" w:space="0" w:color="auto"/>
            <w:left w:val="none" w:sz="0" w:space="0" w:color="auto"/>
            <w:bottom w:val="none" w:sz="0" w:space="0" w:color="auto"/>
            <w:right w:val="none" w:sz="0" w:space="0" w:color="auto"/>
          </w:divBdr>
        </w:div>
        <w:div w:id="1962413620">
          <w:marLeft w:val="1166"/>
          <w:marRight w:val="0"/>
          <w:marTop w:val="96"/>
          <w:marBottom w:val="0"/>
          <w:divBdr>
            <w:top w:val="none" w:sz="0" w:space="0" w:color="auto"/>
            <w:left w:val="none" w:sz="0" w:space="0" w:color="auto"/>
            <w:bottom w:val="none" w:sz="0" w:space="0" w:color="auto"/>
            <w:right w:val="none" w:sz="0" w:space="0" w:color="auto"/>
          </w:divBdr>
        </w:div>
        <w:div w:id="2052146164">
          <w:marLeft w:val="547"/>
          <w:marRight w:val="0"/>
          <w:marTop w:val="115"/>
          <w:marBottom w:val="0"/>
          <w:divBdr>
            <w:top w:val="none" w:sz="0" w:space="0" w:color="auto"/>
            <w:left w:val="none" w:sz="0" w:space="0" w:color="auto"/>
            <w:bottom w:val="none" w:sz="0" w:space="0" w:color="auto"/>
            <w:right w:val="none" w:sz="0" w:space="0" w:color="auto"/>
          </w:divBdr>
        </w:div>
        <w:div w:id="2105880485">
          <w:marLeft w:val="1166"/>
          <w:marRight w:val="0"/>
          <w:marTop w:val="96"/>
          <w:marBottom w:val="0"/>
          <w:divBdr>
            <w:top w:val="none" w:sz="0" w:space="0" w:color="auto"/>
            <w:left w:val="none" w:sz="0" w:space="0" w:color="auto"/>
            <w:bottom w:val="none" w:sz="0" w:space="0" w:color="auto"/>
            <w:right w:val="none" w:sz="0" w:space="0" w:color="auto"/>
          </w:divBdr>
        </w:div>
        <w:div w:id="2118210619">
          <w:marLeft w:val="1166"/>
          <w:marRight w:val="0"/>
          <w:marTop w:val="96"/>
          <w:marBottom w:val="0"/>
          <w:divBdr>
            <w:top w:val="none" w:sz="0" w:space="0" w:color="auto"/>
            <w:left w:val="none" w:sz="0" w:space="0" w:color="auto"/>
            <w:bottom w:val="none" w:sz="0" w:space="0" w:color="auto"/>
            <w:right w:val="none" w:sz="0" w:space="0" w:color="auto"/>
          </w:divBdr>
        </w:div>
      </w:divsChild>
    </w:div>
    <w:div w:id="1185361036">
      <w:bodyDiv w:val="1"/>
      <w:marLeft w:val="0"/>
      <w:marRight w:val="0"/>
      <w:marTop w:val="0"/>
      <w:marBottom w:val="0"/>
      <w:divBdr>
        <w:top w:val="none" w:sz="0" w:space="0" w:color="auto"/>
        <w:left w:val="none" w:sz="0" w:space="0" w:color="auto"/>
        <w:bottom w:val="none" w:sz="0" w:space="0" w:color="auto"/>
        <w:right w:val="none" w:sz="0" w:space="0" w:color="auto"/>
      </w:divBdr>
    </w:div>
    <w:div w:id="1198816547">
      <w:bodyDiv w:val="1"/>
      <w:marLeft w:val="0"/>
      <w:marRight w:val="0"/>
      <w:marTop w:val="0"/>
      <w:marBottom w:val="0"/>
      <w:divBdr>
        <w:top w:val="none" w:sz="0" w:space="0" w:color="auto"/>
        <w:left w:val="none" w:sz="0" w:space="0" w:color="auto"/>
        <w:bottom w:val="none" w:sz="0" w:space="0" w:color="auto"/>
        <w:right w:val="none" w:sz="0" w:space="0" w:color="auto"/>
      </w:divBdr>
    </w:div>
    <w:div w:id="1217667867">
      <w:bodyDiv w:val="1"/>
      <w:marLeft w:val="0"/>
      <w:marRight w:val="0"/>
      <w:marTop w:val="0"/>
      <w:marBottom w:val="0"/>
      <w:divBdr>
        <w:top w:val="none" w:sz="0" w:space="0" w:color="auto"/>
        <w:left w:val="none" w:sz="0" w:space="0" w:color="auto"/>
        <w:bottom w:val="none" w:sz="0" w:space="0" w:color="auto"/>
        <w:right w:val="none" w:sz="0" w:space="0" w:color="auto"/>
      </w:divBdr>
    </w:div>
    <w:div w:id="1222982191">
      <w:bodyDiv w:val="1"/>
      <w:marLeft w:val="0"/>
      <w:marRight w:val="0"/>
      <w:marTop w:val="0"/>
      <w:marBottom w:val="0"/>
      <w:divBdr>
        <w:top w:val="none" w:sz="0" w:space="0" w:color="auto"/>
        <w:left w:val="none" w:sz="0" w:space="0" w:color="auto"/>
        <w:bottom w:val="none" w:sz="0" w:space="0" w:color="auto"/>
        <w:right w:val="none" w:sz="0" w:space="0" w:color="auto"/>
      </w:divBdr>
    </w:div>
    <w:div w:id="1236936328">
      <w:bodyDiv w:val="1"/>
      <w:marLeft w:val="0"/>
      <w:marRight w:val="0"/>
      <w:marTop w:val="0"/>
      <w:marBottom w:val="0"/>
      <w:divBdr>
        <w:top w:val="none" w:sz="0" w:space="0" w:color="auto"/>
        <w:left w:val="none" w:sz="0" w:space="0" w:color="auto"/>
        <w:bottom w:val="none" w:sz="0" w:space="0" w:color="auto"/>
        <w:right w:val="none" w:sz="0" w:space="0" w:color="auto"/>
      </w:divBdr>
    </w:div>
    <w:div w:id="1273586854">
      <w:bodyDiv w:val="1"/>
      <w:marLeft w:val="0"/>
      <w:marRight w:val="0"/>
      <w:marTop w:val="0"/>
      <w:marBottom w:val="0"/>
      <w:divBdr>
        <w:top w:val="none" w:sz="0" w:space="0" w:color="auto"/>
        <w:left w:val="none" w:sz="0" w:space="0" w:color="auto"/>
        <w:bottom w:val="none" w:sz="0" w:space="0" w:color="auto"/>
        <w:right w:val="none" w:sz="0" w:space="0" w:color="auto"/>
      </w:divBdr>
      <w:divsChild>
        <w:div w:id="158617768">
          <w:marLeft w:val="1166"/>
          <w:marRight w:val="0"/>
          <w:marTop w:val="134"/>
          <w:marBottom w:val="0"/>
          <w:divBdr>
            <w:top w:val="none" w:sz="0" w:space="0" w:color="auto"/>
            <w:left w:val="none" w:sz="0" w:space="0" w:color="auto"/>
            <w:bottom w:val="none" w:sz="0" w:space="0" w:color="auto"/>
            <w:right w:val="none" w:sz="0" w:space="0" w:color="auto"/>
          </w:divBdr>
        </w:div>
        <w:div w:id="963077277">
          <w:marLeft w:val="547"/>
          <w:marRight w:val="0"/>
          <w:marTop w:val="154"/>
          <w:marBottom w:val="0"/>
          <w:divBdr>
            <w:top w:val="none" w:sz="0" w:space="0" w:color="auto"/>
            <w:left w:val="none" w:sz="0" w:space="0" w:color="auto"/>
            <w:bottom w:val="none" w:sz="0" w:space="0" w:color="auto"/>
            <w:right w:val="none" w:sz="0" w:space="0" w:color="auto"/>
          </w:divBdr>
        </w:div>
        <w:div w:id="1132940909">
          <w:marLeft w:val="1166"/>
          <w:marRight w:val="0"/>
          <w:marTop w:val="134"/>
          <w:marBottom w:val="0"/>
          <w:divBdr>
            <w:top w:val="none" w:sz="0" w:space="0" w:color="auto"/>
            <w:left w:val="none" w:sz="0" w:space="0" w:color="auto"/>
            <w:bottom w:val="none" w:sz="0" w:space="0" w:color="auto"/>
            <w:right w:val="none" w:sz="0" w:space="0" w:color="auto"/>
          </w:divBdr>
        </w:div>
        <w:div w:id="1302232766">
          <w:marLeft w:val="1166"/>
          <w:marRight w:val="0"/>
          <w:marTop w:val="134"/>
          <w:marBottom w:val="0"/>
          <w:divBdr>
            <w:top w:val="none" w:sz="0" w:space="0" w:color="auto"/>
            <w:left w:val="none" w:sz="0" w:space="0" w:color="auto"/>
            <w:bottom w:val="none" w:sz="0" w:space="0" w:color="auto"/>
            <w:right w:val="none" w:sz="0" w:space="0" w:color="auto"/>
          </w:divBdr>
        </w:div>
        <w:div w:id="2023818312">
          <w:marLeft w:val="1166"/>
          <w:marRight w:val="0"/>
          <w:marTop w:val="134"/>
          <w:marBottom w:val="0"/>
          <w:divBdr>
            <w:top w:val="none" w:sz="0" w:space="0" w:color="auto"/>
            <w:left w:val="none" w:sz="0" w:space="0" w:color="auto"/>
            <w:bottom w:val="none" w:sz="0" w:space="0" w:color="auto"/>
            <w:right w:val="none" w:sz="0" w:space="0" w:color="auto"/>
          </w:divBdr>
        </w:div>
      </w:divsChild>
    </w:div>
    <w:div w:id="1284844418">
      <w:bodyDiv w:val="1"/>
      <w:marLeft w:val="0"/>
      <w:marRight w:val="0"/>
      <w:marTop w:val="0"/>
      <w:marBottom w:val="0"/>
      <w:divBdr>
        <w:top w:val="none" w:sz="0" w:space="0" w:color="auto"/>
        <w:left w:val="none" w:sz="0" w:space="0" w:color="auto"/>
        <w:bottom w:val="none" w:sz="0" w:space="0" w:color="auto"/>
        <w:right w:val="none" w:sz="0" w:space="0" w:color="auto"/>
      </w:divBdr>
    </w:div>
    <w:div w:id="1287617753">
      <w:bodyDiv w:val="1"/>
      <w:marLeft w:val="0"/>
      <w:marRight w:val="0"/>
      <w:marTop w:val="0"/>
      <w:marBottom w:val="0"/>
      <w:divBdr>
        <w:top w:val="none" w:sz="0" w:space="0" w:color="auto"/>
        <w:left w:val="none" w:sz="0" w:space="0" w:color="auto"/>
        <w:bottom w:val="none" w:sz="0" w:space="0" w:color="auto"/>
        <w:right w:val="none" w:sz="0" w:space="0" w:color="auto"/>
      </w:divBdr>
    </w:div>
    <w:div w:id="1320231713">
      <w:bodyDiv w:val="1"/>
      <w:marLeft w:val="0"/>
      <w:marRight w:val="0"/>
      <w:marTop w:val="0"/>
      <w:marBottom w:val="0"/>
      <w:divBdr>
        <w:top w:val="none" w:sz="0" w:space="0" w:color="auto"/>
        <w:left w:val="none" w:sz="0" w:space="0" w:color="auto"/>
        <w:bottom w:val="none" w:sz="0" w:space="0" w:color="auto"/>
        <w:right w:val="none" w:sz="0" w:space="0" w:color="auto"/>
      </w:divBdr>
    </w:div>
    <w:div w:id="1331374595">
      <w:bodyDiv w:val="1"/>
      <w:marLeft w:val="0"/>
      <w:marRight w:val="0"/>
      <w:marTop w:val="0"/>
      <w:marBottom w:val="0"/>
      <w:divBdr>
        <w:top w:val="none" w:sz="0" w:space="0" w:color="auto"/>
        <w:left w:val="none" w:sz="0" w:space="0" w:color="auto"/>
        <w:bottom w:val="none" w:sz="0" w:space="0" w:color="auto"/>
        <w:right w:val="none" w:sz="0" w:space="0" w:color="auto"/>
      </w:divBdr>
    </w:div>
    <w:div w:id="1336227327">
      <w:bodyDiv w:val="1"/>
      <w:marLeft w:val="0"/>
      <w:marRight w:val="0"/>
      <w:marTop w:val="0"/>
      <w:marBottom w:val="0"/>
      <w:divBdr>
        <w:top w:val="none" w:sz="0" w:space="0" w:color="auto"/>
        <w:left w:val="none" w:sz="0" w:space="0" w:color="auto"/>
        <w:bottom w:val="none" w:sz="0" w:space="0" w:color="auto"/>
        <w:right w:val="none" w:sz="0" w:space="0" w:color="auto"/>
      </w:divBdr>
    </w:div>
    <w:div w:id="1360619094">
      <w:bodyDiv w:val="1"/>
      <w:marLeft w:val="0"/>
      <w:marRight w:val="0"/>
      <w:marTop w:val="0"/>
      <w:marBottom w:val="0"/>
      <w:divBdr>
        <w:top w:val="none" w:sz="0" w:space="0" w:color="auto"/>
        <w:left w:val="none" w:sz="0" w:space="0" w:color="auto"/>
        <w:bottom w:val="none" w:sz="0" w:space="0" w:color="auto"/>
        <w:right w:val="none" w:sz="0" w:space="0" w:color="auto"/>
      </w:divBdr>
    </w:div>
    <w:div w:id="1368942723">
      <w:bodyDiv w:val="1"/>
      <w:marLeft w:val="0"/>
      <w:marRight w:val="0"/>
      <w:marTop w:val="0"/>
      <w:marBottom w:val="0"/>
      <w:divBdr>
        <w:top w:val="none" w:sz="0" w:space="0" w:color="auto"/>
        <w:left w:val="none" w:sz="0" w:space="0" w:color="auto"/>
        <w:bottom w:val="none" w:sz="0" w:space="0" w:color="auto"/>
        <w:right w:val="none" w:sz="0" w:space="0" w:color="auto"/>
      </w:divBdr>
    </w:div>
    <w:div w:id="1383746980">
      <w:bodyDiv w:val="1"/>
      <w:marLeft w:val="0"/>
      <w:marRight w:val="0"/>
      <w:marTop w:val="0"/>
      <w:marBottom w:val="0"/>
      <w:divBdr>
        <w:top w:val="none" w:sz="0" w:space="0" w:color="auto"/>
        <w:left w:val="none" w:sz="0" w:space="0" w:color="auto"/>
        <w:bottom w:val="none" w:sz="0" w:space="0" w:color="auto"/>
        <w:right w:val="none" w:sz="0" w:space="0" w:color="auto"/>
      </w:divBdr>
    </w:div>
    <w:div w:id="1419328203">
      <w:bodyDiv w:val="1"/>
      <w:marLeft w:val="0"/>
      <w:marRight w:val="0"/>
      <w:marTop w:val="0"/>
      <w:marBottom w:val="0"/>
      <w:divBdr>
        <w:top w:val="none" w:sz="0" w:space="0" w:color="auto"/>
        <w:left w:val="none" w:sz="0" w:space="0" w:color="auto"/>
        <w:bottom w:val="none" w:sz="0" w:space="0" w:color="auto"/>
        <w:right w:val="none" w:sz="0" w:space="0" w:color="auto"/>
      </w:divBdr>
    </w:div>
    <w:div w:id="1450704966">
      <w:bodyDiv w:val="1"/>
      <w:marLeft w:val="0"/>
      <w:marRight w:val="0"/>
      <w:marTop w:val="0"/>
      <w:marBottom w:val="0"/>
      <w:divBdr>
        <w:top w:val="none" w:sz="0" w:space="0" w:color="auto"/>
        <w:left w:val="none" w:sz="0" w:space="0" w:color="auto"/>
        <w:bottom w:val="none" w:sz="0" w:space="0" w:color="auto"/>
        <w:right w:val="none" w:sz="0" w:space="0" w:color="auto"/>
      </w:divBdr>
      <w:divsChild>
        <w:div w:id="864055002">
          <w:marLeft w:val="0"/>
          <w:marRight w:val="0"/>
          <w:marTop w:val="0"/>
          <w:marBottom w:val="0"/>
          <w:divBdr>
            <w:top w:val="none" w:sz="0" w:space="0" w:color="auto"/>
            <w:left w:val="none" w:sz="0" w:space="0" w:color="auto"/>
            <w:bottom w:val="none" w:sz="0" w:space="0" w:color="auto"/>
            <w:right w:val="none" w:sz="0" w:space="0" w:color="auto"/>
          </w:divBdr>
          <w:divsChild>
            <w:div w:id="1327128837">
              <w:marLeft w:val="0"/>
              <w:marRight w:val="0"/>
              <w:marTop w:val="0"/>
              <w:marBottom w:val="0"/>
              <w:divBdr>
                <w:top w:val="none" w:sz="0" w:space="0" w:color="auto"/>
                <w:left w:val="none" w:sz="0" w:space="0" w:color="auto"/>
                <w:bottom w:val="none" w:sz="0" w:space="0" w:color="auto"/>
                <w:right w:val="none" w:sz="0" w:space="0" w:color="auto"/>
              </w:divBdr>
              <w:divsChild>
                <w:div w:id="2092040391">
                  <w:marLeft w:val="0"/>
                  <w:marRight w:val="0"/>
                  <w:marTop w:val="0"/>
                  <w:marBottom w:val="0"/>
                  <w:divBdr>
                    <w:top w:val="none" w:sz="0" w:space="0" w:color="auto"/>
                    <w:left w:val="none" w:sz="0" w:space="0" w:color="auto"/>
                    <w:bottom w:val="none" w:sz="0" w:space="0" w:color="auto"/>
                    <w:right w:val="none" w:sz="0" w:space="0" w:color="auto"/>
                  </w:divBdr>
                  <w:divsChild>
                    <w:div w:id="1548222787">
                      <w:marLeft w:val="0"/>
                      <w:marRight w:val="0"/>
                      <w:marTop w:val="0"/>
                      <w:marBottom w:val="0"/>
                      <w:divBdr>
                        <w:top w:val="none" w:sz="0" w:space="0" w:color="auto"/>
                        <w:left w:val="none" w:sz="0" w:space="0" w:color="auto"/>
                        <w:bottom w:val="none" w:sz="0" w:space="0" w:color="auto"/>
                        <w:right w:val="none" w:sz="0" w:space="0" w:color="auto"/>
                      </w:divBdr>
                      <w:divsChild>
                        <w:div w:id="3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1817">
      <w:bodyDiv w:val="1"/>
      <w:marLeft w:val="0"/>
      <w:marRight w:val="0"/>
      <w:marTop w:val="0"/>
      <w:marBottom w:val="0"/>
      <w:divBdr>
        <w:top w:val="none" w:sz="0" w:space="0" w:color="auto"/>
        <w:left w:val="none" w:sz="0" w:space="0" w:color="auto"/>
        <w:bottom w:val="none" w:sz="0" w:space="0" w:color="auto"/>
        <w:right w:val="none" w:sz="0" w:space="0" w:color="auto"/>
      </w:divBdr>
    </w:div>
    <w:div w:id="1478498585">
      <w:bodyDiv w:val="1"/>
      <w:marLeft w:val="0"/>
      <w:marRight w:val="0"/>
      <w:marTop w:val="0"/>
      <w:marBottom w:val="0"/>
      <w:divBdr>
        <w:top w:val="none" w:sz="0" w:space="0" w:color="auto"/>
        <w:left w:val="none" w:sz="0" w:space="0" w:color="auto"/>
        <w:bottom w:val="none" w:sz="0" w:space="0" w:color="auto"/>
        <w:right w:val="none" w:sz="0" w:space="0" w:color="auto"/>
      </w:divBdr>
    </w:div>
    <w:div w:id="1493594485">
      <w:bodyDiv w:val="1"/>
      <w:marLeft w:val="0"/>
      <w:marRight w:val="0"/>
      <w:marTop w:val="0"/>
      <w:marBottom w:val="0"/>
      <w:divBdr>
        <w:top w:val="none" w:sz="0" w:space="0" w:color="auto"/>
        <w:left w:val="none" w:sz="0" w:space="0" w:color="auto"/>
        <w:bottom w:val="none" w:sz="0" w:space="0" w:color="auto"/>
        <w:right w:val="none" w:sz="0" w:space="0" w:color="auto"/>
      </w:divBdr>
    </w:div>
    <w:div w:id="1531071636">
      <w:bodyDiv w:val="1"/>
      <w:marLeft w:val="0"/>
      <w:marRight w:val="0"/>
      <w:marTop w:val="0"/>
      <w:marBottom w:val="0"/>
      <w:divBdr>
        <w:top w:val="none" w:sz="0" w:space="0" w:color="auto"/>
        <w:left w:val="none" w:sz="0" w:space="0" w:color="auto"/>
        <w:bottom w:val="none" w:sz="0" w:space="0" w:color="auto"/>
        <w:right w:val="none" w:sz="0" w:space="0" w:color="auto"/>
      </w:divBdr>
    </w:div>
    <w:div w:id="1541866896">
      <w:bodyDiv w:val="1"/>
      <w:marLeft w:val="0"/>
      <w:marRight w:val="0"/>
      <w:marTop w:val="0"/>
      <w:marBottom w:val="0"/>
      <w:divBdr>
        <w:top w:val="none" w:sz="0" w:space="0" w:color="auto"/>
        <w:left w:val="none" w:sz="0" w:space="0" w:color="auto"/>
        <w:bottom w:val="none" w:sz="0" w:space="0" w:color="auto"/>
        <w:right w:val="none" w:sz="0" w:space="0" w:color="auto"/>
      </w:divBdr>
    </w:div>
    <w:div w:id="1547571400">
      <w:bodyDiv w:val="1"/>
      <w:marLeft w:val="0"/>
      <w:marRight w:val="0"/>
      <w:marTop w:val="0"/>
      <w:marBottom w:val="0"/>
      <w:divBdr>
        <w:top w:val="none" w:sz="0" w:space="0" w:color="auto"/>
        <w:left w:val="none" w:sz="0" w:space="0" w:color="auto"/>
        <w:bottom w:val="none" w:sz="0" w:space="0" w:color="auto"/>
        <w:right w:val="none" w:sz="0" w:space="0" w:color="auto"/>
      </w:divBdr>
      <w:divsChild>
        <w:div w:id="2094625632">
          <w:marLeft w:val="0"/>
          <w:marRight w:val="0"/>
          <w:marTop w:val="0"/>
          <w:marBottom w:val="0"/>
          <w:divBdr>
            <w:top w:val="none" w:sz="0" w:space="0" w:color="auto"/>
            <w:left w:val="none" w:sz="0" w:space="0" w:color="auto"/>
            <w:bottom w:val="none" w:sz="0" w:space="0" w:color="auto"/>
            <w:right w:val="none" w:sz="0" w:space="0" w:color="auto"/>
          </w:divBdr>
          <w:divsChild>
            <w:div w:id="540825386">
              <w:marLeft w:val="0"/>
              <w:marRight w:val="0"/>
              <w:marTop w:val="0"/>
              <w:marBottom w:val="0"/>
              <w:divBdr>
                <w:top w:val="none" w:sz="0" w:space="0" w:color="auto"/>
                <w:left w:val="none" w:sz="0" w:space="0" w:color="auto"/>
                <w:bottom w:val="none" w:sz="0" w:space="0" w:color="auto"/>
                <w:right w:val="none" w:sz="0" w:space="0" w:color="auto"/>
              </w:divBdr>
              <w:divsChild>
                <w:div w:id="872619594">
                  <w:marLeft w:val="0"/>
                  <w:marRight w:val="0"/>
                  <w:marTop w:val="0"/>
                  <w:marBottom w:val="0"/>
                  <w:divBdr>
                    <w:top w:val="none" w:sz="0" w:space="0" w:color="auto"/>
                    <w:left w:val="none" w:sz="0" w:space="0" w:color="auto"/>
                    <w:bottom w:val="none" w:sz="0" w:space="0" w:color="auto"/>
                    <w:right w:val="none" w:sz="0" w:space="0" w:color="auto"/>
                  </w:divBdr>
                  <w:divsChild>
                    <w:div w:id="252129154">
                      <w:marLeft w:val="0"/>
                      <w:marRight w:val="0"/>
                      <w:marTop w:val="0"/>
                      <w:marBottom w:val="0"/>
                      <w:divBdr>
                        <w:top w:val="none" w:sz="0" w:space="0" w:color="auto"/>
                        <w:left w:val="none" w:sz="0" w:space="0" w:color="auto"/>
                        <w:bottom w:val="none" w:sz="0" w:space="0" w:color="auto"/>
                        <w:right w:val="none" w:sz="0" w:space="0" w:color="auto"/>
                      </w:divBdr>
                      <w:divsChild>
                        <w:div w:id="332300214">
                          <w:marLeft w:val="0"/>
                          <w:marRight w:val="0"/>
                          <w:marTop w:val="0"/>
                          <w:marBottom w:val="0"/>
                          <w:divBdr>
                            <w:top w:val="none" w:sz="0" w:space="0" w:color="auto"/>
                            <w:left w:val="none" w:sz="0" w:space="0" w:color="auto"/>
                            <w:bottom w:val="none" w:sz="0" w:space="0" w:color="auto"/>
                            <w:right w:val="none" w:sz="0" w:space="0" w:color="auto"/>
                          </w:divBdr>
                          <w:divsChild>
                            <w:div w:id="1225028833">
                              <w:marLeft w:val="0"/>
                              <w:marRight w:val="0"/>
                              <w:marTop w:val="0"/>
                              <w:marBottom w:val="0"/>
                              <w:divBdr>
                                <w:top w:val="none" w:sz="0" w:space="0" w:color="auto"/>
                                <w:left w:val="none" w:sz="0" w:space="0" w:color="auto"/>
                                <w:bottom w:val="none" w:sz="0" w:space="0" w:color="auto"/>
                                <w:right w:val="none" w:sz="0" w:space="0" w:color="auto"/>
                              </w:divBdr>
                              <w:divsChild>
                                <w:div w:id="635986759">
                                  <w:marLeft w:val="0"/>
                                  <w:marRight w:val="0"/>
                                  <w:marTop w:val="0"/>
                                  <w:marBottom w:val="0"/>
                                  <w:divBdr>
                                    <w:top w:val="none" w:sz="0" w:space="0" w:color="auto"/>
                                    <w:left w:val="none" w:sz="0" w:space="0" w:color="auto"/>
                                    <w:bottom w:val="none" w:sz="0" w:space="0" w:color="auto"/>
                                    <w:right w:val="none" w:sz="0" w:space="0" w:color="auto"/>
                                  </w:divBdr>
                                  <w:divsChild>
                                    <w:div w:id="1253785065">
                                      <w:marLeft w:val="0"/>
                                      <w:marRight w:val="0"/>
                                      <w:marTop w:val="0"/>
                                      <w:marBottom w:val="0"/>
                                      <w:divBdr>
                                        <w:top w:val="none" w:sz="0" w:space="0" w:color="auto"/>
                                        <w:left w:val="none" w:sz="0" w:space="0" w:color="auto"/>
                                        <w:bottom w:val="none" w:sz="0" w:space="0" w:color="auto"/>
                                        <w:right w:val="none" w:sz="0" w:space="0" w:color="auto"/>
                                      </w:divBdr>
                                      <w:divsChild>
                                        <w:div w:id="1386875773">
                                          <w:marLeft w:val="0"/>
                                          <w:marRight w:val="0"/>
                                          <w:marTop w:val="0"/>
                                          <w:marBottom w:val="0"/>
                                          <w:divBdr>
                                            <w:top w:val="none" w:sz="0" w:space="0" w:color="auto"/>
                                            <w:left w:val="none" w:sz="0" w:space="0" w:color="auto"/>
                                            <w:bottom w:val="none" w:sz="0" w:space="0" w:color="auto"/>
                                            <w:right w:val="none" w:sz="0" w:space="0" w:color="auto"/>
                                          </w:divBdr>
                                          <w:divsChild>
                                            <w:div w:id="1618293188">
                                              <w:marLeft w:val="0"/>
                                              <w:marRight w:val="0"/>
                                              <w:marTop w:val="0"/>
                                              <w:marBottom w:val="0"/>
                                              <w:divBdr>
                                                <w:top w:val="none" w:sz="0" w:space="0" w:color="auto"/>
                                                <w:left w:val="none" w:sz="0" w:space="0" w:color="auto"/>
                                                <w:bottom w:val="none" w:sz="0" w:space="0" w:color="auto"/>
                                                <w:right w:val="none" w:sz="0" w:space="0" w:color="auto"/>
                                              </w:divBdr>
                                              <w:divsChild>
                                                <w:div w:id="363135559">
                                                  <w:marLeft w:val="0"/>
                                                  <w:marRight w:val="0"/>
                                                  <w:marTop w:val="0"/>
                                                  <w:marBottom w:val="0"/>
                                                  <w:divBdr>
                                                    <w:top w:val="none" w:sz="0" w:space="0" w:color="auto"/>
                                                    <w:left w:val="none" w:sz="0" w:space="0" w:color="auto"/>
                                                    <w:bottom w:val="none" w:sz="0" w:space="0" w:color="auto"/>
                                                    <w:right w:val="none" w:sz="0" w:space="0" w:color="auto"/>
                                                  </w:divBdr>
                                                  <w:divsChild>
                                                    <w:div w:id="439498640">
                                                      <w:marLeft w:val="0"/>
                                                      <w:marRight w:val="0"/>
                                                      <w:marTop w:val="0"/>
                                                      <w:marBottom w:val="0"/>
                                                      <w:divBdr>
                                                        <w:top w:val="none" w:sz="0" w:space="0" w:color="auto"/>
                                                        <w:left w:val="none" w:sz="0" w:space="0" w:color="auto"/>
                                                        <w:bottom w:val="none" w:sz="0" w:space="0" w:color="auto"/>
                                                        <w:right w:val="none" w:sz="0" w:space="0" w:color="auto"/>
                                                      </w:divBdr>
                                                      <w:divsChild>
                                                        <w:div w:id="1118917458">
                                                          <w:marLeft w:val="-225"/>
                                                          <w:marRight w:val="-225"/>
                                                          <w:marTop w:val="0"/>
                                                          <w:marBottom w:val="0"/>
                                                          <w:divBdr>
                                                            <w:top w:val="none" w:sz="0" w:space="0" w:color="auto"/>
                                                            <w:left w:val="none" w:sz="0" w:space="0" w:color="auto"/>
                                                            <w:bottom w:val="none" w:sz="0" w:space="0" w:color="auto"/>
                                                            <w:right w:val="none" w:sz="0" w:space="0" w:color="auto"/>
                                                          </w:divBdr>
                                                          <w:divsChild>
                                                            <w:div w:id="74212224">
                                                              <w:marLeft w:val="0"/>
                                                              <w:marRight w:val="0"/>
                                                              <w:marTop w:val="0"/>
                                                              <w:marBottom w:val="0"/>
                                                              <w:divBdr>
                                                                <w:top w:val="none" w:sz="0" w:space="0" w:color="auto"/>
                                                                <w:left w:val="none" w:sz="0" w:space="0" w:color="auto"/>
                                                                <w:bottom w:val="none" w:sz="0" w:space="0" w:color="auto"/>
                                                                <w:right w:val="none" w:sz="0" w:space="0" w:color="auto"/>
                                                              </w:divBdr>
                                                              <w:divsChild>
                                                                <w:div w:id="162623906">
                                                                  <w:marLeft w:val="0"/>
                                                                  <w:marRight w:val="0"/>
                                                                  <w:marTop w:val="0"/>
                                                                  <w:marBottom w:val="0"/>
                                                                  <w:divBdr>
                                                                    <w:top w:val="none" w:sz="0" w:space="0" w:color="auto"/>
                                                                    <w:left w:val="none" w:sz="0" w:space="0" w:color="auto"/>
                                                                    <w:bottom w:val="none" w:sz="0" w:space="0" w:color="auto"/>
                                                                    <w:right w:val="none" w:sz="0" w:space="0" w:color="auto"/>
                                                                  </w:divBdr>
                                                                  <w:divsChild>
                                                                    <w:div w:id="15650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54659742">
      <w:bodyDiv w:val="1"/>
      <w:marLeft w:val="0"/>
      <w:marRight w:val="0"/>
      <w:marTop w:val="0"/>
      <w:marBottom w:val="0"/>
      <w:divBdr>
        <w:top w:val="none" w:sz="0" w:space="0" w:color="auto"/>
        <w:left w:val="none" w:sz="0" w:space="0" w:color="auto"/>
        <w:bottom w:val="none" w:sz="0" w:space="0" w:color="auto"/>
        <w:right w:val="none" w:sz="0" w:space="0" w:color="auto"/>
      </w:divBdr>
    </w:div>
    <w:div w:id="1572883237">
      <w:bodyDiv w:val="1"/>
      <w:marLeft w:val="0"/>
      <w:marRight w:val="0"/>
      <w:marTop w:val="0"/>
      <w:marBottom w:val="0"/>
      <w:divBdr>
        <w:top w:val="none" w:sz="0" w:space="0" w:color="auto"/>
        <w:left w:val="none" w:sz="0" w:space="0" w:color="auto"/>
        <w:bottom w:val="none" w:sz="0" w:space="0" w:color="auto"/>
        <w:right w:val="none" w:sz="0" w:space="0" w:color="auto"/>
      </w:divBdr>
    </w:div>
    <w:div w:id="1585066240">
      <w:bodyDiv w:val="1"/>
      <w:marLeft w:val="0"/>
      <w:marRight w:val="0"/>
      <w:marTop w:val="0"/>
      <w:marBottom w:val="0"/>
      <w:divBdr>
        <w:top w:val="none" w:sz="0" w:space="0" w:color="auto"/>
        <w:left w:val="none" w:sz="0" w:space="0" w:color="auto"/>
        <w:bottom w:val="none" w:sz="0" w:space="0" w:color="auto"/>
        <w:right w:val="none" w:sz="0" w:space="0" w:color="auto"/>
      </w:divBdr>
    </w:div>
    <w:div w:id="1593004835">
      <w:bodyDiv w:val="1"/>
      <w:marLeft w:val="0"/>
      <w:marRight w:val="0"/>
      <w:marTop w:val="0"/>
      <w:marBottom w:val="0"/>
      <w:divBdr>
        <w:top w:val="none" w:sz="0" w:space="0" w:color="auto"/>
        <w:left w:val="none" w:sz="0" w:space="0" w:color="auto"/>
        <w:bottom w:val="none" w:sz="0" w:space="0" w:color="auto"/>
        <w:right w:val="none" w:sz="0" w:space="0" w:color="auto"/>
      </w:divBdr>
    </w:div>
    <w:div w:id="1634939317">
      <w:bodyDiv w:val="1"/>
      <w:marLeft w:val="0"/>
      <w:marRight w:val="0"/>
      <w:marTop w:val="0"/>
      <w:marBottom w:val="0"/>
      <w:divBdr>
        <w:top w:val="none" w:sz="0" w:space="0" w:color="auto"/>
        <w:left w:val="none" w:sz="0" w:space="0" w:color="auto"/>
        <w:bottom w:val="none" w:sz="0" w:space="0" w:color="auto"/>
        <w:right w:val="none" w:sz="0" w:space="0" w:color="auto"/>
      </w:divBdr>
    </w:div>
    <w:div w:id="1645238394">
      <w:bodyDiv w:val="1"/>
      <w:marLeft w:val="0"/>
      <w:marRight w:val="0"/>
      <w:marTop w:val="0"/>
      <w:marBottom w:val="0"/>
      <w:divBdr>
        <w:top w:val="none" w:sz="0" w:space="0" w:color="auto"/>
        <w:left w:val="none" w:sz="0" w:space="0" w:color="auto"/>
        <w:bottom w:val="none" w:sz="0" w:space="0" w:color="auto"/>
        <w:right w:val="none" w:sz="0" w:space="0" w:color="auto"/>
      </w:divBdr>
    </w:div>
    <w:div w:id="1662806994">
      <w:bodyDiv w:val="1"/>
      <w:marLeft w:val="0"/>
      <w:marRight w:val="0"/>
      <w:marTop w:val="0"/>
      <w:marBottom w:val="0"/>
      <w:divBdr>
        <w:top w:val="none" w:sz="0" w:space="0" w:color="auto"/>
        <w:left w:val="none" w:sz="0" w:space="0" w:color="auto"/>
        <w:bottom w:val="none" w:sz="0" w:space="0" w:color="auto"/>
        <w:right w:val="none" w:sz="0" w:space="0" w:color="auto"/>
      </w:divBdr>
    </w:div>
    <w:div w:id="1679887217">
      <w:bodyDiv w:val="1"/>
      <w:marLeft w:val="0"/>
      <w:marRight w:val="0"/>
      <w:marTop w:val="0"/>
      <w:marBottom w:val="0"/>
      <w:divBdr>
        <w:top w:val="none" w:sz="0" w:space="0" w:color="auto"/>
        <w:left w:val="none" w:sz="0" w:space="0" w:color="auto"/>
        <w:bottom w:val="none" w:sz="0" w:space="0" w:color="auto"/>
        <w:right w:val="none" w:sz="0" w:space="0" w:color="auto"/>
      </w:divBdr>
      <w:divsChild>
        <w:div w:id="390931143">
          <w:marLeft w:val="547"/>
          <w:marRight w:val="0"/>
          <w:marTop w:val="154"/>
          <w:marBottom w:val="0"/>
          <w:divBdr>
            <w:top w:val="none" w:sz="0" w:space="0" w:color="auto"/>
            <w:left w:val="none" w:sz="0" w:space="0" w:color="auto"/>
            <w:bottom w:val="none" w:sz="0" w:space="0" w:color="auto"/>
            <w:right w:val="none" w:sz="0" w:space="0" w:color="auto"/>
          </w:divBdr>
        </w:div>
        <w:div w:id="879895987">
          <w:marLeft w:val="1166"/>
          <w:marRight w:val="0"/>
          <w:marTop w:val="134"/>
          <w:marBottom w:val="0"/>
          <w:divBdr>
            <w:top w:val="none" w:sz="0" w:space="0" w:color="auto"/>
            <w:left w:val="none" w:sz="0" w:space="0" w:color="auto"/>
            <w:bottom w:val="none" w:sz="0" w:space="0" w:color="auto"/>
            <w:right w:val="none" w:sz="0" w:space="0" w:color="auto"/>
          </w:divBdr>
        </w:div>
        <w:div w:id="1134954008">
          <w:marLeft w:val="1166"/>
          <w:marRight w:val="0"/>
          <w:marTop w:val="134"/>
          <w:marBottom w:val="0"/>
          <w:divBdr>
            <w:top w:val="none" w:sz="0" w:space="0" w:color="auto"/>
            <w:left w:val="none" w:sz="0" w:space="0" w:color="auto"/>
            <w:bottom w:val="none" w:sz="0" w:space="0" w:color="auto"/>
            <w:right w:val="none" w:sz="0" w:space="0" w:color="auto"/>
          </w:divBdr>
        </w:div>
        <w:div w:id="1287394136">
          <w:marLeft w:val="1166"/>
          <w:marRight w:val="0"/>
          <w:marTop w:val="134"/>
          <w:marBottom w:val="0"/>
          <w:divBdr>
            <w:top w:val="none" w:sz="0" w:space="0" w:color="auto"/>
            <w:left w:val="none" w:sz="0" w:space="0" w:color="auto"/>
            <w:bottom w:val="none" w:sz="0" w:space="0" w:color="auto"/>
            <w:right w:val="none" w:sz="0" w:space="0" w:color="auto"/>
          </w:divBdr>
        </w:div>
        <w:div w:id="1511093729">
          <w:marLeft w:val="1166"/>
          <w:marRight w:val="0"/>
          <w:marTop w:val="134"/>
          <w:marBottom w:val="0"/>
          <w:divBdr>
            <w:top w:val="none" w:sz="0" w:space="0" w:color="auto"/>
            <w:left w:val="none" w:sz="0" w:space="0" w:color="auto"/>
            <w:bottom w:val="none" w:sz="0" w:space="0" w:color="auto"/>
            <w:right w:val="none" w:sz="0" w:space="0" w:color="auto"/>
          </w:divBdr>
        </w:div>
        <w:div w:id="1663584757">
          <w:marLeft w:val="547"/>
          <w:marRight w:val="0"/>
          <w:marTop w:val="154"/>
          <w:marBottom w:val="0"/>
          <w:divBdr>
            <w:top w:val="none" w:sz="0" w:space="0" w:color="auto"/>
            <w:left w:val="none" w:sz="0" w:space="0" w:color="auto"/>
            <w:bottom w:val="none" w:sz="0" w:space="0" w:color="auto"/>
            <w:right w:val="none" w:sz="0" w:space="0" w:color="auto"/>
          </w:divBdr>
        </w:div>
      </w:divsChild>
    </w:div>
    <w:div w:id="1700664117">
      <w:bodyDiv w:val="1"/>
      <w:marLeft w:val="0"/>
      <w:marRight w:val="0"/>
      <w:marTop w:val="0"/>
      <w:marBottom w:val="0"/>
      <w:divBdr>
        <w:top w:val="none" w:sz="0" w:space="0" w:color="auto"/>
        <w:left w:val="none" w:sz="0" w:space="0" w:color="auto"/>
        <w:bottom w:val="none" w:sz="0" w:space="0" w:color="auto"/>
        <w:right w:val="none" w:sz="0" w:space="0" w:color="auto"/>
      </w:divBdr>
    </w:div>
    <w:div w:id="1736781046">
      <w:bodyDiv w:val="1"/>
      <w:marLeft w:val="0"/>
      <w:marRight w:val="0"/>
      <w:marTop w:val="0"/>
      <w:marBottom w:val="0"/>
      <w:divBdr>
        <w:top w:val="none" w:sz="0" w:space="0" w:color="auto"/>
        <w:left w:val="none" w:sz="0" w:space="0" w:color="auto"/>
        <w:bottom w:val="none" w:sz="0" w:space="0" w:color="auto"/>
        <w:right w:val="none" w:sz="0" w:space="0" w:color="auto"/>
      </w:divBdr>
    </w:div>
    <w:div w:id="1755661520">
      <w:bodyDiv w:val="1"/>
      <w:marLeft w:val="0"/>
      <w:marRight w:val="0"/>
      <w:marTop w:val="0"/>
      <w:marBottom w:val="0"/>
      <w:divBdr>
        <w:top w:val="none" w:sz="0" w:space="0" w:color="auto"/>
        <w:left w:val="none" w:sz="0" w:space="0" w:color="auto"/>
        <w:bottom w:val="none" w:sz="0" w:space="0" w:color="auto"/>
        <w:right w:val="none" w:sz="0" w:space="0" w:color="auto"/>
      </w:divBdr>
      <w:divsChild>
        <w:div w:id="46224357">
          <w:marLeft w:val="547"/>
          <w:marRight w:val="0"/>
          <w:marTop w:val="0"/>
          <w:marBottom w:val="0"/>
          <w:divBdr>
            <w:top w:val="none" w:sz="0" w:space="0" w:color="auto"/>
            <w:left w:val="none" w:sz="0" w:space="0" w:color="auto"/>
            <w:bottom w:val="none" w:sz="0" w:space="0" w:color="auto"/>
            <w:right w:val="none" w:sz="0" w:space="0" w:color="auto"/>
          </w:divBdr>
        </w:div>
        <w:div w:id="532572682">
          <w:marLeft w:val="547"/>
          <w:marRight w:val="0"/>
          <w:marTop w:val="0"/>
          <w:marBottom w:val="0"/>
          <w:divBdr>
            <w:top w:val="none" w:sz="0" w:space="0" w:color="auto"/>
            <w:left w:val="none" w:sz="0" w:space="0" w:color="auto"/>
            <w:bottom w:val="none" w:sz="0" w:space="0" w:color="auto"/>
            <w:right w:val="none" w:sz="0" w:space="0" w:color="auto"/>
          </w:divBdr>
        </w:div>
        <w:div w:id="662011331">
          <w:marLeft w:val="547"/>
          <w:marRight w:val="0"/>
          <w:marTop w:val="0"/>
          <w:marBottom w:val="0"/>
          <w:divBdr>
            <w:top w:val="none" w:sz="0" w:space="0" w:color="auto"/>
            <w:left w:val="none" w:sz="0" w:space="0" w:color="auto"/>
            <w:bottom w:val="none" w:sz="0" w:space="0" w:color="auto"/>
            <w:right w:val="none" w:sz="0" w:space="0" w:color="auto"/>
          </w:divBdr>
        </w:div>
        <w:div w:id="1291545565">
          <w:marLeft w:val="547"/>
          <w:marRight w:val="0"/>
          <w:marTop w:val="0"/>
          <w:marBottom w:val="0"/>
          <w:divBdr>
            <w:top w:val="none" w:sz="0" w:space="0" w:color="auto"/>
            <w:left w:val="none" w:sz="0" w:space="0" w:color="auto"/>
            <w:bottom w:val="none" w:sz="0" w:space="0" w:color="auto"/>
            <w:right w:val="none" w:sz="0" w:space="0" w:color="auto"/>
          </w:divBdr>
        </w:div>
        <w:div w:id="1327971858">
          <w:marLeft w:val="547"/>
          <w:marRight w:val="0"/>
          <w:marTop w:val="0"/>
          <w:marBottom w:val="0"/>
          <w:divBdr>
            <w:top w:val="none" w:sz="0" w:space="0" w:color="auto"/>
            <w:left w:val="none" w:sz="0" w:space="0" w:color="auto"/>
            <w:bottom w:val="none" w:sz="0" w:space="0" w:color="auto"/>
            <w:right w:val="none" w:sz="0" w:space="0" w:color="auto"/>
          </w:divBdr>
        </w:div>
        <w:div w:id="1603226469">
          <w:marLeft w:val="547"/>
          <w:marRight w:val="0"/>
          <w:marTop w:val="0"/>
          <w:marBottom w:val="0"/>
          <w:divBdr>
            <w:top w:val="none" w:sz="0" w:space="0" w:color="auto"/>
            <w:left w:val="none" w:sz="0" w:space="0" w:color="auto"/>
            <w:bottom w:val="none" w:sz="0" w:space="0" w:color="auto"/>
            <w:right w:val="none" w:sz="0" w:space="0" w:color="auto"/>
          </w:divBdr>
        </w:div>
        <w:div w:id="1888906036">
          <w:marLeft w:val="547"/>
          <w:marRight w:val="0"/>
          <w:marTop w:val="0"/>
          <w:marBottom w:val="0"/>
          <w:divBdr>
            <w:top w:val="none" w:sz="0" w:space="0" w:color="auto"/>
            <w:left w:val="none" w:sz="0" w:space="0" w:color="auto"/>
            <w:bottom w:val="none" w:sz="0" w:space="0" w:color="auto"/>
            <w:right w:val="none" w:sz="0" w:space="0" w:color="auto"/>
          </w:divBdr>
        </w:div>
        <w:div w:id="1935629117">
          <w:marLeft w:val="547"/>
          <w:marRight w:val="0"/>
          <w:marTop w:val="0"/>
          <w:marBottom w:val="0"/>
          <w:divBdr>
            <w:top w:val="none" w:sz="0" w:space="0" w:color="auto"/>
            <w:left w:val="none" w:sz="0" w:space="0" w:color="auto"/>
            <w:bottom w:val="none" w:sz="0" w:space="0" w:color="auto"/>
            <w:right w:val="none" w:sz="0" w:space="0" w:color="auto"/>
          </w:divBdr>
        </w:div>
        <w:div w:id="1996104262">
          <w:marLeft w:val="547"/>
          <w:marRight w:val="0"/>
          <w:marTop w:val="0"/>
          <w:marBottom w:val="0"/>
          <w:divBdr>
            <w:top w:val="none" w:sz="0" w:space="0" w:color="auto"/>
            <w:left w:val="none" w:sz="0" w:space="0" w:color="auto"/>
            <w:bottom w:val="none" w:sz="0" w:space="0" w:color="auto"/>
            <w:right w:val="none" w:sz="0" w:space="0" w:color="auto"/>
          </w:divBdr>
        </w:div>
        <w:div w:id="2024279615">
          <w:marLeft w:val="547"/>
          <w:marRight w:val="0"/>
          <w:marTop w:val="0"/>
          <w:marBottom w:val="0"/>
          <w:divBdr>
            <w:top w:val="none" w:sz="0" w:space="0" w:color="auto"/>
            <w:left w:val="none" w:sz="0" w:space="0" w:color="auto"/>
            <w:bottom w:val="none" w:sz="0" w:space="0" w:color="auto"/>
            <w:right w:val="none" w:sz="0" w:space="0" w:color="auto"/>
          </w:divBdr>
        </w:div>
      </w:divsChild>
    </w:div>
    <w:div w:id="1778402465">
      <w:bodyDiv w:val="1"/>
      <w:marLeft w:val="0"/>
      <w:marRight w:val="0"/>
      <w:marTop w:val="0"/>
      <w:marBottom w:val="0"/>
      <w:divBdr>
        <w:top w:val="none" w:sz="0" w:space="0" w:color="auto"/>
        <w:left w:val="none" w:sz="0" w:space="0" w:color="auto"/>
        <w:bottom w:val="none" w:sz="0" w:space="0" w:color="auto"/>
        <w:right w:val="none" w:sz="0" w:space="0" w:color="auto"/>
      </w:divBdr>
    </w:div>
    <w:div w:id="1796361649">
      <w:bodyDiv w:val="1"/>
      <w:marLeft w:val="0"/>
      <w:marRight w:val="0"/>
      <w:marTop w:val="0"/>
      <w:marBottom w:val="0"/>
      <w:divBdr>
        <w:top w:val="none" w:sz="0" w:space="0" w:color="auto"/>
        <w:left w:val="none" w:sz="0" w:space="0" w:color="auto"/>
        <w:bottom w:val="none" w:sz="0" w:space="0" w:color="auto"/>
        <w:right w:val="none" w:sz="0" w:space="0" w:color="auto"/>
      </w:divBdr>
    </w:div>
    <w:div w:id="1811089002">
      <w:bodyDiv w:val="1"/>
      <w:marLeft w:val="0"/>
      <w:marRight w:val="0"/>
      <w:marTop w:val="0"/>
      <w:marBottom w:val="0"/>
      <w:divBdr>
        <w:top w:val="none" w:sz="0" w:space="0" w:color="auto"/>
        <w:left w:val="none" w:sz="0" w:space="0" w:color="auto"/>
        <w:bottom w:val="none" w:sz="0" w:space="0" w:color="auto"/>
        <w:right w:val="none" w:sz="0" w:space="0" w:color="auto"/>
      </w:divBdr>
    </w:div>
    <w:div w:id="1862163311">
      <w:bodyDiv w:val="1"/>
      <w:marLeft w:val="0"/>
      <w:marRight w:val="0"/>
      <w:marTop w:val="0"/>
      <w:marBottom w:val="0"/>
      <w:divBdr>
        <w:top w:val="none" w:sz="0" w:space="0" w:color="auto"/>
        <w:left w:val="none" w:sz="0" w:space="0" w:color="auto"/>
        <w:bottom w:val="none" w:sz="0" w:space="0" w:color="auto"/>
        <w:right w:val="none" w:sz="0" w:space="0" w:color="auto"/>
      </w:divBdr>
      <w:divsChild>
        <w:div w:id="20060575">
          <w:marLeft w:val="1800"/>
          <w:marRight w:val="0"/>
          <w:marTop w:val="96"/>
          <w:marBottom w:val="0"/>
          <w:divBdr>
            <w:top w:val="none" w:sz="0" w:space="0" w:color="auto"/>
            <w:left w:val="none" w:sz="0" w:space="0" w:color="auto"/>
            <w:bottom w:val="none" w:sz="0" w:space="0" w:color="auto"/>
            <w:right w:val="none" w:sz="0" w:space="0" w:color="auto"/>
          </w:divBdr>
        </w:div>
        <w:div w:id="27992887">
          <w:marLeft w:val="1800"/>
          <w:marRight w:val="0"/>
          <w:marTop w:val="96"/>
          <w:marBottom w:val="0"/>
          <w:divBdr>
            <w:top w:val="none" w:sz="0" w:space="0" w:color="auto"/>
            <w:left w:val="none" w:sz="0" w:space="0" w:color="auto"/>
            <w:bottom w:val="none" w:sz="0" w:space="0" w:color="auto"/>
            <w:right w:val="none" w:sz="0" w:space="0" w:color="auto"/>
          </w:divBdr>
        </w:div>
        <w:div w:id="212470958">
          <w:marLeft w:val="1166"/>
          <w:marRight w:val="0"/>
          <w:marTop w:val="115"/>
          <w:marBottom w:val="0"/>
          <w:divBdr>
            <w:top w:val="none" w:sz="0" w:space="0" w:color="auto"/>
            <w:left w:val="none" w:sz="0" w:space="0" w:color="auto"/>
            <w:bottom w:val="none" w:sz="0" w:space="0" w:color="auto"/>
            <w:right w:val="none" w:sz="0" w:space="0" w:color="auto"/>
          </w:divBdr>
        </w:div>
        <w:div w:id="275529328">
          <w:marLeft w:val="1800"/>
          <w:marRight w:val="0"/>
          <w:marTop w:val="96"/>
          <w:marBottom w:val="0"/>
          <w:divBdr>
            <w:top w:val="none" w:sz="0" w:space="0" w:color="auto"/>
            <w:left w:val="none" w:sz="0" w:space="0" w:color="auto"/>
            <w:bottom w:val="none" w:sz="0" w:space="0" w:color="auto"/>
            <w:right w:val="none" w:sz="0" w:space="0" w:color="auto"/>
          </w:divBdr>
        </w:div>
        <w:div w:id="539320856">
          <w:marLeft w:val="1166"/>
          <w:marRight w:val="0"/>
          <w:marTop w:val="115"/>
          <w:marBottom w:val="0"/>
          <w:divBdr>
            <w:top w:val="none" w:sz="0" w:space="0" w:color="auto"/>
            <w:left w:val="none" w:sz="0" w:space="0" w:color="auto"/>
            <w:bottom w:val="none" w:sz="0" w:space="0" w:color="auto"/>
            <w:right w:val="none" w:sz="0" w:space="0" w:color="auto"/>
          </w:divBdr>
        </w:div>
        <w:div w:id="1028529147">
          <w:marLeft w:val="1166"/>
          <w:marRight w:val="0"/>
          <w:marTop w:val="115"/>
          <w:marBottom w:val="0"/>
          <w:divBdr>
            <w:top w:val="none" w:sz="0" w:space="0" w:color="auto"/>
            <w:left w:val="none" w:sz="0" w:space="0" w:color="auto"/>
            <w:bottom w:val="none" w:sz="0" w:space="0" w:color="auto"/>
            <w:right w:val="none" w:sz="0" w:space="0" w:color="auto"/>
          </w:divBdr>
        </w:div>
        <w:div w:id="1072004663">
          <w:marLeft w:val="1166"/>
          <w:marRight w:val="0"/>
          <w:marTop w:val="115"/>
          <w:marBottom w:val="0"/>
          <w:divBdr>
            <w:top w:val="none" w:sz="0" w:space="0" w:color="auto"/>
            <w:left w:val="none" w:sz="0" w:space="0" w:color="auto"/>
            <w:bottom w:val="none" w:sz="0" w:space="0" w:color="auto"/>
            <w:right w:val="none" w:sz="0" w:space="0" w:color="auto"/>
          </w:divBdr>
        </w:div>
        <w:div w:id="1129595403">
          <w:marLeft w:val="547"/>
          <w:marRight w:val="0"/>
          <w:marTop w:val="130"/>
          <w:marBottom w:val="0"/>
          <w:divBdr>
            <w:top w:val="none" w:sz="0" w:space="0" w:color="auto"/>
            <w:left w:val="none" w:sz="0" w:space="0" w:color="auto"/>
            <w:bottom w:val="none" w:sz="0" w:space="0" w:color="auto"/>
            <w:right w:val="none" w:sz="0" w:space="0" w:color="auto"/>
          </w:divBdr>
        </w:div>
        <w:div w:id="1327242933">
          <w:marLeft w:val="1166"/>
          <w:marRight w:val="0"/>
          <w:marTop w:val="115"/>
          <w:marBottom w:val="0"/>
          <w:divBdr>
            <w:top w:val="none" w:sz="0" w:space="0" w:color="auto"/>
            <w:left w:val="none" w:sz="0" w:space="0" w:color="auto"/>
            <w:bottom w:val="none" w:sz="0" w:space="0" w:color="auto"/>
            <w:right w:val="none" w:sz="0" w:space="0" w:color="auto"/>
          </w:divBdr>
        </w:div>
        <w:div w:id="1597012490">
          <w:marLeft w:val="1166"/>
          <w:marRight w:val="0"/>
          <w:marTop w:val="115"/>
          <w:marBottom w:val="0"/>
          <w:divBdr>
            <w:top w:val="none" w:sz="0" w:space="0" w:color="auto"/>
            <w:left w:val="none" w:sz="0" w:space="0" w:color="auto"/>
            <w:bottom w:val="none" w:sz="0" w:space="0" w:color="auto"/>
            <w:right w:val="none" w:sz="0" w:space="0" w:color="auto"/>
          </w:divBdr>
        </w:div>
        <w:div w:id="1945645117">
          <w:marLeft w:val="547"/>
          <w:marRight w:val="0"/>
          <w:marTop w:val="130"/>
          <w:marBottom w:val="0"/>
          <w:divBdr>
            <w:top w:val="none" w:sz="0" w:space="0" w:color="auto"/>
            <w:left w:val="none" w:sz="0" w:space="0" w:color="auto"/>
            <w:bottom w:val="none" w:sz="0" w:space="0" w:color="auto"/>
            <w:right w:val="none" w:sz="0" w:space="0" w:color="auto"/>
          </w:divBdr>
        </w:div>
        <w:div w:id="2002851028">
          <w:marLeft w:val="1800"/>
          <w:marRight w:val="0"/>
          <w:marTop w:val="96"/>
          <w:marBottom w:val="0"/>
          <w:divBdr>
            <w:top w:val="none" w:sz="0" w:space="0" w:color="auto"/>
            <w:left w:val="none" w:sz="0" w:space="0" w:color="auto"/>
            <w:bottom w:val="none" w:sz="0" w:space="0" w:color="auto"/>
            <w:right w:val="none" w:sz="0" w:space="0" w:color="auto"/>
          </w:divBdr>
        </w:div>
        <w:div w:id="2056267387">
          <w:marLeft w:val="1166"/>
          <w:marRight w:val="0"/>
          <w:marTop w:val="115"/>
          <w:marBottom w:val="0"/>
          <w:divBdr>
            <w:top w:val="none" w:sz="0" w:space="0" w:color="auto"/>
            <w:left w:val="none" w:sz="0" w:space="0" w:color="auto"/>
            <w:bottom w:val="none" w:sz="0" w:space="0" w:color="auto"/>
            <w:right w:val="none" w:sz="0" w:space="0" w:color="auto"/>
          </w:divBdr>
        </w:div>
        <w:div w:id="2093315486">
          <w:marLeft w:val="547"/>
          <w:marRight w:val="0"/>
          <w:marTop w:val="130"/>
          <w:marBottom w:val="0"/>
          <w:divBdr>
            <w:top w:val="none" w:sz="0" w:space="0" w:color="auto"/>
            <w:left w:val="none" w:sz="0" w:space="0" w:color="auto"/>
            <w:bottom w:val="none" w:sz="0" w:space="0" w:color="auto"/>
            <w:right w:val="none" w:sz="0" w:space="0" w:color="auto"/>
          </w:divBdr>
        </w:div>
      </w:divsChild>
    </w:div>
    <w:div w:id="1862738154">
      <w:bodyDiv w:val="1"/>
      <w:marLeft w:val="0"/>
      <w:marRight w:val="0"/>
      <w:marTop w:val="0"/>
      <w:marBottom w:val="0"/>
      <w:divBdr>
        <w:top w:val="none" w:sz="0" w:space="0" w:color="auto"/>
        <w:left w:val="none" w:sz="0" w:space="0" w:color="auto"/>
        <w:bottom w:val="none" w:sz="0" w:space="0" w:color="auto"/>
        <w:right w:val="none" w:sz="0" w:space="0" w:color="auto"/>
      </w:divBdr>
    </w:div>
    <w:div w:id="1876649522">
      <w:bodyDiv w:val="1"/>
      <w:marLeft w:val="0"/>
      <w:marRight w:val="0"/>
      <w:marTop w:val="0"/>
      <w:marBottom w:val="0"/>
      <w:divBdr>
        <w:top w:val="none" w:sz="0" w:space="0" w:color="auto"/>
        <w:left w:val="none" w:sz="0" w:space="0" w:color="auto"/>
        <w:bottom w:val="none" w:sz="0" w:space="0" w:color="auto"/>
        <w:right w:val="none" w:sz="0" w:space="0" w:color="auto"/>
      </w:divBdr>
    </w:div>
    <w:div w:id="1935555937">
      <w:bodyDiv w:val="1"/>
      <w:marLeft w:val="0"/>
      <w:marRight w:val="0"/>
      <w:marTop w:val="0"/>
      <w:marBottom w:val="0"/>
      <w:divBdr>
        <w:top w:val="none" w:sz="0" w:space="0" w:color="auto"/>
        <w:left w:val="none" w:sz="0" w:space="0" w:color="auto"/>
        <w:bottom w:val="none" w:sz="0" w:space="0" w:color="auto"/>
        <w:right w:val="none" w:sz="0" w:space="0" w:color="auto"/>
      </w:divBdr>
    </w:div>
    <w:div w:id="1943763577">
      <w:bodyDiv w:val="1"/>
      <w:marLeft w:val="0"/>
      <w:marRight w:val="0"/>
      <w:marTop w:val="0"/>
      <w:marBottom w:val="0"/>
      <w:divBdr>
        <w:top w:val="none" w:sz="0" w:space="0" w:color="auto"/>
        <w:left w:val="none" w:sz="0" w:space="0" w:color="auto"/>
        <w:bottom w:val="none" w:sz="0" w:space="0" w:color="auto"/>
        <w:right w:val="none" w:sz="0" w:space="0" w:color="auto"/>
      </w:divBdr>
    </w:div>
    <w:div w:id="1951400363">
      <w:bodyDiv w:val="1"/>
      <w:marLeft w:val="0"/>
      <w:marRight w:val="0"/>
      <w:marTop w:val="0"/>
      <w:marBottom w:val="0"/>
      <w:divBdr>
        <w:top w:val="none" w:sz="0" w:space="0" w:color="auto"/>
        <w:left w:val="none" w:sz="0" w:space="0" w:color="auto"/>
        <w:bottom w:val="none" w:sz="0" w:space="0" w:color="auto"/>
        <w:right w:val="none" w:sz="0" w:space="0" w:color="auto"/>
      </w:divBdr>
    </w:div>
    <w:div w:id="1952468123">
      <w:bodyDiv w:val="1"/>
      <w:marLeft w:val="0"/>
      <w:marRight w:val="0"/>
      <w:marTop w:val="0"/>
      <w:marBottom w:val="0"/>
      <w:divBdr>
        <w:top w:val="none" w:sz="0" w:space="0" w:color="auto"/>
        <w:left w:val="none" w:sz="0" w:space="0" w:color="auto"/>
        <w:bottom w:val="none" w:sz="0" w:space="0" w:color="auto"/>
        <w:right w:val="none" w:sz="0" w:space="0" w:color="auto"/>
      </w:divBdr>
    </w:div>
    <w:div w:id="1968050933">
      <w:bodyDiv w:val="1"/>
      <w:marLeft w:val="0"/>
      <w:marRight w:val="0"/>
      <w:marTop w:val="0"/>
      <w:marBottom w:val="0"/>
      <w:divBdr>
        <w:top w:val="none" w:sz="0" w:space="0" w:color="auto"/>
        <w:left w:val="none" w:sz="0" w:space="0" w:color="auto"/>
        <w:bottom w:val="none" w:sz="0" w:space="0" w:color="auto"/>
        <w:right w:val="none" w:sz="0" w:space="0" w:color="auto"/>
      </w:divBdr>
    </w:div>
    <w:div w:id="1986349070">
      <w:bodyDiv w:val="1"/>
      <w:marLeft w:val="0"/>
      <w:marRight w:val="0"/>
      <w:marTop w:val="0"/>
      <w:marBottom w:val="0"/>
      <w:divBdr>
        <w:top w:val="none" w:sz="0" w:space="0" w:color="auto"/>
        <w:left w:val="none" w:sz="0" w:space="0" w:color="auto"/>
        <w:bottom w:val="none" w:sz="0" w:space="0" w:color="auto"/>
        <w:right w:val="none" w:sz="0" w:space="0" w:color="auto"/>
      </w:divBdr>
    </w:div>
    <w:div w:id="2009941732">
      <w:bodyDiv w:val="1"/>
      <w:marLeft w:val="0"/>
      <w:marRight w:val="0"/>
      <w:marTop w:val="0"/>
      <w:marBottom w:val="0"/>
      <w:divBdr>
        <w:top w:val="none" w:sz="0" w:space="0" w:color="auto"/>
        <w:left w:val="none" w:sz="0" w:space="0" w:color="auto"/>
        <w:bottom w:val="none" w:sz="0" w:space="0" w:color="auto"/>
        <w:right w:val="none" w:sz="0" w:space="0" w:color="auto"/>
      </w:divBdr>
    </w:div>
    <w:div w:id="2010020421">
      <w:bodyDiv w:val="1"/>
      <w:marLeft w:val="0"/>
      <w:marRight w:val="0"/>
      <w:marTop w:val="0"/>
      <w:marBottom w:val="0"/>
      <w:divBdr>
        <w:top w:val="none" w:sz="0" w:space="0" w:color="auto"/>
        <w:left w:val="none" w:sz="0" w:space="0" w:color="auto"/>
        <w:bottom w:val="none" w:sz="0" w:space="0" w:color="auto"/>
        <w:right w:val="none" w:sz="0" w:space="0" w:color="auto"/>
      </w:divBdr>
    </w:div>
    <w:div w:id="2038892197">
      <w:bodyDiv w:val="1"/>
      <w:marLeft w:val="0"/>
      <w:marRight w:val="0"/>
      <w:marTop w:val="0"/>
      <w:marBottom w:val="0"/>
      <w:divBdr>
        <w:top w:val="none" w:sz="0" w:space="0" w:color="auto"/>
        <w:left w:val="none" w:sz="0" w:space="0" w:color="auto"/>
        <w:bottom w:val="none" w:sz="0" w:space="0" w:color="auto"/>
        <w:right w:val="none" w:sz="0" w:space="0" w:color="auto"/>
      </w:divBdr>
    </w:div>
    <w:div w:id="2041008893">
      <w:bodyDiv w:val="1"/>
      <w:marLeft w:val="0"/>
      <w:marRight w:val="0"/>
      <w:marTop w:val="0"/>
      <w:marBottom w:val="0"/>
      <w:divBdr>
        <w:top w:val="none" w:sz="0" w:space="0" w:color="auto"/>
        <w:left w:val="none" w:sz="0" w:space="0" w:color="auto"/>
        <w:bottom w:val="none" w:sz="0" w:space="0" w:color="auto"/>
        <w:right w:val="none" w:sz="0" w:space="0" w:color="auto"/>
      </w:divBdr>
    </w:div>
    <w:div w:id="2060130262">
      <w:bodyDiv w:val="1"/>
      <w:marLeft w:val="0"/>
      <w:marRight w:val="0"/>
      <w:marTop w:val="0"/>
      <w:marBottom w:val="0"/>
      <w:divBdr>
        <w:top w:val="none" w:sz="0" w:space="0" w:color="auto"/>
        <w:left w:val="none" w:sz="0" w:space="0" w:color="auto"/>
        <w:bottom w:val="none" w:sz="0" w:space="0" w:color="auto"/>
        <w:right w:val="none" w:sz="0" w:space="0" w:color="auto"/>
      </w:divBdr>
    </w:div>
    <w:div w:id="2075204063">
      <w:bodyDiv w:val="1"/>
      <w:marLeft w:val="0"/>
      <w:marRight w:val="0"/>
      <w:marTop w:val="0"/>
      <w:marBottom w:val="0"/>
      <w:divBdr>
        <w:top w:val="none" w:sz="0" w:space="0" w:color="auto"/>
        <w:left w:val="none" w:sz="0" w:space="0" w:color="auto"/>
        <w:bottom w:val="none" w:sz="0" w:space="0" w:color="auto"/>
        <w:right w:val="none" w:sz="0" w:space="0" w:color="auto"/>
      </w:divBdr>
    </w:div>
    <w:div w:id="2076321349">
      <w:bodyDiv w:val="1"/>
      <w:marLeft w:val="0"/>
      <w:marRight w:val="0"/>
      <w:marTop w:val="0"/>
      <w:marBottom w:val="0"/>
      <w:divBdr>
        <w:top w:val="none" w:sz="0" w:space="0" w:color="auto"/>
        <w:left w:val="none" w:sz="0" w:space="0" w:color="auto"/>
        <w:bottom w:val="none" w:sz="0" w:space="0" w:color="auto"/>
        <w:right w:val="none" w:sz="0" w:space="0" w:color="auto"/>
      </w:divBdr>
    </w:div>
    <w:div w:id="2087800742">
      <w:bodyDiv w:val="1"/>
      <w:marLeft w:val="0"/>
      <w:marRight w:val="0"/>
      <w:marTop w:val="0"/>
      <w:marBottom w:val="0"/>
      <w:divBdr>
        <w:top w:val="none" w:sz="0" w:space="0" w:color="auto"/>
        <w:left w:val="none" w:sz="0" w:space="0" w:color="auto"/>
        <w:bottom w:val="none" w:sz="0" w:space="0" w:color="auto"/>
        <w:right w:val="none" w:sz="0" w:space="0" w:color="auto"/>
      </w:divBdr>
    </w:div>
    <w:div w:id="20961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xians.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soyez\AppData\Roaming\Microsoft\Templates\Proposition_Infra_CAP_MCO.dotm" TargetMode="External"/></Relationships>
</file>

<file path=word/theme/theme1.xml><?xml version="1.0" encoding="utf-8"?>
<a:theme xmlns:a="http://schemas.openxmlformats.org/drawingml/2006/main" name="AxiansCB-01">
  <a:themeElements>
    <a:clrScheme name="AxiansCB-01">
      <a:dk1>
        <a:sysClr val="windowText" lastClr="000000"/>
      </a:dk1>
      <a:lt1>
        <a:srgbClr val="FFFFFF"/>
      </a:lt1>
      <a:dk2>
        <a:srgbClr val="005EB8"/>
      </a:dk2>
      <a:lt2>
        <a:srgbClr val="E75297"/>
      </a:lt2>
      <a:accent1>
        <a:srgbClr val="662483"/>
      </a:accent1>
      <a:accent2>
        <a:srgbClr val="87888A"/>
      </a:accent2>
      <a:accent3>
        <a:srgbClr val="97663D"/>
      </a:accent3>
      <a:accent4>
        <a:srgbClr val="A20067"/>
      </a:accent4>
      <a:accent5>
        <a:srgbClr val="946AAB"/>
      </a:accent5>
      <a:accent6>
        <a:srgbClr val="95C11F"/>
      </a:accent6>
      <a:hlink>
        <a:srgbClr val="0000FF"/>
      </a:hlink>
      <a:folHlink>
        <a:srgbClr val="800080"/>
      </a:folHlink>
    </a:clrScheme>
    <a:fontScheme name="AxiansCB-01">
      <a:majorFont>
        <a:latin typeface="Vinci Sans Light"/>
        <a:ea typeface=""/>
        <a:cs typeface=""/>
      </a:majorFont>
      <a:minorFont>
        <a:latin typeface="Vinci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3481DFB50E084AA0332EB938198733" ma:contentTypeVersion="13" ma:contentTypeDescription="Crée un document." ma:contentTypeScope="" ma:versionID="227727b618f782bc9987710cc0d0bc0f">
  <xsd:schema xmlns:xsd="http://www.w3.org/2001/XMLSchema" xmlns:xs="http://www.w3.org/2001/XMLSchema" xmlns:p="http://schemas.microsoft.com/office/2006/metadata/properties" xmlns:ns2="dd0ab751-cbdc-4e7c-846d-f07963545ad4" xmlns:ns3="79f9ab8c-78c5-4d82-850e-4c89fe8e9cc4" targetNamespace="http://schemas.microsoft.com/office/2006/metadata/properties" ma:root="true" ma:fieldsID="163a3be6f65c4fb107768d7f2c2a6243" ns2:_="" ns3:_="">
    <xsd:import namespace="dd0ab751-cbdc-4e7c-846d-f07963545ad4"/>
    <xsd:import namespace="79f9ab8c-78c5-4d82-850e-4c89fe8e9c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ab751-cbdc-4e7c-846d-f07963545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f9ab8c-78c5-4d82-850e-4c89fe8e9cc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5DE0C-21FB-4678-B852-8846AFBD7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6E524E-9673-4AF6-A1F8-3AFC38509802}">
  <ds:schemaRefs>
    <ds:schemaRef ds:uri="http://schemas.openxmlformats.org/officeDocument/2006/bibliography"/>
  </ds:schemaRefs>
</ds:datastoreItem>
</file>

<file path=customXml/itemProps3.xml><?xml version="1.0" encoding="utf-8"?>
<ds:datastoreItem xmlns:ds="http://schemas.openxmlformats.org/officeDocument/2006/customXml" ds:itemID="{39F23837-56EA-4B93-B682-0B39A253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ab751-cbdc-4e7c-846d-f07963545ad4"/>
    <ds:schemaRef ds:uri="79f9ab8c-78c5-4d82-850e-4c89fe8e9c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B9E998-3B8E-4036-A31A-82B834EB8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Proposition_Infra_CAP_MCO.dotm</Template>
  <TotalTime>237</TotalTime>
  <Pages>14</Pages>
  <Words>1650</Words>
  <Characters>9080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Manager/>
  <Company>Axians Arras Lille</Company>
  <LinksUpToDate>false</LinksUpToDate>
  <CharactersWithSpaces>10709</CharactersWithSpaces>
  <SharedDoc>false</SharedDoc>
  <HLinks>
    <vt:vector size="114" baseType="variant">
      <vt:variant>
        <vt:i4>1507378</vt:i4>
      </vt:variant>
      <vt:variant>
        <vt:i4>137</vt:i4>
      </vt:variant>
      <vt:variant>
        <vt:i4>0</vt:i4>
      </vt:variant>
      <vt:variant>
        <vt:i4>5</vt:i4>
      </vt:variant>
      <vt:variant>
        <vt:lpwstr/>
      </vt:variant>
      <vt:variant>
        <vt:lpwstr>_Toc92870237</vt:lpwstr>
      </vt:variant>
      <vt:variant>
        <vt:i4>1441842</vt:i4>
      </vt:variant>
      <vt:variant>
        <vt:i4>131</vt:i4>
      </vt:variant>
      <vt:variant>
        <vt:i4>0</vt:i4>
      </vt:variant>
      <vt:variant>
        <vt:i4>5</vt:i4>
      </vt:variant>
      <vt:variant>
        <vt:lpwstr/>
      </vt:variant>
      <vt:variant>
        <vt:lpwstr>_Toc92870236</vt:lpwstr>
      </vt:variant>
      <vt:variant>
        <vt:i4>1376306</vt:i4>
      </vt:variant>
      <vt:variant>
        <vt:i4>125</vt:i4>
      </vt:variant>
      <vt:variant>
        <vt:i4>0</vt:i4>
      </vt:variant>
      <vt:variant>
        <vt:i4>5</vt:i4>
      </vt:variant>
      <vt:variant>
        <vt:lpwstr/>
      </vt:variant>
      <vt:variant>
        <vt:lpwstr>_Toc92870235</vt:lpwstr>
      </vt:variant>
      <vt:variant>
        <vt:i4>1310770</vt:i4>
      </vt:variant>
      <vt:variant>
        <vt:i4>119</vt:i4>
      </vt:variant>
      <vt:variant>
        <vt:i4>0</vt:i4>
      </vt:variant>
      <vt:variant>
        <vt:i4>5</vt:i4>
      </vt:variant>
      <vt:variant>
        <vt:lpwstr/>
      </vt:variant>
      <vt:variant>
        <vt:lpwstr>_Toc92870234</vt:lpwstr>
      </vt:variant>
      <vt:variant>
        <vt:i4>1245234</vt:i4>
      </vt:variant>
      <vt:variant>
        <vt:i4>113</vt:i4>
      </vt:variant>
      <vt:variant>
        <vt:i4>0</vt:i4>
      </vt:variant>
      <vt:variant>
        <vt:i4>5</vt:i4>
      </vt:variant>
      <vt:variant>
        <vt:lpwstr/>
      </vt:variant>
      <vt:variant>
        <vt:lpwstr>_Toc92870233</vt:lpwstr>
      </vt:variant>
      <vt:variant>
        <vt:i4>1179698</vt:i4>
      </vt:variant>
      <vt:variant>
        <vt:i4>107</vt:i4>
      </vt:variant>
      <vt:variant>
        <vt:i4>0</vt:i4>
      </vt:variant>
      <vt:variant>
        <vt:i4>5</vt:i4>
      </vt:variant>
      <vt:variant>
        <vt:lpwstr/>
      </vt:variant>
      <vt:variant>
        <vt:lpwstr>_Toc92870232</vt:lpwstr>
      </vt:variant>
      <vt:variant>
        <vt:i4>1114162</vt:i4>
      </vt:variant>
      <vt:variant>
        <vt:i4>101</vt:i4>
      </vt:variant>
      <vt:variant>
        <vt:i4>0</vt:i4>
      </vt:variant>
      <vt:variant>
        <vt:i4>5</vt:i4>
      </vt:variant>
      <vt:variant>
        <vt:lpwstr/>
      </vt:variant>
      <vt:variant>
        <vt:lpwstr>_Toc92870231</vt:lpwstr>
      </vt:variant>
      <vt:variant>
        <vt:i4>1048626</vt:i4>
      </vt:variant>
      <vt:variant>
        <vt:i4>95</vt:i4>
      </vt:variant>
      <vt:variant>
        <vt:i4>0</vt:i4>
      </vt:variant>
      <vt:variant>
        <vt:i4>5</vt:i4>
      </vt:variant>
      <vt:variant>
        <vt:lpwstr/>
      </vt:variant>
      <vt:variant>
        <vt:lpwstr>_Toc92870230</vt:lpwstr>
      </vt:variant>
      <vt:variant>
        <vt:i4>1638451</vt:i4>
      </vt:variant>
      <vt:variant>
        <vt:i4>89</vt:i4>
      </vt:variant>
      <vt:variant>
        <vt:i4>0</vt:i4>
      </vt:variant>
      <vt:variant>
        <vt:i4>5</vt:i4>
      </vt:variant>
      <vt:variant>
        <vt:lpwstr/>
      </vt:variant>
      <vt:variant>
        <vt:lpwstr>_Toc92870229</vt:lpwstr>
      </vt:variant>
      <vt:variant>
        <vt:i4>1572915</vt:i4>
      </vt:variant>
      <vt:variant>
        <vt:i4>83</vt:i4>
      </vt:variant>
      <vt:variant>
        <vt:i4>0</vt:i4>
      </vt:variant>
      <vt:variant>
        <vt:i4>5</vt:i4>
      </vt:variant>
      <vt:variant>
        <vt:lpwstr/>
      </vt:variant>
      <vt:variant>
        <vt:lpwstr>_Toc92870228</vt:lpwstr>
      </vt:variant>
      <vt:variant>
        <vt:i4>1507379</vt:i4>
      </vt:variant>
      <vt:variant>
        <vt:i4>77</vt:i4>
      </vt:variant>
      <vt:variant>
        <vt:i4>0</vt:i4>
      </vt:variant>
      <vt:variant>
        <vt:i4>5</vt:i4>
      </vt:variant>
      <vt:variant>
        <vt:lpwstr/>
      </vt:variant>
      <vt:variant>
        <vt:lpwstr>_Toc92870227</vt:lpwstr>
      </vt:variant>
      <vt:variant>
        <vt:i4>1441843</vt:i4>
      </vt:variant>
      <vt:variant>
        <vt:i4>71</vt:i4>
      </vt:variant>
      <vt:variant>
        <vt:i4>0</vt:i4>
      </vt:variant>
      <vt:variant>
        <vt:i4>5</vt:i4>
      </vt:variant>
      <vt:variant>
        <vt:lpwstr/>
      </vt:variant>
      <vt:variant>
        <vt:lpwstr>_Toc92870226</vt:lpwstr>
      </vt:variant>
      <vt:variant>
        <vt:i4>1376307</vt:i4>
      </vt:variant>
      <vt:variant>
        <vt:i4>65</vt:i4>
      </vt:variant>
      <vt:variant>
        <vt:i4>0</vt:i4>
      </vt:variant>
      <vt:variant>
        <vt:i4>5</vt:i4>
      </vt:variant>
      <vt:variant>
        <vt:lpwstr/>
      </vt:variant>
      <vt:variant>
        <vt:lpwstr>_Toc92870225</vt:lpwstr>
      </vt:variant>
      <vt:variant>
        <vt:i4>1310771</vt:i4>
      </vt:variant>
      <vt:variant>
        <vt:i4>59</vt:i4>
      </vt:variant>
      <vt:variant>
        <vt:i4>0</vt:i4>
      </vt:variant>
      <vt:variant>
        <vt:i4>5</vt:i4>
      </vt:variant>
      <vt:variant>
        <vt:lpwstr/>
      </vt:variant>
      <vt:variant>
        <vt:lpwstr>_Toc92870224</vt:lpwstr>
      </vt:variant>
      <vt:variant>
        <vt:i4>1245235</vt:i4>
      </vt:variant>
      <vt:variant>
        <vt:i4>53</vt:i4>
      </vt:variant>
      <vt:variant>
        <vt:i4>0</vt:i4>
      </vt:variant>
      <vt:variant>
        <vt:i4>5</vt:i4>
      </vt:variant>
      <vt:variant>
        <vt:lpwstr/>
      </vt:variant>
      <vt:variant>
        <vt:lpwstr>_Toc92870223</vt:lpwstr>
      </vt:variant>
      <vt:variant>
        <vt:i4>1179699</vt:i4>
      </vt:variant>
      <vt:variant>
        <vt:i4>47</vt:i4>
      </vt:variant>
      <vt:variant>
        <vt:i4>0</vt:i4>
      </vt:variant>
      <vt:variant>
        <vt:i4>5</vt:i4>
      </vt:variant>
      <vt:variant>
        <vt:lpwstr/>
      </vt:variant>
      <vt:variant>
        <vt:lpwstr>_Toc92870222</vt:lpwstr>
      </vt:variant>
      <vt:variant>
        <vt:i4>1114163</vt:i4>
      </vt:variant>
      <vt:variant>
        <vt:i4>41</vt:i4>
      </vt:variant>
      <vt:variant>
        <vt:i4>0</vt:i4>
      </vt:variant>
      <vt:variant>
        <vt:i4>5</vt:i4>
      </vt:variant>
      <vt:variant>
        <vt:lpwstr/>
      </vt:variant>
      <vt:variant>
        <vt:lpwstr>_Toc92870221</vt:lpwstr>
      </vt:variant>
      <vt:variant>
        <vt:i4>1048627</vt:i4>
      </vt:variant>
      <vt:variant>
        <vt:i4>35</vt:i4>
      </vt:variant>
      <vt:variant>
        <vt:i4>0</vt:i4>
      </vt:variant>
      <vt:variant>
        <vt:i4>5</vt:i4>
      </vt:variant>
      <vt:variant>
        <vt:lpwstr/>
      </vt:variant>
      <vt:variant>
        <vt:lpwstr>_Toc92870220</vt:lpwstr>
      </vt:variant>
      <vt:variant>
        <vt:i4>2293812</vt:i4>
      </vt:variant>
      <vt:variant>
        <vt:i4>30</vt:i4>
      </vt:variant>
      <vt:variant>
        <vt:i4>0</vt:i4>
      </vt:variant>
      <vt:variant>
        <vt:i4>5</vt:i4>
      </vt:variant>
      <vt:variant>
        <vt:lpwstr>http://www.axians.com/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LOREAL Recette PA-3260 DC1</dc:subject>
  <dc:creator>alexandre1.lecomte@axians.com</dc:creator>
  <cp:keywords/>
  <dc:description/>
  <cp:lastModifiedBy>LEMATTRE Baptiste</cp:lastModifiedBy>
  <cp:revision>39</cp:revision>
  <cp:lastPrinted>2022-03-10T13:10:00Z</cp:lastPrinted>
  <dcterms:created xsi:type="dcterms:W3CDTF">2022-04-25T12:20:00Z</dcterms:created>
  <dcterms:modified xsi:type="dcterms:W3CDTF">2022-04-29T08:18:00Z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Communauté Agglomération Valenciennes Métropole</vt:lpwstr>
  </property>
  <property fmtid="{D5CDD505-2E9C-101B-9397-08002B2CF9AE}" pid="3" name="Référence">
    <vt:lpwstr>Axians/FKA20181712</vt:lpwstr>
  </property>
  <property fmtid="{D5CDD505-2E9C-101B-9397-08002B2CF9AE}" pid="4" name="Projet">
    <vt:lpwstr>Fourniture de Matériels et Maintenance de solutions de sécurité de type pare-feu</vt:lpwstr>
  </property>
  <property fmtid="{D5CDD505-2E9C-101B-9397-08002B2CF9AE}" pid="5" name="Division">
    <vt:lpwstr>IS</vt:lpwstr>
  </property>
  <property fmtid="{D5CDD505-2E9C-101B-9397-08002B2CF9AE}" pid="6" name="Type de document">
    <vt:lpwstr>Fourniture de Matériels et Maintenance de solutions de sécurité de type pare-feu</vt:lpwstr>
  </property>
  <property fmtid="{D5CDD505-2E9C-101B-9397-08002B2CF9AE}" pid="7" name="Rédacteur">
    <vt:lpwstr>&lt;Auteur du document&gt;</vt:lpwstr>
  </property>
  <property fmtid="{D5CDD505-2E9C-101B-9397-08002B2CF9AE}" pid="8" name="Nom société">
    <vt:lpwstr>IPSICOM</vt:lpwstr>
  </property>
  <property fmtid="{D5CDD505-2E9C-101B-9397-08002B2CF9AE}" pid="9" name="Date de référence">
    <vt:lpwstr>Date_de_redaction</vt:lpwstr>
  </property>
  <property fmtid="{D5CDD505-2E9C-101B-9397-08002B2CF9AE}" pid="10" name="Site">
    <vt:lpwstr>Lille</vt:lpwstr>
  </property>
  <property fmtid="{D5CDD505-2E9C-101B-9397-08002B2CF9AE}" pid="11" name="Notre Référence">
    <vt:lpwstr>Axians/Initiale_du_RA/N°_de_devis</vt:lpwstr>
  </property>
  <property fmtid="{D5CDD505-2E9C-101B-9397-08002B2CF9AE}" pid="12" name="Service Client">
    <vt:lpwstr>Service Client concerné</vt:lpwstr>
  </property>
  <property fmtid="{D5CDD505-2E9C-101B-9397-08002B2CF9AE}" pid="13" name="de du d' des">
    <vt:lpwstr>de </vt:lpwstr>
  </property>
  <property fmtid="{D5CDD505-2E9C-101B-9397-08002B2CF9AE}" pid="14" name="le la l' les">
    <vt:lpwstr> </vt:lpwstr>
  </property>
  <property fmtid="{D5CDD505-2E9C-101B-9397-08002B2CF9AE}" pid="15" name="à au aux">
    <vt:lpwstr> </vt:lpwstr>
  </property>
  <property fmtid="{D5CDD505-2E9C-101B-9397-08002B2CF9AE}" pid="16" name="Année de référence">
    <vt:lpwstr> 2017</vt:lpwstr>
  </property>
  <property fmtid="{D5CDD505-2E9C-101B-9397-08002B2CF9AE}" pid="17" name="Mois de référence">
    <vt:lpwstr>&lt;Mois&gt;</vt:lpwstr>
  </property>
  <property fmtid="{D5CDD505-2E9C-101B-9397-08002B2CF9AE}" pid="18" name="Jour de référence">
    <vt:lpwstr>&lt;Jour&gt;</vt:lpwstr>
  </property>
  <property fmtid="{D5CDD505-2E9C-101B-9397-08002B2CF9AE}" pid="19" name="Marque">
    <vt:lpwstr>Axians</vt:lpwstr>
  </property>
  <property fmtid="{D5CDD505-2E9C-101B-9397-08002B2CF9AE}" pid="20" name="Département/service client">
    <vt:lpwstr>&lt;DSI&gt;</vt:lpwstr>
  </property>
  <property fmtid="{D5CDD505-2E9C-101B-9397-08002B2CF9AE}" pid="21" name="Liste sites">
    <vt:lpwstr>Lille</vt:lpwstr>
  </property>
  <property fmtid="{D5CDD505-2E9C-101B-9397-08002B2CF9AE}" pid="22" name="Site Pays">
    <vt:lpwstr>France</vt:lpwstr>
  </property>
  <property fmtid="{D5CDD505-2E9C-101B-9397-08002B2CF9AE}" pid="23" name="Mots clés">
    <vt:lpwstr>  </vt:lpwstr>
  </property>
  <property fmtid="{D5CDD505-2E9C-101B-9397-08002B2CF9AE}" pid="24" name="de du d' des (UCase)">
    <vt:lpwstr>De </vt:lpwstr>
  </property>
  <property fmtid="{D5CDD505-2E9C-101B-9397-08002B2CF9AE}" pid="25" name="le la l' les (UCase)">
    <vt:lpwstr> </vt:lpwstr>
  </property>
  <property fmtid="{D5CDD505-2E9C-101B-9397-08002B2CF9AE}" pid="26" name="à au aux (UCase)">
    <vt:lpwstr> </vt:lpwstr>
  </property>
  <property fmtid="{D5CDD505-2E9C-101B-9397-08002B2CF9AE}" pid="27" name="Site PrefixTel Lille">
    <vt:lpwstr>03 20 59 14 00</vt:lpwstr>
  </property>
  <property fmtid="{D5CDD505-2E9C-101B-9397-08002B2CF9AE}" pid="28" name="Site Fax Lille">
    <vt:lpwstr>03 20 79 01 41</vt:lpwstr>
  </property>
  <property fmtid="{D5CDD505-2E9C-101B-9397-08002B2CF9AE}" pid="29" name="Site Adr1 Lille">
    <vt:lpwstr>Parc d'Activité de la Haute Borne</vt:lpwstr>
  </property>
  <property fmtid="{D5CDD505-2E9C-101B-9397-08002B2CF9AE}" pid="30" name="Site Adr2 Lille">
    <vt:lpwstr>1 avenue de l'Harmonie</vt:lpwstr>
  </property>
  <property fmtid="{D5CDD505-2E9C-101B-9397-08002B2CF9AE}" pid="31" name="Site CPostal Lille">
    <vt:lpwstr>59652</vt:lpwstr>
  </property>
  <property fmtid="{D5CDD505-2E9C-101B-9397-08002B2CF9AE}" pid="32" name="Site Ville Lille">
    <vt:lpwstr>Villeneuve d'Ascq</vt:lpwstr>
  </property>
  <property fmtid="{D5CDD505-2E9C-101B-9397-08002B2CF9AE}" pid="33" name="Site Teleph Lille">
    <vt:lpwstr>+33 3 20 59 14 00</vt:lpwstr>
  </property>
  <property fmtid="{D5CDD505-2E9C-101B-9397-08002B2CF9AE}" pid="34" name="Entité">
    <vt:lpwstr>Axians Communication &amp; Systems Arras-Lille</vt:lpwstr>
  </property>
  <property fmtid="{D5CDD505-2E9C-101B-9397-08002B2CF9AE}" pid="35" name="Siège Social">
    <vt:lpwstr>ARRAS 528 912 116</vt:lpwstr>
  </property>
  <property fmtid="{D5CDD505-2E9C-101B-9397-08002B2CF9AE}" pid="36" name="SIRET">
    <vt:r8>52891211600027</vt:r8>
  </property>
  <property fmtid="{D5CDD505-2E9C-101B-9397-08002B2CF9AE}" pid="37" name="Capital SAS">
    <vt:lpwstr>700 000</vt:lpwstr>
  </property>
  <property fmtid="{D5CDD505-2E9C-101B-9397-08002B2CF9AE}" pid="38" name="nomdelaville">
    <vt:lpwstr>Lille</vt:lpwstr>
  </property>
  <property fmtid="{D5CDD505-2E9C-101B-9397-08002B2CF9AE}" pid="39" name="ContentTypeId">
    <vt:lpwstr>0x010100733481DFB50E084AA0332EB938198733</vt:lpwstr>
  </property>
</Properties>
</file>